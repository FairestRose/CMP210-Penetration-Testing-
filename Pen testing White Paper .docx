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7B00A" w14:textId="1D6E75F4" w:rsidR="00A50E2A" w:rsidRDefault="009C5438" w:rsidP="00527338">
      <w:pPr>
        <w:jc w:val="center"/>
      </w:pPr>
      <w:r>
        <w:rPr>
          <w:noProof/>
          <w:lang w:val="en-GB" w:eastAsia="en-GB"/>
        </w:rPr>
        <w:drawing>
          <wp:inline distT="0" distB="0" distL="0" distR="0" wp14:anchorId="461552C9" wp14:editId="07777777">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60061E4C"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0958EF75" w14:textId="77777777" w:rsidTr="76F4618E">
        <w:trPr>
          <w:cantSplit/>
          <w:trHeight w:val="4958"/>
        </w:trPr>
        <w:tc>
          <w:tcPr>
            <w:tcW w:w="7283" w:type="dxa"/>
            <w:shd w:val="clear" w:color="auto" w:fill="auto"/>
            <w:vAlign w:val="center"/>
          </w:tcPr>
          <w:p w14:paraId="086AA621" w14:textId="0291A7B7" w:rsidR="009627B3" w:rsidRDefault="399A13B5" w:rsidP="76F4618E">
            <w:pPr>
              <w:spacing w:after="0" w:line="260" w:lineRule="auto"/>
              <w:jc w:val="center"/>
              <w:rPr>
                <w:b/>
                <w:bCs/>
                <w:sz w:val="56"/>
                <w:szCs w:val="56"/>
              </w:rPr>
            </w:pPr>
            <w:r w:rsidRPr="76F4618E">
              <w:rPr>
                <w:b/>
                <w:bCs/>
                <w:sz w:val="56"/>
                <w:szCs w:val="56"/>
              </w:rPr>
              <w:t>Penetration Test Report</w:t>
            </w:r>
          </w:p>
          <w:p w14:paraId="44EAFD9C" w14:textId="77777777" w:rsidR="009627B3" w:rsidRDefault="009627B3" w:rsidP="009627B3">
            <w:pPr>
              <w:rPr>
                <w:rFonts w:ascii="Verdana" w:hAnsi="Verdana"/>
                <w:color w:val="222222"/>
                <w:shd w:val="clear" w:color="auto" w:fill="FFFFFF"/>
              </w:rPr>
            </w:pPr>
          </w:p>
          <w:p w14:paraId="012F27A5" w14:textId="1CF28767" w:rsidR="007832A1" w:rsidRPr="00F84806" w:rsidRDefault="004D7537" w:rsidP="009627B3">
            <w:pPr>
              <w:rPr>
                <w:rFonts w:ascii="Verdana" w:hAnsi="Verdana"/>
                <w:i/>
                <w:color w:val="222222"/>
                <w:shd w:val="clear" w:color="auto" w:fill="FFFFFF"/>
              </w:rPr>
            </w:pPr>
            <w:r>
              <w:rPr>
                <w:rFonts w:ascii="Verdana" w:hAnsi="Verdana"/>
                <w:i/>
                <w:color w:val="222222"/>
                <w:shd w:val="clear" w:color="auto" w:fill="FFFFFF"/>
              </w:rPr>
              <w:t>This</w:t>
            </w:r>
            <w:r w:rsidR="005A523F">
              <w:rPr>
                <w:rFonts w:ascii="Verdana" w:hAnsi="Verdana"/>
                <w:i/>
                <w:color w:val="222222"/>
                <w:shd w:val="clear" w:color="auto" w:fill="FFFFFF"/>
              </w:rPr>
              <w:t xml:space="preserve"> report</w:t>
            </w:r>
            <w:r>
              <w:rPr>
                <w:rFonts w:ascii="Verdana" w:hAnsi="Verdana"/>
                <w:i/>
                <w:color w:val="222222"/>
                <w:shd w:val="clear" w:color="auto" w:fill="FFFFFF"/>
              </w:rPr>
              <w:t xml:space="preserve"> is</w:t>
            </w:r>
            <w:r w:rsidR="00B424C4">
              <w:rPr>
                <w:rFonts w:ascii="Verdana" w:hAnsi="Verdana"/>
                <w:i/>
                <w:color w:val="222222"/>
                <w:shd w:val="clear" w:color="auto" w:fill="FFFFFF"/>
              </w:rPr>
              <w:t xml:space="preserve"> being</w:t>
            </w:r>
            <w:r w:rsidR="005A523F">
              <w:rPr>
                <w:rFonts w:ascii="Verdana" w:hAnsi="Verdana"/>
                <w:i/>
                <w:color w:val="222222"/>
                <w:shd w:val="clear" w:color="auto" w:fill="FFFFFF"/>
              </w:rPr>
              <w:t xml:space="preserve"> produced for a company that has</w:t>
            </w:r>
            <w:r>
              <w:rPr>
                <w:rFonts w:ascii="Verdana" w:hAnsi="Verdana"/>
                <w:i/>
                <w:color w:val="222222"/>
                <w:shd w:val="clear" w:color="auto" w:fill="FFFFFF"/>
              </w:rPr>
              <w:t xml:space="preserve"> requested a</w:t>
            </w:r>
            <w:r w:rsidR="005A523F">
              <w:rPr>
                <w:rFonts w:ascii="Verdana" w:hAnsi="Verdana"/>
                <w:i/>
                <w:color w:val="222222"/>
                <w:shd w:val="clear" w:color="auto" w:fill="FFFFFF"/>
              </w:rPr>
              <w:t xml:space="preserve"> penetration test </w:t>
            </w:r>
            <w:r w:rsidR="00D87EE8">
              <w:rPr>
                <w:rFonts w:ascii="Verdana" w:hAnsi="Verdana"/>
                <w:i/>
                <w:color w:val="222222"/>
                <w:shd w:val="clear" w:color="auto" w:fill="FFFFFF"/>
              </w:rPr>
              <w:t>to be done on their network</w:t>
            </w:r>
            <w:r w:rsidR="00B424C4">
              <w:rPr>
                <w:rFonts w:ascii="Verdana" w:hAnsi="Verdana"/>
                <w:i/>
                <w:color w:val="222222"/>
                <w:shd w:val="clear" w:color="auto" w:fill="FFFFFF"/>
              </w:rPr>
              <w:t xml:space="preserve">, </w:t>
            </w:r>
            <w:r w:rsidR="00D87EE8">
              <w:rPr>
                <w:rFonts w:ascii="Verdana" w:hAnsi="Verdana"/>
                <w:i/>
                <w:color w:val="222222"/>
                <w:shd w:val="clear" w:color="auto" w:fill="FFFFFF"/>
              </w:rPr>
              <w:t>this will go through</w:t>
            </w:r>
            <w:r w:rsidR="00B424C4">
              <w:rPr>
                <w:rFonts w:ascii="Verdana" w:hAnsi="Verdana"/>
                <w:i/>
                <w:color w:val="222222"/>
                <w:shd w:val="clear" w:color="auto" w:fill="FFFFFF"/>
              </w:rPr>
              <w:t xml:space="preserve"> what </w:t>
            </w:r>
            <w:r w:rsidR="00EA0B4F">
              <w:rPr>
                <w:rFonts w:ascii="Verdana" w:hAnsi="Verdana"/>
                <w:i/>
                <w:color w:val="222222"/>
                <w:shd w:val="clear" w:color="auto" w:fill="FFFFFF"/>
              </w:rPr>
              <w:t>vulnerabilities were found</w:t>
            </w:r>
            <w:r w:rsidR="00B424C4">
              <w:rPr>
                <w:rFonts w:ascii="Verdana" w:hAnsi="Verdana"/>
                <w:i/>
                <w:color w:val="222222"/>
                <w:shd w:val="clear" w:color="auto" w:fill="FFFFFF"/>
              </w:rPr>
              <w:t xml:space="preserve"> and what can be done to fix</w:t>
            </w:r>
            <w:r w:rsidR="003E344F">
              <w:rPr>
                <w:rFonts w:ascii="Verdana" w:hAnsi="Verdana"/>
                <w:i/>
                <w:color w:val="222222"/>
                <w:shd w:val="clear" w:color="auto" w:fill="FFFFFF"/>
              </w:rPr>
              <w:t xml:space="preserve"> them</w:t>
            </w:r>
            <w:r w:rsidR="00B424C4">
              <w:rPr>
                <w:rFonts w:ascii="Verdana" w:hAnsi="Verdana"/>
                <w:i/>
                <w:color w:val="222222"/>
                <w:shd w:val="clear" w:color="auto" w:fill="FFFFFF"/>
              </w:rPr>
              <w:t>.</w:t>
            </w:r>
          </w:p>
          <w:p w14:paraId="1E499567" w14:textId="713534EF" w:rsidR="0022030D" w:rsidRPr="009627B3" w:rsidRDefault="68C9CF9B" w:rsidP="76F4618E">
            <w:pPr>
              <w:spacing w:after="161"/>
              <w:ind w:right="207"/>
              <w:jc w:val="center"/>
              <w:rPr>
                <w:b/>
                <w:bCs/>
                <w:sz w:val="40"/>
                <w:szCs w:val="40"/>
              </w:rPr>
            </w:pPr>
            <w:r w:rsidRPr="76F4618E">
              <w:rPr>
                <w:b/>
                <w:bCs/>
                <w:sz w:val="40"/>
                <w:szCs w:val="40"/>
              </w:rPr>
              <w:t>Snow White</w:t>
            </w:r>
          </w:p>
          <w:p w14:paraId="7375B1CA" w14:textId="2486BB37" w:rsidR="0022030D" w:rsidRPr="008750A3" w:rsidRDefault="0022030D" w:rsidP="76F4618E">
            <w:pPr>
              <w:spacing w:after="161"/>
              <w:ind w:right="207"/>
              <w:jc w:val="center"/>
              <w:rPr>
                <w:sz w:val="30"/>
                <w:szCs w:val="30"/>
              </w:rPr>
            </w:pPr>
            <w:r w:rsidRPr="76F4618E">
              <w:rPr>
                <w:sz w:val="30"/>
                <w:szCs w:val="30"/>
              </w:rPr>
              <w:t>CMP</w:t>
            </w:r>
            <w:r w:rsidR="29CD1A3D" w:rsidRPr="76F4618E">
              <w:rPr>
                <w:sz w:val="30"/>
                <w:szCs w:val="30"/>
              </w:rPr>
              <w:t>210</w:t>
            </w:r>
            <w:r w:rsidR="002E653A" w:rsidRPr="76F4618E">
              <w:rPr>
                <w:sz w:val="30"/>
                <w:szCs w:val="30"/>
              </w:rPr>
              <w:t xml:space="preserve">: </w:t>
            </w:r>
            <w:r w:rsidR="68E8699B" w:rsidRPr="76F4618E">
              <w:rPr>
                <w:sz w:val="30"/>
                <w:szCs w:val="30"/>
              </w:rPr>
              <w:t>Ethical Hacking</w:t>
            </w:r>
          </w:p>
          <w:p w14:paraId="6EC8A76F" w14:textId="5CC813F2" w:rsidR="0022030D" w:rsidRDefault="0022030D" w:rsidP="76F4618E">
            <w:pPr>
              <w:spacing w:after="161"/>
              <w:ind w:right="207"/>
              <w:jc w:val="center"/>
              <w:rPr>
                <w:sz w:val="30"/>
                <w:szCs w:val="30"/>
              </w:rPr>
            </w:pPr>
            <w:r w:rsidRPr="76F4618E">
              <w:rPr>
                <w:sz w:val="30"/>
                <w:szCs w:val="30"/>
              </w:rPr>
              <w:t>2</w:t>
            </w:r>
            <w:r w:rsidR="00DF1721" w:rsidRPr="76F4618E">
              <w:rPr>
                <w:sz w:val="30"/>
                <w:szCs w:val="30"/>
              </w:rPr>
              <w:t>02</w:t>
            </w:r>
            <w:r w:rsidR="630DC881" w:rsidRPr="76F4618E">
              <w:rPr>
                <w:sz w:val="30"/>
                <w:szCs w:val="30"/>
              </w:rPr>
              <w:t>3</w:t>
            </w:r>
            <w:r w:rsidRPr="76F4618E">
              <w:rPr>
                <w:sz w:val="30"/>
                <w:szCs w:val="30"/>
              </w:rPr>
              <w:t>/</w:t>
            </w:r>
            <w:r w:rsidR="00F84806" w:rsidRPr="76F4618E">
              <w:rPr>
                <w:sz w:val="30"/>
                <w:szCs w:val="30"/>
              </w:rPr>
              <w:t>2</w:t>
            </w:r>
            <w:r w:rsidR="0CF8CE47" w:rsidRPr="76F4618E">
              <w:rPr>
                <w:sz w:val="30"/>
                <w:szCs w:val="30"/>
              </w:rPr>
              <w:t>4</w:t>
            </w:r>
          </w:p>
        </w:tc>
      </w:tr>
    </w:tbl>
    <w:p w14:paraId="3DEEC669" w14:textId="77777777" w:rsidR="0022030D" w:rsidRDefault="0022030D"/>
    <w:p w14:paraId="3656B9AB" w14:textId="77777777" w:rsidR="0022030D" w:rsidRDefault="0022030D"/>
    <w:p w14:paraId="45FB0818" w14:textId="77777777" w:rsidR="0022030D" w:rsidRDefault="0022030D"/>
    <w:p w14:paraId="049F31CB" w14:textId="77777777" w:rsidR="0022030D" w:rsidRDefault="0022030D"/>
    <w:p w14:paraId="53128261" w14:textId="77777777" w:rsidR="0022030D" w:rsidRDefault="0022030D"/>
    <w:p w14:paraId="62486C05" w14:textId="77777777" w:rsidR="0022030D" w:rsidRDefault="0022030D"/>
    <w:p w14:paraId="4101652C" w14:textId="77777777" w:rsidR="0022030D" w:rsidRDefault="0022030D"/>
    <w:p w14:paraId="4B99056E" w14:textId="77777777" w:rsidR="0022030D" w:rsidRDefault="0022030D"/>
    <w:p w14:paraId="1299C43A" w14:textId="77777777" w:rsidR="0022030D" w:rsidRDefault="0022030D"/>
    <w:p w14:paraId="4DDBEF00" w14:textId="77777777" w:rsidR="0022030D" w:rsidRDefault="0022030D"/>
    <w:p w14:paraId="3461D779" w14:textId="77777777" w:rsidR="00CA5897" w:rsidRDefault="00CA5897"/>
    <w:p w14:paraId="3CF2D8B6" w14:textId="77777777" w:rsidR="00CA5897" w:rsidRDefault="00CA5897"/>
    <w:p w14:paraId="0FB78278" w14:textId="77777777" w:rsidR="00CA5897" w:rsidRDefault="00CA5897"/>
    <w:p w14:paraId="1FC39945" w14:textId="77777777" w:rsidR="00CA5897" w:rsidRDefault="00CA5897"/>
    <w:p w14:paraId="0562CB0E" w14:textId="77777777" w:rsidR="00CA5897" w:rsidRDefault="00CA5897"/>
    <w:p w14:paraId="34CE0A41" w14:textId="77777777" w:rsidR="0022030D" w:rsidRDefault="0022030D"/>
    <w:p w14:paraId="62EBF3C5" w14:textId="77777777" w:rsidR="009627B3" w:rsidRDefault="009627B3"/>
    <w:p w14:paraId="6D98A12B" w14:textId="77777777" w:rsidR="0022030D" w:rsidRDefault="0022030D"/>
    <w:p w14:paraId="2946DB82" w14:textId="77777777" w:rsidR="0022030D" w:rsidRDefault="0022030D"/>
    <w:p w14:paraId="5997CC1D" w14:textId="77777777" w:rsidR="0022030D" w:rsidRDefault="0022030D"/>
    <w:p w14:paraId="110FFD37" w14:textId="77777777" w:rsidR="0022030D" w:rsidRDefault="0022030D"/>
    <w:p w14:paraId="6B699379" w14:textId="77777777" w:rsidR="0022030D" w:rsidRDefault="0022030D"/>
    <w:p w14:paraId="3FE9F23F" w14:textId="77777777" w:rsidR="0022030D" w:rsidRDefault="0022030D" w:rsidP="00EA0B4F">
      <w:pPr>
        <w:framePr w:hSpace="180" w:wrap="around" w:vAnchor="page" w:hAnchor="margin" w:xAlign="center" w:y="7553"/>
        <w:spacing w:line="240" w:lineRule="auto"/>
        <w:rPr>
          <w:i/>
          <w:sz w:val="24"/>
          <w:szCs w:val="24"/>
        </w:rPr>
      </w:pPr>
    </w:p>
    <w:p w14:paraId="503DEF60" w14:textId="77777777"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14:paraId="1F72F646" w14:textId="77777777" w:rsidR="00CA5897" w:rsidRDefault="00CA5897" w:rsidP="0022030D">
      <w:pPr>
        <w:rPr>
          <w:i/>
          <w:sz w:val="24"/>
          <w:szCs w:val="24"/>
        </w:rPr>
      </w:pPr>
    </w:p>
    <w:p w14:paraId="7C57AC0A" w14:textId="2388D7D7" w:rsidR="00FF69A5" w:rsidRPr="00CA5897" w:rsidRDefault="00974F37" w:rsidP="003363BE">
      <w:pPr>
        <w:pStyle w:val="Abtracttitle"/>
        <w:rPr>
          <w:sz w:val="36"/>
        </w:rPr>
      </w:pPr>
      <w:r>
        <w:t>Abstract</w:t>
      </w:r>
      <w:r w:rsidR="009627B3">
        <w:t xml:space="preserve"> </w:t>
      </w:r>
    </w:p>
    <w:p w14:paraId="6C68C4FD" w14:textId="09B02784" w:rsidR="76F4618E" w:rsidRDefault="76F4618E" w:rsidP="76F4618E">
      <w:pPr>
        <w:pStyle w:val="Abtracttitle"/>
        <w:rPr>
          <w:b w:val="0"/>
          <w:sz w:val="28"/>
          <w:szCs w:val="28"/>
        </w:rPr>
      </w:pPr>
    </w:p>
    <w:p w14:paraId="23DE523C" w14:textId="77777777" w:rsidR="004C6BF5" w:rsidRDefault="004C6BF5"/>
    <w:p w14:paraId="190E697E" w14:textId="77777777" w:rsidR="005833B5" w:rsidRDefault="005833B5" w:rsidP="005833B5">
      <w:r>
        <w:t>This paper will be about a penetration test done on a company, to see what vulnerabilities they may have and how these can be rectified. This paper will also include ways to keep the company safe and to mitigate any vulnerabilities they may have.</w:t>
      </w:r>
    </w:p>
    <w:p w14:paraId="58F1C45D" w14:textId="3F8C3ABD" w:rsidR="005833B5" w:rsidRDefault="005833B5" w:rsidP="005833B5">
      <w:r>
        <w:t>This paper will include the ways in which the pen tester got into the network/machine and if anything was found. Which</w:t>
      </w:r>
      <w:r w:rsidR="00260A55">
        <w:t xml:space="preserve"> included</w:t>
      </w:r>
      <w:r>
        <w:t xml:space="preserve"> using things like nmap to find out what machines </w:t>
      </w:r>
      <w:r w:rsidR="00A36F56">
        <w:t xml:space="preserve">were also on the </w:t>
      </w:r>
      <w:r w:rsidR="003066E7">
        <w:t>companies’</w:t>
      </w:r>
      <w:r w:rsidR="00A36F56">
        <w:t xml:space="preserve"> network </w:t>
      </w:r>
      <w:r w:rsidR="00766F9E">
        <w:t>and</w:t>
      </w:r>
      <w:r w:rsidR="00AB36ED">
        <w:t xml:space="preserve"> what</w:t>
      </w:r>
      <w:r>
        <w:t xml:space="preserve"> operating system</w:t>
      </w:r>
      <w:r w:rsidR="00AB36ED">
        <w:t>s</w:t>
      </w:r>
      <w:r>
        <w:t xml:space="preserve"> and </w:t>
      </w:r>
      <w:r w:rsidR="00AB36ED">
        <w:t xml:space="preserve">what </w:t>
      </w:r>
      <w:r>
        <w:t>version</w:t>
      </w:r>
      <w:r w:rsidR="00AB36ED">
        <w:t>s</w:t>
      </w:r>
      <w:r>
        <w:t xml:space="preserve"> </w:t>
      </w:r>
      <w:r w:rsidR="00AB36ED">
        <w:t>were</w:t>
      </w:r>
      <w:r>
        <w:t xml:space="preserve"> being run, which then allowed the pen tester a way to see if that software had any vulnerabilities that would allow them in. </w:t>
      </w:r>
    </w:p>
    <w:p w14:paraId="6A591466" w14:textId="058B47BE" w:rsidR="004A687E" w:rsidRDefault="005833B5" w:rsidP="005833B5">
      <w:r>
        <w:t>When the pen tester got into the network/machine their findings included things like</w:t>
      </w:r>
      <w:r w:rsidR="00175A9F">
        <w:t xml:space="preserve"> </w:t>
      </w:r>
      <w:r w:rsidR="00FD3780">
        <w:t>an outdated</w:t>
      </w:r>
      <w:r w:rsidR="00175A9F">
        <w:t xml:space="preserve"> </w:t>
      </w:r>
      <w:r w:rsidR="003D6558">
        <w:t>operating</w:t>
      </w:r>
      <w:r w:rsidR="00F6069A">
        <w:t xml:space="preserve"> </w:t>
      </w:r>
      <w:r w:rsidR="00FD3780">
        <w:t>system</w:t>
      </w:r>
      <w:r w:rsidR="00175A9F">
        <w:t xml:space="preserve"> that hasn’t been updated. </w:t>
      </w:r>
      <w:r w:rsidR="00F40152">
        <w:t xml:space="preserve">The mail server hasn’t been updated </w:t>
      </w:r>
      <w:r w:rsidR="00632C6A">
        <w:t xml:space="preserve">so is </w:t>
      </w:r>
      <w:r w:rsidR="001413BD">
        <w:t xml:space="preserve">also vulnerable </w:t>
      </w:r>
      <w:r w:rsidR="00535F7B">
        <w:t xml:space="preserve">to being </w:t>
      </w:r>
      <w:r w:rsidR="00D63F3E">
        <w:t xml:space="preserve">exploited by using the authentication bypass. </w:t>
      </w:r>
      <w:r w:rsidR="00FD3780">
        <w:t xml:space="preserve"> There </w:t>
      </w:r>
      <w:r w:rsidR="001A2165">
        <w:t>were</w:t>
      </w:r>
      <w:r w:rsidR="00FD3780">
        <w:t xml:space="preserve"> also </w:t>
      </w:r>
      <w:r w:rsidR="00714277">
        <w:t xml:space="preserve">serval </w:t>
      </w:r>
      <w:r w:rsidR="00FD3780">
        <w:t xml:space="preserve">vulnerabilities in </w:t>
      </w:r>
      <w:r w:rsidR="00D52A55">
        <w:t>the php</w:t>
      </w:r>
      <w:r w:rsidR="00AA6A10">
        <w:t xml:space="preserve"> which could be used </w:t>
      </w:r>
      <w:r w:rsidR="00714277">
        <w:t xml:space="preserve">to get </w:t>
      </w:r>
      <w:r w:rsidR="00E57DD8">
        <w:t>into</w:t>
      </w:r>
      <w:r w:rsidR="00714277">
        <w:t xml:space="preserve"> these machines</w:t>
      </w:r>
      <w:r w:rsidR="0036321D">
        <w:t xml:space="preserve">. </w:t>
      </w:r>
      <w:r w:rsidR="006E7AAA">
        <w:t xml:space="preserve">Another one of </w:t>
      </w:r>
      <w:r w:rsidR="004A687E">
        <w:t xml:space="preserve">these vulnerabilities </w:t>
      </w:r>
      <w:r w:rsidR="006E7AAA">
        <w:t xml:space="preserve">found was a critical one that had several </w:t>
      </w:r>
      <w:r w:rsidR="007E0F60">
        <w:t>vulnerabilities</w:t>
      </w:r>
      <w:r w:rsidR="004A687E">
        <w:t>,</w:t>
      </w:r>
      <w:r w:rsidR="009F6FD2">
        <w:t xml:space="preserve"> </w:t>
      </w:r>
      <w:r w:rsidR="004A687E">
        <w:t>it</w:t>
      </w:r>
      <w:r w:rsidR="007E0F60">
        <w:t xml:space="preserve"> was Oracle </w:t>
      </w:r>
      <w:r w:rsidR="00267AA8">
        <w:t>Java</w:t>
      </w:r>
      <w:r w:rsidR="004A687E">
        <w:t>.</w:t>
      </w:r>
    </w:p>
    <w:p w14:paraId="5D74BC29" w14:textId="2467A0C1" w:rsidR="00175A9F" w:rsidRDefault="004A687E" w:rsidP="005833B5">
      <w:r>
        <w:t>T</w:t>
      </w:r>
      <w:r w:rsidR="00B77C73">
        <w:t xml:space="preserve">here was also </w:t>
      </w:r>
      <w:r w:rsidR="00267AA8">
        <w:t>a high vulnerability with the Windows DNS Server</w:t>
      </w:r>
      <w:r w:rsidR="00B268EF">
        <w:t xml:space="preserve"> with an RCE number attached </w:t>
      </w:r>
      <w:r w:rsidR="00EC0448">
        <w:t>which is</w:t>
      </w:r>
      <w:r w:rsidR="00B268EF">
        <w:t xml:space="preserve"> RCE (CVE-2020-1350)</w:t>
      </w:r>
      <w:r w:rsidR="00267AA8">
        <w:t xml:space="preserve">. </w:t>
      </w:r>
    </w:p>
    <w:p w14:paraId="4E070976" w14:textId="3317A480" w:rsidR="005833B5" w:rsidRPr="003E5CBE" w:rsidRDefault="005833B5" w:rsidP="005833B5">
      <w:r>
        <w:t xml:space="preserve">These findings have shown the pen tester that this company has vulnerabilities that need to be addressed and sorted immediately to make sure that they are not vulnerable to any of these types of attacks. </w:t>
      </w:r>
    </w:p>
    <w:p w14:paraId="52E56223" w14:textId="77777777" w:rsidR="00AD59AD" w:rsidRDefault="00AD59AD"/>
    <w:p w14:paraId="07547A01" w14:textId="77777777" w:rsidR="00AD59AD" w:rsidRDefault="00AD59AD"/>
    <w:p w14:paraId="5043CB0F" w14:textId="77777777" w:rsidR="00833EA1" w:rsidRDefault="00833EA1"/>
    <w:p w14:paraId="07459315" w14:textId="77777777" w:rsidR="00833EA1" w:rsidRDefault="00833EA1"/>
    <w:p w14:paraId="6537F28F" w14:textId="77777777" w:rsidR="00974F37" w:rsidRDefault="00974F37"/>
    <w:p w14:paraId="6DFB9E20" w14:textId="77777777" w:rsidR="00FF69A5" w:rsidRDefault="00FF69A5" w:rsidP="00974F37"/>
    <w:p w14:paraId="70DF9E56" w14:textId="77777777" w:rsidR="008A58E3" w:rsidRDefault="00527338" w:rsidP="00712DC9">
      <w:pPr>
        <w:pStyle w:val="Title"/>
      </w:pPr>
      <w:r>
        <w:br w:type="page"/>
      </w:r>
    </w:p>
    <w:sdt>
      <w:sdtPr>
        <w:rPr>
          <w:b w:val="0"/>
          <w:sz w:val="22"/>
          <w:szCs w:val="22"/>
        </w:rPr>
        <w:id w:val="-265923424"/>
        <w:docPartObj>
          <w:docPartGallery w:val="Table of Contents"/>
          <w:docPartUnique/>
        </w:docPartObj>
      </w:sdtPr>
      <w:sdtEndPr>
        <w:rPr>
          <w:bCs/>
          <w:noProof/>
        </w:rPr>
      </w:sdtEndPr>
      <w:sdtContent>
        <w:p w14:paraId="406425CA" w14:textId="77777777" w:rsidR="00712DC9" w:rsidRPr="00712DC9" w:rsidRDefault="00712DC9" w:rsidP="003363BE">
          <w:pPr>
            <w:pStyle w:val="Abtracttitle"/>
          </w:pPr>
          <w:r w:rsidRPr="00974F37">
            <w:t>Contents</w:t>
          </w:r>
        </w:p>
        <w:p w14:paraId="512D2E47" w14:textId="18FEEB57" w:rsidR="005B24EE" w:rsidRDefault="00647F3E">
          <w:pPr>
            <w:pStyle w:val="TOC1"/>
            <w:tabs>
              <w:tab w:val="left" w:pos="440"/>
              <w:tab w:val="right" w:leader="dot" w:pos="9350"/>
            </w:tabs>
            <w:rPr>
              <w:rFonts w:asciiTheme="minorHAnsi" w:hAnsiTheme="minorHAnsi"/>
              <w:noProof/>
              <w:kern w:val="2"/>
              <w:lang w:val="en-GB" w:eastAsia="en-GB"/>
              <w14:ligatures w14:val="standardContextual"/>
            </w:rPr>
          </w:pPr>
          <w:r>
            <w:fldChar w:fldCharType="begin"/>
          </w:r>
          <w:r w:rsidR="00712DC9">
            <w:instrText xml:space="preserve"> TOC \o "1-3" \h \z \u </w:instrText>
          </w:r>
          <w:r>
            <w:fldChar w:fldCharType="separate"/>
          </w:r>
          <w:hyperlink w:anchor="_Toc153568078" w:history="1">
            <w:r w:rsidR="005B24EE" w:rsidRPr="004D7A3E">
              <w:rPr>
                <w:rStyle w:val="Hyperlink"/>
                <w:noProof/>
              </w:rPr>
              <w:t>1</w:t>
            </w:r>
            <w:r w:rsidR="005B24EE">
              <w:rPr>
                <w:rFonts w:asciiTheme="minorHAnsi" w:hAnsiTheme="minorHAnsi"/>
                <w:noProof/>
                <w:kern w:val="2"/>
                <w:lang w:val="en-GB" w:eastAsia="en-GB"/>
                <w14:ligatures w14:val="standardContextual"/>
              </w:rPr>
              <w:tab/>
            </w:r>
            <w:r w:rsidR="005B24EE" w:rsidRPr="004D7A3E">
              <w:rPr>
                <w:rStyle w:val="Hyperlink"/>
                <w:noProof/>
              </w:rPr>
              <w:t>Introduction</w:t>
            </w:r>
            <w:r w:rsidR="005B24EE">
              <w:rPr>
                <w:noProof/>
                <w:webHidden/>
              </w:rPr>
              <w:tab/>
            </w:r>
            <w:r w:rsidR="005B24EE">
              <w:rPr>
                <w:noProof/>
                <w:webHidden/>
              </w:rPr>
              <w:fldChar w:fldCharType="begin"/>
            </w:r>
            <w:r w:rsidR="005B24EE">
              <w:rPr>
                <w:noProof/>
                <w:webHidden/>
              </w:rPr>
              <w:instrText xml:space="preserve"> PAGEREF _Toc153568078 \h </w:instrText>
            </w:r>
            <w:r w:rsidR="005B24EE">
              <w:rPr>
                <w:noProof/>
                <w:webHidden/>
              </w:rPr>
            </w:r>
            <w:r w:rsidR="005B24EE">
              <w:rPr>
                <w:noProof/>
                <w:webHidden/>
              </w:rPr>
              <w:fldChar w:fldCharType="separate"/>
            </w:r>
            <w:r w:rsidR="005B24EE">
              <w:rPr>
                <w:noProof/>
                <w:webHidden/>
              </w:rPr>
              <w:t>1</w:t>
            </w:r>
            <w:r w:rsidR="005B24EE">
              <w:rPr>
                <w:noProof/>
                <w:webHidden/>
              </w:rPr>
              <w:fldChar w:fldCharType="end"/>
            </w:r>
          </w:hyperlink>
        </w:p>
        <w:p w14:paraId="4D5538CD" w14:textId="1C331239"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79" w:history="1">
            <w:r w:rsidRPr="004D7A3E">
              <w:rPr>
                <w:rStyle w:val="Hyperlink"/>
                <w:noProof/>
              </w:rPr>
              <w:t>1.1</w:t>
            </w:r>
            <w:r>
              <w:rPr>
                <w:rFonts w:asciiTheme="minorHAnsi" w:hAnsiTheme="minorHAnsi"/>
                <w:noProof/>
                <w:kern w:val="2"/>
                <w:lang w:val="en-GB" w:eastAsia="en-GB"/>
                <w14:ligatures w14:val="standardContextual"/>
              </w:rPr>
              <w:tab/>
            </w:r>
            <w:r w:rsidRPr="004D7A3E">
              <w:rPr>
                <w:rStyle w:val="Hyperlink"/>
                <w:noProof/>
              </w:rPr>
              <w:t>Background</w:t>
            </w:r>
            <w:r>
              <w:rPr>
                <w:noProof/>
                <w:webHidden/>
              </w:rPr>
              <w:tab/>
            </w:r>
            <w:r>
              <w:rPr>
                <w:noProof/>
                <w:webHidden/>
              </w:rPr>
              <w:fldChar w:fldCharType="begin"/>
            </w:r>
            <w:r>
              <w:rPr>
                <w:noProof/>
                <w:webHidden/>
              </w:rPr>
              <w:instrText xml:space="preserve"> PAGEREF _Toc153568079 \h </w:instrText>
            </w:r>
            <w:r>
              <w:rPr>
                <w:noProof/>
                <w:webHidden/>
              </w:rPr>
            </w:r>
            <w:r>
              <w:rPr>
                <w:noProof/>
                <w:webHidden/>
              </w:rPr>
              <w:fldChar w:fldCharType="separate"/>
            </w:r>
            <w:r>
              <w:rPr>
                <w:noProof/>
                <w:webHidden/>
              </w:rPr>
              <w:t>1</w:t>
            </w:r>
            <w:r>
              <w:rPr>
                <w:noProof/>
                <w:webHidden/>
              </w:rPr>
              <w:fldChar w:fldCharType="end"/>
            </w:r>
          </w:hyperlink>
        </w:p>
        <w:p w14:paraId="5970F699" w14:textId="0C5BEF31"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0" w:history="1">
            <w:r w:rsidRPr="004D7A3E">
              <w:rPr>
                <w:rStyle w:val="Hyperlink"/>
                <w:noProof/>
              </w:rPr>
              <w:t>1.2</w:t>
            </w:r>
            <w:r>
              <w:rPr>
                <w:rFonts w:asciiTheme="minorHAnsi" w:hAnsiTheme="minorHAnsi"/>
                <w:noProof/>
                <w:kern w:val="2"/>
                <w:lang w:val="en-GB" w:eastAsia="en-GB"/>
                <w14:ligatures w14:val="standardContextual"/>
              </w:rPr>
              <w:tab/>
            </w:r>
            <w:r w:rsidRPr="004D7A3E">
              <w:rPr>
                <w:rStyle w:val="Hyperlink"/>
                <w:noProof/>
              </w:rPr>
              <w:t>Aim</w:t>
            </w:r>
            <w:r>
              <w:rPr>
                <w:noProof/>
                <w:webHidden/>
              </w:rPr>
              <w:tab/>
            </w:r>
            <w:r>
              <w:rPr>
                <w:noProof/>
                <w:webHidden/>
              </w:rPr>
              <w:fldChar w:fldCharType="begin"/>
            </w:r>
            <w:r>
              <w:rPr>
                <w:noProof/>
                <w:webHidden/>
              </w:rPr>
              <w:instrText xml:space="preserve"> PAGEREF _Toc153568080 \h </w:instrText>
            </w:r>
            <w:r>
              <w:rPr>
                <w:noProof/>
                <w:webHidden/>
              </w:rPr>
            </w:r>
            <w:r>
              <w:rPr>
                <w:noProof/>
                <w:webHidden/>
              </w:rPr>
              <w:fldChar w:fldCharType="separate"/>
            </w:r>
            <w:r>
              <w:rPr>
                <w:noProof/>
                <w:webHidden/>
              </w:rPr>
              <w:t>2</w:t>
            </w:r>
            <w:r>
              <w:rPr>
                <w:noProof/>
                <w:webHidden/>
              </w:rPr>
              <w:fldChar w:fldCharType="end"/>
            </w:r>
          </w:hyperlink>
        </w:p>
        <w:p w14:paraId="5DB13B86" w14:textId="497F8379" w:rsidR="005B24EE" w:rsidRDefault="005B24EE">
          <w:pPr>
            <w:pStyle w:val="TOC1"/>
            <w:tabs>
              <w:tab w:val="left" w:pos="440"/>
              <w:tab w:val="right" w:leader="dot" w:pos="9350"/>
            </w:tabs>
            <w:rPr>
              <w:rFonts w:asciiTheme="minorHAnsi" w:hAnsiTheme="minorHAnsi"/>
              <w:noProof/>
              <w:kern w:val="2"/>
              <w:lang w:val="en-GB" w:eastAsia="en-GB"/>
              <w14:ligatures w14:val="standardContextual"/>
            </w:rPr>
          </w:pPr>
          <w:hyperlink w:anchor="_Toc153568081" w:history="1">
            <w:r w:rsidRPr="004D7A3E">
              <w:rPr>
                <w:rStyle w:val="Hyperlink"/>
                <w:noProof/>
              </w:rPr>
              <w:t>2</w:t>
            </w:r>
            <w:r>
              <w:rPr>
                <w:rFonts w:asciiTheme="minorHAnsi" w:hAnsiTheme="minorHAnsi"/>
                <w:noProof/>
                <w:kern w:val="2"/>
                <w:lang w:val="en-GB" w:eastAsia="en-GB"/>
                <w14:ligatures w14:val="standardContextual"/>
              </w:rPr>
              <w:tab/>
            </w:r>
            <w:r w:rsidRPr="004D7A3E">
              <w:rPr>
                <w:rStyle w:val="Hyperlink"/>
                <w:noProof/>
              </w:rPr>
              <w:t>Procedure</w:t>
            </w:r>
            <w:r>
              <w:rPr>
                <w:noProof/>
                <w:webHidden/>
              </w:rPr>
              <w:tab/>
            </w:r>
            <w:r>
              <w:rPr>
                <w:noProof/>
                <w:webHidden/>
              </w:rPr>
              <w:fldChar w:fldCharType="begin"/>
            </w:r>
            <w:r>
              <w:rPr>
                <w:noProof/>
                <w:webHidden/>
              </w:rPr>
              <w:instrText xml:space="preserve"> PAGEREF _Toc153568081 \h </w:instrText>
            </w:r>
            <w:r>
              <w:rPr>
                <w:noProof/>
                <w:webHidden/>
              </w:rPr>
            </w:r>
            <w:r>
              <w:rPr>
                <w:noProof/>
                <w:webHidden/>
              </w:rPr>
              <w:fldChar w:fldCharType="separate"/>
            </w:r>
            <w:r>
              <w:rPr>
                <w:noProof/>
                <w:webHidden/>
              </w:rPr>
              <w:t>3</w:t>
            </w:r>
            <w:r>
              <w:rPr>
                <w:noProof/>
                <w:webHidden/>
              </w:rPr>
              <w:fldChar w:fldCharType="end"/>
            </w:r>
          </w:hyperlink>
        </w:p>
        <w:p w14:paraId="73456BC1" w14:textId="68B2FB4D"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2" w:history="1">
            <w:r w:rsidRPr="004D7A3E">
              <w:rPr>
                <w:rStyle w:val="Hyperlink"/>
                <w:noProof/>
              </w:rPr>
              <w:t>2.1</w:t>
            </w:r>
            <w:r>
              <w:rPr>
                <w:rFonts w:asciiTheme="minorHAnsi" w:hAnsiTheme="minorHAnsi"/>
                <w:noProof/>
                <w:kern w:val="2"/>
                <w:lang w:val="en-GB" w:eastAsia="en-GB"/>
                <w14:ligatures w14:val="standardContextual"/>
              </w:rPr>
              <w:tab/>
            </w:r>
            <w:r w:rsidRPr="004D7A3E">
              <w:rPr>
                <w:rStyle w:val="Hyperlink"/>
                <w:noProof/>
              </w:rPr>
              <w:t>Overview of Procedure</w:t>
            </w:r>
            <w:r>
              <w:rPr>
                <w:noProof/>
                <w:webHidden/>
              </w:rPr>
              <w:tab/>
            </w:r>
            <w:r>
              <w:rPr>
                <w:noProof/>
                <w:webHidden/>
              </w:rPr>
              <w:fldChar w:fldCharType="begin"/>
            </w:r>
            <w:r>
              <w:rPr>
                <w:noProof/>
                <w:webHidden/>
              </w:rPr>
              <w:instrText xml:space="preserve"> PAGEREF _Toc153568082 \h </w:instrText>
            </w:r>
            <w:r>
              <w:rPr>
                <w:noProof/>
                <w:webHidden/>
              </w:rPr>
            </w:r>
            <w:r>
              <w:rPr>
                <w:noProof/>
                <w:webHidden/>
              </w:rPr>
              <w:fldChar w:fldCharType="separate"/>
            </w:r>
            <w:r>
              <w:rPr>
                <w:noProof/>
                <w:webHidden/>
              </w:rPr>
              <w:t>3</w:t>
            </w:r>
            <w:r>
              <w:rPr>
                <w:noProof/>
                <w:webHidden/>
              </w:rPr>
              <w:fldChar w:fldCharType="end"/>
            </w:r>
          </w:hyperlink>
        </w:p>
        <w:p w14:paraId="4943B06B" w14:textId="3B064E64"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3" w:history="1">
            <w:r w:rsidRPr="004D7A3E">
              <w:rPr>
                <w:rStyle w:val="Hyperlink"/>
                <w:noProof/>
              </w:rPr>
              <w:t>2.2</w:t>
            </w:r>
            <w:r>
              <w:rPr>
                <w:rFonts w:asciiTheme="minorHAnsi" w:hAnsiTheme="minorHAnsi"/>
                <w:noProof/>
                <w:kern w:val="2"/>
                <w:lang w:val="en-GB" w:eastAsia="en-GB"/>
                <w14:ligatures w14:val="standardContextual"/>
              </w:rPr>
              <w:tab/>
            </w:r>
            <w:r w:rsidRPr="004D7A3E">
              <w:rPr>
                <w:rStyle w:val="Hyperlink"/>
                <w:noProof/>
              </w:rPr>
              <w:t>Scanning</w:t>
            </w:r>
            <w:r>
              <w:rPr>
                <w:noProof/>
                <w:webHidden/>
              </w:rPr>
              <w:tab/>
            </w:r>
            <w:r>
              <w:rPr>
                <w:noProof/>
                <w:webHidden/>
              </w:rPr>
              <w:fldChar w:fldCharType="begin"/>
            </w:r>
            <w:r>
              <w:rPr>
                <w:noProof/>
                <w:webHidden/>
              </w:rPr>
              <w:instrText xml:space="preserve"> PAGEREF _Toc153568083 \h </w:instrText>
            </w:r>
            <w:r>
              <w:rPr>
                <w:noProof/>
                <w:webHidden/>
              </w:rPr>
            </w:r>
            <w:r>
              <w:rPr>
                <w:noProof/>
                <w:webHidden/>
              </w:rPr>
              <w:fldChar w:fldCharType="separate"/>
            </w:r>
            <w:r>
              <w:rPr>
                <w:noProof/>
                <w:webHidden/>
              </w:rPr>
              <w:t>4</w:t>
            </w:r>
            <w:r>
              <w:rPr>
                <w:noProof/>
                <w:webHidden/>
              </w:rPr>
              <w:fldChar w:fldCharType="end"/>
            </w:r>
          </w:hyperlink>
        </w:p>
        <w:p w14:paraId="44D3C287" w14:textId="0D33799D"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4" w:history="1">
            <w:r w:rsidRPr="004D7A3E">
              <w:rPr>
                <w:rStyle w:val="Hyperlink"/>
                <w:noProof/>
              </w:rPr>
              <w:t>2.3</w:t>
            </w:r>
            <w:r>
              <w:rPr>
                <w:rFonts w:asciiTheme="minorHAnsi" w:hAnsiTheme="minorHAnsi"/>
                <w:noProof/>
                <w:kern w:val="2"/>
                <w:lang w:val="en-GB" w:eastAsia="en-GB"/>
                <w14:ligatures w14:val="standardContextual"/>
              </w:rPr>
              <w:tab/>
            </w:r>
            <w:r w:rsidRPr="004D7A3E">
              <w:rPr>
                <w:rStyle w:val="Hyperlink"/>
                <w:noProof/>
              </w:rPr>
              <w:t>Vulnerability Scanning</w:t>
            </w:r>
            <w:r>
              <w:rPr>
                <w:noProof/>
                <w:webHidden/>
              </w:rPr>
              <w:tab/>
            </w:r>
            <w:r>
              <w:rPr>
                <w:noProof/>
                <w:webHidden/>
              </w:rPr>
              <w:fldChar w:fldCharType="begin"/>
            </w:r>
            <w:r>
              <w:rPr>
                <w:noProof/>
                <w:webHidden/>
              </w:rPr>
              <w:instrText xml:space="preserve"> PAGEREF _Toc153568084 \h </w:instrText>
            </w:r>
            <w:r>
              <w:rPr>
                <w:noProof/>
                <w:webHidden/>
              </w:rPr>
            </w:r>
            <w:r>
              <w:rPr>
                <w:noProof/>
                <w:webHidden/>
              </w:rPr>
              <w:fldChar w:fldCharType="separate"/>
            </w:r>
            <w:r>
              <w:rPr>
                <w:noProof/>
                <w:webHidden/>
              </w:rPr>
              <w:t>6</w:t>
            </w:r>
            <w:r>
              <w:rPr>
                <w:noProof/>
                <w:webHidden/>
              </w:rPr>
              <w:fldChar w:fldCharType="end"/>
            </w:r>
          </w:hyperlink>
        </w:p>
        <w:p w14:paraId="0ADA7DBA" w14:textId="68912C85"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5" w:history="1">
            <w:r w:rsidRPr="004D7A3E">
              <w:rPr>
                <w:rStyle w:val="Hyperlink"/>
                <w:noProof/>
              </w:rPr>
              <w:t>2.4</w:t>
            </w:r>
            <w:r>
              <w:rPr>
                <w:rFonts w:asciiTheme="minorHAnsi" w:hAnsiTheme="minorHAnsi"/>
                <w:noProof/>
                <w:kern w:val="2"/>
                <w:lang w:val="en-GB" w:eastAsia="en-GB"/>
                <w14:ligatures w14:val="standardContextual"/>
              </w:rPr>
              <w:tab/>
            </w:r>
            <w:r w:rsidRPr="004D7A3E">
              <w:rPr>
                <w:rStyle w:val="Hyperlink"/>
                <w:noProof/>
              </w:rPr>
              <w:t>Enumeration</w:t>
            </w:r>
            <w:r>
              <w:rPr>
                <w:noProof/>
                <w:webHidden/>
              </w:rPr>
              <w:tab/>
            </w:r>
            <w:r>
              <w:rPr>
                <w:noProof/>
                <w:webHidden/>
              </w:rPr>
              <w:fldChar w:fldCharType="begin"/>
            </w:r>
            <w:r>
              <w:rPr>
                <w:noProof/>
                <w:webHidden/>
              </w:rPr>
              <w:instrText xml:space="preserve"> PAGEREF _Toc153568085 \h </w:instrText>
            </w:r>
            <w:r>
              <w:rPr>
                <w:noProof/>
                <w:webHidden/>
              </w:rPr>
            </w:r>
            <w:r>
              <w:rPr>
                <w:noProof/>
                <w:webHidden/>
              </w:rPr>
              <w:fldChar w:fldCharType="separate"/>
            </w:r>
            <w:r>
              <w:rPr>
                <w:noProof/>
                <w:webHidden/>
              </w:rPr>
              <w:t>8</w:t>
            </w:r>
            <w:r>
              <w:rPr>
                <w:noProof/>
                <w:webHidden/>
              </w:rPr>
              <w:fldChar w:fldCharType="end"/>
            </w:r>
          </w:hyperlink>
        </w:p>
        <w:p w14:paraId="7B160363" w14:textId="0382913C"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6" w:history="1">
            <w:r w:rsidRPr="004D7A3E">
              <w:rPr>
                <w:rStyle w:val="Hyperlink"/>
                <w:noProof/>
              </w:rPr>
              <w:t>2.5</w:t>
            </w:r>
            <w:r>
              <w:rPr>
                <w:rFonts w:asciiTheme="minorHAnsi" w:hAnsiTheme="minorHAnsi"/>
                <w:noProof/>
                <w:kern w:val="2"/>
                <w:lang w:val="en-GB" w:eastAsia="en-GB"/>
                <w14:ligatures w14:val="standardContextual"/>
              </w:rPr>
              <w:tab/>
            </w:r>
            <w:r w:rsidRPr="004D7A3E">
              <w:rPr>
                <w:rStyle w:val="Hyperlink"/>
                <w:noProof/>
              </w:rPr>
              <w:t>Password Hacking</w:t>
            </w:r>
            <w:r>
              <w:rPr>
                <w:noProof/>
                <w:webHidden/>
              </w:rPr>
              <w:tab/>
            </w:r>
            <w:r>
              <w:rPr>
                <w:noProof/>
                <w:webHidden/>
              </w:rPr>
              <w:fldChar w:fldCharType="begin"/>
            </w:r>
            <w:r>
              <w:rPr>
                <w:noProof/>
                <w:webHidden/>
              </w:rPr>
              <w:instrText xml:space="preserve"> PAGEREF _Toc153568086 \h </w:instrText>
            </w:r>
            <w:r>
              <w:rPr>
                <w:noProof/>
                <w:webHidden/>
              </w:rPr>
            </w:r>
            <w:r>
              <w:rPr>
                <w:noProof/>
                <w:webHidden/>
              </w:rPr>
              <w:fldChar w:fldCharType="separate"/>
            </w:r>
            <w:r>
              <w:rPr>
                <w:noProof/>
                <w:webHidden/>
              </w:rPr>
              <w:t>9</w:t>
            </w:r>
            <w:r>
              <w:rPr>
                <w:noProof/>
                <w:webHidden/>
              </w:rPr>
              <w:fldChar w:fldCharType="end"/>
            </w:r>
          </w:hyperlink>
        </w:p>
        <w:p w14:paraId="168CDD5C" w14:textId="0688915C"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7" w:history="1">
            <w:r w:rsidRPr="004D7A3E">
              <w:rPr>
                <w:rStyle w:val="Hyperlink"/>
                <w:noProof/>
              </w:rPr>
              <w:t>2.6</w:t>
            </w:r>
            <w:r>
              <w:rPr>
                <w:rFonts w:asciiTheme="minorHAnsi" w:hAnsiTheme="minorHAnsi"/>
                <w:noProof/>
                <w:kern w:val="2"/>
                <w:lang w:val="en-GB" w:eastAsia="en-GB"/>
                <w14:ligatures w14:val="standardContextual"/>
              </w:rPr>
              <w:tab/>
            </w:r>
            <w:r w:rsidRPr="004D7A3E">
              <w:rPr>
                <w:rStyle w:val="Hyperlink"/>
                <w:noProof/>
              </w:rPr>
              <w:t>System Hacking</w:t>
            </w:r>
            <w:r>
              <w:rPr>
                <w:noProof/>
                <w:webHidden/>
              </w:rPr>
              <w:tab/>
            </w:r>
            <w:r>
              <w:rPr>
                <w:noProof/>
                <w:webHidden/>
              </w:rPr>
              <w:fldChar w:fldCharType="begin"/>
            </w:r>
            <w:r>
              <w:rPr>
                <w:noProof/>
                <w:webHidden/>
              </w:rPr>
              <w:instrText xml:space="preserve"> PAGEREF _Toc153568087 \h </w:instrText>
            </w:r>
            <w:r>
              <w:rPr>
                <w:noProof/>
                <w:webHidden/>
              </w:rPr>
            </w:r>
            <w:r>
              <w:rPr>
                <w:noProof/>
                <w:webHidden/>
              </w:rPr>
              <w:fldChar w:fldCharType="separate"/>
            </w:r>
            <w:r>
              <w:rPr>
                <w:noProof/>
                <w:webHidden/>
              </w:rPr>
              <w:t>10</w:t>
            </w:r>
            <w:r>
              <w:rPr>
                <w:noProof/>
                <w:webHidden/>
              </w:rPr>
              <w:fldChar w:fldCharType="end"/>
            </w:r>
          </w:hyperlink>
        </w:p>
        <w:p w14:paraId="3514D795" w14:textId="77307CF5" w:rsidR="005B24EE" w:rsidRDefault="005B24EE">
          <w:pPr>
            <w:pStyle w:val="TOC1"/>
            <w:tabs>
              <w:tab w:val="left" w:pos="440"/>
              <w:tab w:val="right" w:leader="dot" w:pos="9350"/>
            </w:tabs>
            <w:rPr>
              <w:rFonts w:asciiTheme="minorHAnsi" w:hAnsiTheme="minorHAnsi"/>
              <w:noProof/>
              <w:kern w:val="2"/>
              <w:lang w:val="en-GB" w:eastAsia="en-GB"/>
              <w14:ligatures w14:val="standardContextual"/>
            </w:rPr>
          </w:pPr>
          <w:hyperlink w:anchor="_Toc153568088" w:history="1">
            <w:r w:rsidRPr="004D7A3E">
              <w:rPr>
                <w:rStyle w:val="Hyperlink"/>
                <w:noProof/>
                <w:lang w:eastAsia="en-US"/>
              </w:rPr>
              <w:t>3</w:t>
            </w:r>
            <w:r>
              <w:rPr>
                <w:rFonts w:asciiTheme="minorHAnsi" w:hAnsiTheme="minorHAnsi"/>
                <w:noProof/>
                <w:kern w:val="2"/>
                <w:lang w:val="en-GB" w:eastAsia="en-GB"/>
                <w14:ligatures w14:val="standardContextual"/>
              </w:rPr>
              <w:tab/>
            </w:r>
            <w:r w:rsidRPr="004D7A3E">
              <w:rPr>
                <w:rStyle w:val="Hyperlink"/>
                <w:noProof/>
                <w:lang w:eastAsia="en-US"/>
              </w:rPr>
              <w:t>Discussion</w:t>
            </w:r>
            <w:r>
              <w:rPr>
                <w:noProof/>
                <w:webHidden/>
              </w:rPr>
              <w:tab/>
            </w:r>
            <w:r>
              <w:rPr>
                <w:noProof/>
                <w:webHidden/>
              </w:rPr>
              <w:fldChar w:fldCharType="begin"/>
            </w:r>
            <w:r>
              <w:rPr>
                <w:noProof/>
                <w:webHidden/>
              </w:rPr>
              <w:instrText xml:space="preserve"> PAGEREF _Toc153568088 \h </w:instrText>
            </w:r>
            <w:r>
              <w:rPr>
                <w:noProof/>
                <w:webHidden/>
              </w:rPr>
            </w:r>
            <w:r>
              <w:rPr>
                <w:noProof/>
                <w:webHidden/>
              </w:rPr>
              <w:fldChar w:fldCharType="separate"/>
            </w:r>
            <w:r>
              <w:rPr>
                <w:noProof/>
                <w:webHidden/>
              </w:rPr>
              <w:t>16</w:t>
            </w:r>
            <w:r>
              <w:rPr>
                <w:noProof/>
                <w:webHidden/>
              </w:rPr>
              <w:fldChar w:fldCharType="end"/>
            </w:r>
          </w:hyperlink>
        </w:p>
        <w:p w14:paraId="7B9F3BB4" w14:textId="2DDD03F1"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89" w:history="1">
            <w:r w:rsidRPr="004D7A3E">
              <w:rPr>
                <w:rStyle w:val="Hyperlink"/>
                <w:rFonts w:eastAsia="Times New Roman"/>
                <w:noProof/>
                <w:lang w:eastAsia="en-US"/>
              </w:rPr>
              <w:t>3.1</w:t>
            </w:r>
            <w:r>
              <w:rPr>
                <w:rFonts w:asciiTheme="minorHAnsi" w:hAnsiTheme="minorHAnsi"/>
                <w:noProof/>
                <w:kern w:val="2"/>
                <w:lang w:val="en-GB" w:eastAsia="en-GB"/>
                <w14:ligatures w14:val="standardContextual"/>
              </w:rPr>
              <w:tab/>
            </w:r>
            <w:r w:rsidRPr="004D7A3E">
              <w:rPr>
                <w:rStyle w:val="Hyperlink"/>
                <w:rFonts w:eastAsia="Times New Roman"/>
                <w:noProof/>
                <w:lang w:eastAsia="en-US"/>
              </w:rPr>
              <w:t>General Discussion</w:t>
            </w:r>
            <w:r>
              <w:rPr>
                <w:noProof/>
                <w:webHidden/>
              </w:rPr>
              <w:tab/>
            </w:r>
            <w:r>
              <w:rPr>
                <w:noProof/>
                <w:webHidden/>
              </w:rPr>
              <w:fldChar w:fldCharType="begin"/>
            </w:r>
            <w:r>
              <w:rPr>
                <w:noProof/>
                <w:webHidden/>
              </w:rPr>
              <w:instrText xml:space="preserve"> PAGEREF _Toc153568089 \h </w:instrText>
            </w:r>
            <w:r>
              <w:rPr>
                <w:noProof/>
                <w:webHidden/>
              </w:rPr>
            </w:r>
            <w:r>
              <w:rPr>
                <w:noProof/>
                <w:webHidden/>
              </w:rPr>
              <w:fldChar w:fldCharType="separate"/>
            </w:r>
            <w:r>
              <w:rPr>
                <w:noProof/>
                <w:webHidden/>
              </w:rPr>
              <w:t>16</w:t>
            </w:r>
            <w:r>
              <w:rPr>
                <w:noProof/>
                <w:webHidden/>
              </w:rPr>
              <w:fldChar w:fldCharType="end"/>
            </w:r>
          </w:hyperlink>
        </w:p>
        <w:p w14:paraId="26C25AA8" w14:textId="666EE79A"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90" w:history="1">
            <w:r w:rsidRPr="004D7A3E">
              <w:rPr>
                <w:rStyle w:val="Hyperlink"/>
                <w:rFonts w:eastAsia="Times New Roman"/>
                <w:noProof/>
                <w:lang w:eastAsia="en-US"/>
              </w:rPr>
              <w:t>3.2</w:t>
            </w:r>
            <w:r>
              <w:rPr>
                <w:rFonts w:asciiTheme="minorHAnsi" w:hAnsiTheme="minorHAnsi"/>
                <w:noProof/>
                <w:kern w:val="2"/>
                <w:lang w:val="en-GB" w:eastAsia="en-GB"/>
                <w14:ligatures w14:val="standardContextual"/>
              </w:rPr>
              <w:tab/>
            </w:r>
            <w:r w:rsidRPr="004D7A3E">
              <w:rPr>
                <w:rStyle w:val="Hyperlink"/>
                <w:rFonts w:eastAsia="Times New Roman"/>
                <w:noProof/>
                <w:lang w:eastAsia="en-US"/>
              </w:rPr>
              <w:t>Countermeasures</w:t>
            </w:r>
            <w:r>
              <w:rPr>
                <w:noProof/>
                <w:webHidden/>
              </w:rPr>
              <w:tab/>
            </w:r>
            <w:r>
              <w:rPr>
                <w:noProof/>
                <w:webHidden/>
              </w:rPr>
              <w:fldChar w:fldCharType="begin"/>
            </w:r>
            <w:r>
              <w:rPr>
                <w:noProof/>
                <w:webHidden/>
              </w:rPr>
              <w:instrText xml:space="preserve"> PAGEREF _Toc153568090 \h </w:instrText>
            </w:r>
            <w:r>
              <w:rPr>
                <w:noProof/>
                <w:webHidden/>
              </w:rPr>
            </w:r>
            <w:r>
              <w:rPr>
                <w:noProof/>
                <w:webHidden/>
              </w:rPr>
              <w:fldChar w:fldCharType="separate"/>
            </w:r>
            <w:r>
              <w:rPr>
                <w:noProof/>
                <w:webHidden/>
              </w:rPr>
              <w:t>17</w:t>
            </w:r>
            <w:r>
              <w:rPr>
                <w:noProof/>
                <w:webHidden/>
              </w:rPr>
              <w:fldChar w:fldCharType="end"/>
            </w:r>
          </w:hyperlink>
        </w:p>
        <w:p w14:paraId="091CB906" w14:textId="616DBDBE" w:rsidR="005B24EE" w:rsidRDefault="005B24EE">
          <w:pPr>
            <w:pStyle w:val="TOC2"/>
            <w:tabs>
              <w:tab w:val="left" w:pos="880"/>
              <w:tab w:val="right" w:leader="dot" w:pos="9350"/>
            </w:tabs>
            <w:rPr>
              <w:rFonts w:asciiTheme="minorHAnsi" w:hAnsiTheme="minorHAnsi"/>
              <w:noProof/>
              <w:kern w:val="2"/>
              <w:lang w:val="en-GB" w:eastAsia="en-GB"/>
              <w14:ligatures w14:val="standardContextual"/>
            </w:rPr>
          </w:pPr>
          <w:hyperlink w:anchor="_Toc153568091" w:history="1">
            <w:r w:rsidRPr="004D7A3E">
              <w:rPr>
                <w:rStyle w:val="Hyperlink"/>
                <w:rFonts w:eastAsia="Times New Roman"/>
                <w:noProof/>
                <w:lang w:eastAsia="en-US"/>
              </w:rPr>
              <w:t>3.3</w:t>
            </w:r>
            <w:r>
              <w:rPr>
                <w:rFonts w:asciiTheme="minorHAnsi" w:hAnsiTheme="minorHAnsi"/>
                <w:noProof/>
                <w:kern w:val="2"/>
                <w:lang w:val="en-GB" w:eastAsia="en-GB"/>
                <w14:ligatures w14:val="standardContextual"/>
              </w:rPr>
              <w:tab/>
            </w:r>
            <w:r w:rsidRPr="004D7A3E">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_Toc153568091 \h </w:instrText>
            </w:r>
            <w:r>
              <w:rPr>
                <w:noProof/>
                <w:webHidden/>
              </w:rPr>
            </w:r>
            <w:r>
              <w:rPr>
                <w:noProof/>
                <w:webHidden/>
              </w:rPr>
              <w:fldChar w:fldCharType="separate"/>
            </w:r>
            <w:r>
              <w:rPr>
                <w:noProof/>
                <w:webHidden/>
              </w:rPr>
              <w:t>18</w:t>
            </w:r>
            <w:r>
              <w:rPr>
                <w:noProof/>
                <w:webHidden/>
              </w:rPr>
              <w:fldChar w:fldCharType="end"/>
            </w:r>
          </w:hyperlink>
        </w:p>
        <w:p w14:paraId="2DF2D46D" w14:textId="16DC7F9A" w:rsidR="005B24EE" w:rsidRDefault="005B24EE">
          <w:pPr>
            <w:pStyle w:val="TOC1"/>
            <w:tabs>
              <w:tab w:val="left" w:pos="440"/>
              <w:tab w:val="right" w:leader="dot" w:pos="9350"/>
            </w:tabs>
            <w:rPr>
              <w:rFonts w:asciiTheme="minorHAnsi" w:hAnsiTheme="minorHAnsi"/>
              <w:noProof/>
              <w:kern w:val="2"/>
              <w:lang w:val="en-GB" w:eastAsia="en-GB"/>
              <w14:ligatures w14:val="standardContextual"/>
            </w:rPr>
          </w:pPr>
          <w:hyperlink w:anchor="_Toc153568092" w:history="1">
            <w:r w:rsidRPr="004D7A3E">
              <w:rPr>
                <w:rStyle w:val="Hyperlink"/>
                <w:noProof/>
              </w:rPr>
              <w:t>4</w:t>
            </w:r>
            <w:r>
              <w:rPr>
                <w:rFonts w:asciiTheme="minorHAnsi" w:hAnsiTheme="minorHAnsi"/>
                <w:noProof/>
                <w:kern w:val="2"/>
                <w:lang w:val="en-GB" w:eastAsia="en-GB"/>
                <w14:ligatures w14:val="standardContextual"/>
              </w:rPr>
              <w:tab/>
            </w:r>
            <w:r w:rsidRPr="004D7A3E">
              <w:rPr>
                <w:rStyle w:val="Hyperlink"/>
                <w:noProof/>
              </w:rPr>
              <w:t>References</w:t>
            </w:r>
            <w:r>
              <w:rPr>
                <w:noProof/>
                <w:webHidden/>
              </w:rPr>
              <w:tab/>
            </w:r>
            <w:r>
              <w:rPr>
                <w:noProof/>
                <w:webHidden/>
              </w:rPr>
              <w:fldChar w:fldCharType="begin"/>
            </w:r>
            <w:r>
              <w:rPr>
                <w:noProof/>
                <w:webHidden/>
              </w:rPr>
              <w:instrText xml:space="preserve"> PAGEREF _Toc153568092 \h </w:instrText>
            </w:r>
            <w:r>
              <w:rPr>
                <w:noProof/>
                <w:webHidden/>
              </w:rPr>
            </w:r>
            <w:r>
              <w:rPr>
                <w:noProof/>
                <w:webHidden/>
              </w:rPr>
              <w:fldChar w:fldCharType="separate"/>
            </w:r>
            <w:r>
              <w:rPr>
                <w:noProof/>
                <w:webHidden/>
              </w:rPr>
              <w:t>19</w:t>
            </w:r>
            <w:r>
              <w:rPr>
                <w:noProof/>
                <w:webHidden/>
              </w:rPr>
              <w:fldChar w:fldCharType="end"/>
            </w:r>
          </w:hyperlink>
        </w:p>
        <w:p w14:paraId="57CC2ABE" w14:textId="33ED488F" w:rsidR="005B24EE" w:rsidRDefault="005B24EE">
          <w:pPr>
            <w:pStyle w:val="TOC1"/>
            <w:tabs>
              <w:tab w:val="right" w:leader="dot" w:pos="9350"/>
            </w:tabs>
            <w:rPr>
              <w:rFonts w:asciiTheme="minorHAnsi" w:hAnsiTheme="minorHAnsi"/>
              <w:noProof/>
              <w:kern w:val="2"/>
              <w:lang w:val="en-GB" w:eastAsia="en-GB"/>
              <w14:ligatures w14:val="standardContextual"/>
            </w:rPr>
          </w:pPr>
          <w:hyperlink w:anchor="_Toc153568093" w:history="1">
            <w:r w:rsidRPr="004D7A3E">
              <w:rPr>
                <w:rStyle w:val="Hyperlink"/>
                <w:noProof/>
              </w:rPr>
              <w:t>Appendices</w:t>
            </w:r>
            <w:r>
              <w:rPr>
                <w:noProof/>
                <w:webHidden/>
              </w:rPr>
              <w:tab/>
            </w:r>
            <w:r>
              <w:rPr>
                <w:noProof/>
                <w:webHidden/>
              </w:rPr>
              <w:fldChar w:fldCharType="begin"/>
            </w:r>
            <w:r>
              <w:rPr>
                <w:noProof/>
                <w:webHidden/>
              </w:rPr>
              <w:instrText xml:space="preserve"> PAGEREF _Toc153568093 \h </w:instrText>
            </w:r>
            <w:r>
              <w:rPr>
                <w:noProof/>
                <w:webHidden/>
              </w:rPr>
            </w:r>
            <w:r>
              <w:rPr>
                <w:noProof/>
                <w:webHidden/>
              </w:rPr>
              <w:fldChar w:fldCharType="separate"/>
            </w:r>
            <w:r>
              <w:rPr>
                <w:noProof/>
                <w:webHidden/>
              </w:rPr>
              <w:t>20</w:t>
            </w:r>
            <w:r>
              <w:rPr>
                <w:noProof/>
                <w:webHidden/>
              </w:rPr>
              <w:fldChar w:fldCharType="end"/>
            </w:r>
          </w:hyperlink>
        </w:p>
        <w:p w14:paraId="4E90B05C" w14:textId="47E4D3E2"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4" w:history="1">
            <w:r w:rsidRPr="004D7A3E">
              <w:rPr>
                <w:rStyle w:val="Hyperlink"/>
                <w:noProof/>
                <w:lang w:eastAsia="en-US"/>
              </w:rPr>
              <w:t>Appendix A</w:t>
            </w:r>
            <w:r>
              <w:rPr>
                <w:noProof/>
                <w:webHidden/>
              </w:rPr>
              <w:tab/>
            </w:r>
            <w:r>
              <w:rPr>
                <w:noProof/>
                <w:webHidden/>
              </w:rPr>
              <w:fldChar w:fldCharType="begin"/>
            </w:r>
            <w:r>
              <w:rPr>
                <w:noProof/>
                <w:webHidden/>
              </w:rPr>
              <w:instrText xml:space="preserve"> PAGEREF _Toc153568094 \h </w:instrText>
            </w:r>
            <w:r>
              <w:rPr>
                <w:noProof/>
                <w:webHidden/>
              </w:rPr>
            </w:r>
            <w:r>
              <w:rPr>
                <w:noProof/>
                <w:webHidden/>
              </w:rPr>
              <w:fldChar w:fldCharType="separate"/>
            </w:r>
            <w:r>
              <w:rPr>
                <w:noProof/>
                <w:webHidden/>
              </w:rPr>
              <w:t>20</w:t>
            </w:r>
            <w:r>
              <w:rPr>
                <w:noProof/>
                <w:webHidden/>
              </w:rPr>
              <w:fldChar w:fldCharType="end"/>
            </w:r>
          </w:hyperlink>
        </w:p>
        <w:p w14:paraId="1FCAA47F" w14:textId="638FC515"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5" w:history="1">
            <w:r>
              <w:rPr>
                <w:noProof/>
                <w:webHidden/>
              </w:rPr>
              <w:tab/>
            </w:r>
            <w:r>
              <w:rPr>
                <w:noProof/>
                <w:webHidden/>
              </w:rPr>
              <w:fldChar w:fldCharType="begin"/>
            </w:r>
            <w:r>
              <w:rPr>
                <w:noProof/>
                <w:webHidden/>
              </w:rPr>
              <w:instrText xml:space="preserve"> PAGEREF _Toc153568095 \h </w:instrText>
            </w:r>
            <w:r>
              <w:rPr>
                <w:noProof/>
                <w:webHidden/>
              </w:rPr>
            </w:r>
            <w:r>
              <w:rPr>
                <w:noProof/>
                <w:webHidden/>
              </w:rPr>
              <w:fldChar w:fldCharType="separate"/>
            </w:r>
            <w:r>
              <w:rPr>
                <w:noProof/>
                <w:webHidden/>
              </w:rPr>
              <w:t>21</w:t>
            </w:r>
            <w:r>
              <w:rPr>
                <w:noProof/>
                <w:webHidden/>
              </w:rPr>
              <w:fldChar w:fldCharType="end"/>
            </w:r>
          </w:hyperlink>
        </w:p>
        <w:p w14:paraId="3C156544" w14:textId="2B4035F9"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6" w:history="1">
            <w:r>
              <w:rPr>
                <w:noProof/>
                <w:webHidden/>
              </w:rPr>
              <w:tab/>
            </w:r>
            <w:r>
              <w:rPr>
                <w:noProof/>
                <w:webHidden/>
              </w:rPr>
              <w:fldChar w:fldCharType="begin"/>
            </w:r>
            <w:r>
              <w:rPr>
                <w:noProof/>
                <w:webHidden/>
              </w:rPr>
              <w:instrText xml:space="preserve"> PAGEREF _Toc153568096 \h </w:instrText>
            </w:r>
            <w:r>
              <w:rPr>
                <w:noProof/>
                <w:webHidden/>
              </w:rPr>
            </w:r>
            <w:r>
              <w:rPr>
                <w:noProof/>
                <w:webHidden/>
              </w:rPr>
              <w:fldChar w:fldCharType="separate"/>
            </w:r>
            <w:r>
              <w:rPr>
                <w:noProof/>
                <w:webHidden/>
              </w:rPr>
              <w:t>23</w:t>
            </w:r>
            <w:r>
              <w:rPr>
                <w:noProof/>
                <w:webHidden/>
              </w:rPr>
              <w:fldChar w:fldCharType="end"/>
            </w:r>
          </w:hyperlink>
        </w:p>
        <w:p w14:paraId="1BDAC656" w14:textId="186130E0"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7" w:history="1">
            <w:r>
              <w:rPr>
                <w:noProof/>
                <w:webHidden/>
              </w:rPr>
              <w:tab/>
            </w:r>
            <w:r>
              <w:rPr>
                <w:noProof/>
                <w:webHidden/>
              </w:rPr>
              <w:fldChar w:fldCharType="begin"/>
            </w:r>
            <w:r>
              <w:rPr>
                <w:noProof/>
                <w:webHidden/>
              </w:rPr>
              <w:instrText xml:space="preserve"> PAGEREF _Toc153568097 \h </w:instrText>
            </w:r>
            <w:r>
              <w:rPr>
                <w:noProof/>
                <w:webHidden/>
              </w:rPr>
            </w:r>
            <w:r>
              <w:rPr>
                <w:noProof/>
                <w:webHidden/>
              </w:rPr>
              <w:fldChar w:fldCharType="separate"/>
            </w:r>
            <w:r>
              <w:rPr>
                <w:noProof/>
                <w:webHidden/>
              </w:rPr>
              <w:t>23</w:t>
            </w:r>
            <w:r>
              <w:rPr>
                <w:noProof/>
                <w:webHidden/>
              </w:rPr>
              <w:fldChar w:fldCharType="end"/>
            </w:r>
          </w:hyperlink>
        </w:p>
        <w:p w14:paraId="32F7828C" w14:textId="681697A1"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8" w:history="1">
            <w:r w:rsidRPr="004D7A3E">
              <w:rPr>
                <w:rStyle w:val="Hyperlink"/>
                <w:noProof/>
                <w:lang w:eastAsia="en-US"/>
              </w:rPr>
              <w:t>Appendix B</w:t>
            </w:r>
            <w:r>
              <w:rPr>
                <w:noProof/>
                <w:webHidden/>
              </w:rPr>
              <w:tab/>
            </w:r>
            <w:r>
              <w:rPr>
                <w:noProof/>
                <w:webHidden/>
              </w:rPr>
              <w:fldChar w:fldCharType="begin"/>
            </w:r>
            <w:r>
              <w:rPr>
                <w:noProof/>
                <w:webHidden/>
              </w:rPr>
              <w:instrText xml:space="preserve"> PAGEREF _Toc153568098 \h </w:instrText>
            </w:r>
            <w:r>
              <w:rPr>
                <w:noProof/>
                <w:webHidden/>
              </w:rPr>
            </w:r>
            <w:r>
              <w:rPr>
                <w:noProof/>
                <w:webHidden/>
              </w:rPr>
              <w:fldChar w:fldCharType="separate"/>
            </w:r>
            <w:r>
              <w:rPr>
                <w:noProof/>
                <w:webHidden/>
              </w:rPr>
              <w:t>24</w:t>
            </w:r>
            <w:r>
              <w:rPr>
                <w:noProof/>
                <w:webHidden/>
              </w:rPr>
              <w:fldChar w:fldCharType="end"/>
            </w:r>
          </w:hyperlink>
        </w:p>
        <w:p w14:paraId="5C57FC44" w14:textId="7F2BECEC"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099" w:history="1">
            <w:r>
              <w:rPr>
                <w:noProof/>
                <w:webHidden/>
              </w:rPr>
              <w:tab/>
            </w:r>
            <w:r>
              <w:rPr>
                <w:noProof/>
                <w:webHidden/>
              </w:rPr>
              <w:fldChar w:fldCharType="begin"/>
            </w:r>
            <w:r>
              <w:rPr>
                <w:noProof/>
                <w:webHidden/>
              </w:rPr>
              <w:instrText xml:space="preserve"> PAGEREF _Toc153568099 \h </w:instrText>
            </w:r>
            <w:r>
              <w:rPr>
                <w:noProof/>
                <w:webHidden/>
              </w:rPr>
            </w:r>
            <w:r>
              <w:rPr>
                <w:noProof/>
                <w:webHidden/>
              </w:rPr>
              <w:fldChar w:fldCharType="separate"/>
            </w:r>
            <w:r>
              <w:rPr>
                <w:noProof/>
                <w:webHidden/>
              </w:rPr>
              <w:t>25</w:t>
            </w:r>
            <w:r>
              <w:rPr>
                <w:noProof/>
                <w:webHidden/>
              </w:rPr>
              <w:fldChar w:fldCharType="end"/>
            </w:r>
          </w:hyperlink>
        </w:p>
        <w:p w14:paraId="36759A84" w14:textId="532D0C13"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100" w:history="1">
            <w:r>
              <w:rPr>
                <w:noProof/>
                <w:webHidden/>
              </w:rPr>
              <w:tab/>
            </w:r>
            <w:r>
              <w:rPr>
                <w:noProof/>
                <w:webHidden/>
              </w:rPr>
              <w:fldChar w:fldCharType="begin"/>
            </w:r>
            <w:r>
              <w:rPr>
                <w:noProof/>
                <w:webHidden/>
              </w:rPr>
              <w:instrText xml:space="preserve"> PAGEREF _Toc153568100 \h </w:instrText>
            </w:r>
            <w:r>
              <w:rPr>
                <w:noProof/>
                <w:webHidden/>
              </w:rPr>
            </w:r>
            <w:r>
              <w:rPr>
                <w:noProof/>
                <w:webHidden/>
              </w:rPr>
              <w:fldChar w:fldCharType="separate"/>
            </w:r>
            <w:r>
              <w:rPr>
                <w:noProof/>
                <w:webHidden/>
              </w:rPr>
              <w:t>25</w:t>
            </w:r>
            <w:r>
              <w:rPr>
                <w:noProof/>
                <w:webHidden/>
              </w:rPr>
              <w:fldChar w:fldCharType="end"/>
            </w:r>
          </w:hyperlink>
        </w:p>
        <w:p w14:paraId="58B57D50" w14:textId="5876A23E"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101" w:history="1">
            <w:r w:rsidRPr="004D7A3E">
              <w:rPr>
                <w:rStyle w:val="Hyperlink"/>
                <w:noProof/>
                <w:lang w:eastAsia="en-US"/>
              </w:rPr>
              <w:t>Appendix C</w:t>
            </w:r>
            <w:r>
              <w:rPr>
                <w:noProof/>
                <w:webHidden/>
              </w:rPr>
              <w:tab/>
            </w:r>
            <w:r>
              <w:rPr>
                <w:noProof/>
                <w:webHidden/>
              </w:rPr>
              <w:fldChar w:fldCharType="begin"/>
            </w:r>
            <w:r>
              <w:rPr>
                <w:noProof/>
                <w:webHidden/>
              </w:rPr>
              <w:instrText xml:space="preserve"> PAGEREF _Toc153568101 \h </w:instrText>
            </w:r>
            <w:r>
              <w:rPr>
                <w:noProof/>
                <w:webHidden/>
              </w:rPr>
            </w:r>
            <w:r>
              <w:rPr>
                <w:noProof/>
                <w:webHidden/>
              </w:rPr>
              <w:fldChar w:fldCharType="separate"/>
            </w:r>
            <w:r>
              <w:rPr>
                <w:noProof/>
                <w:webHidden/>
              </w:rPr>
              <w:t>26</w:t>
            </w:r>
            <w:r>
              <w:rPr>
                <w:noProof/>
                <w:webHidden/>
              </w:rPr>
              <w:fldChar w:fldCharType="end"/>
            </w:r>
          </w:hyperlink>
        </w:p>
        <w:p w14:paraId="45954B37" w14:textId="0B0A3BF8" w:rsidR="005B24EE" w:rsidRDefault="005B24EE">
          <w:pPr>
            <w:pStyle w:val="TOC2"/>
            <w:tabs>
              <w:tab w:val="right" w:leader="dot" w:pos="9350"/>
            </w:tabs>
            <w:rPr>
              <w:rFonts w:asciiTheme="minorHAnsi" w:hAnsiTheme="minorHAnsi"/>
              <w:noProof/>
              <w:kern w:val="2"/>
              <w:lang w:val="en-GB" w:eastAsia="en-GB"/>
              <w14:ligatures w14:val="standardContextual"/>
            </w:rPr>
          </w:pPr>
          <w:hyperlink w:anchor="_Toc153568102" w:history="1">
            <w:r w:rsidRPr="004D7A3E">
              <w:rPr>
                <w:rStyle w:val="Hyperlink"/>
                <w:noProof/>
                <w:lang w:eastAsia="en-US"/>
              </w:rPr>
              <w:t>Appendix D</w:t>
            </w:r>
            <w:r>
              <w:rPr>
                <w:noProof/>
                <w:webHidden/>
              </w:rPr>
              <w:tab/>
            </w:r>
            <w:r>
              <w:rPr>
                <w:noProof/>
                <w:webHidden/>
              </w:rPr>
              <w:fldChar w:fldCharType="begin"/>
            </w:r>
            <w:r>
              <w:rPr>
                <w:noProof/>
                <w:webHidden/>
              </w:rPr>
              <w:instrText xml:space="preserve"> PAGEREF _Toc153568102 \h </w:instrText>
            </w:r>
            <w:r>
              <w:rPr>
                <w:noProof/>
                <w:webHidden/>
              </w:rPr>
            </w:r>
            <w:r>
              <w:rPr>
                <w:noProof/>
                <w:webHidden/>
              </w:rPr>
              <w:fldChar w:fldCharType="separate"/>
            </w:r>
            <w:r>
              <w:rPr>
                <w:noProof/>
                <w:webHidden/>
              </w:rPr>
              <w:t>36</w:t>
            </w:r>
            <w:r>
              <w:rPr>
                <w:noProof/>
                <w:webHidden/>
              </w:rPr>
              <w:fldChar w:fldCharType="end"/>
            </w:r>
          </w:hyperlink>
        </w:p>
        <w:p w14:paraId="44E871BC" w14:textId="0B735F11" w:rsidR="001905B9" w:rsidRDefault="00647F3E" w:rsidP="001905B9">
          <w:pPr>
            <w:rPr>
              <w:b/>
              <w:bCs/>
              <w:noProof/>
            </w:rPr>
          </w:pPr>
          <w:r>
            <w:rPr>
              <w:b/>
              <w:bCs/>
              <w:noProof/>
            </w:rPr>
            <w:fldChar w:fldCharType="end"/>
          </w:r>
        </w:p>
      </w:sdtContent>
    </w:sdt>
    <w:p w14:paraId="144A5D23" w14:textId="77777777" w:rsidR="00A60D20" w:rsidRDefault="00A60D20">
      <w:pPr>
        <w:rPr>
          <w:b/>
          <w:bCs/>
          <w:noProof/>
        </w:rPr>
      </w:pPr>
      <w:r>
        <w:rPr>
          <w:b/>
          <w:bCs/>
          <w:noProof/>
        </w:rPr>
        <w:br w:type="page"/>
      </w:r>
    </w:p>
    <w:p w14:paraId="738610EB" w14:textId="77777777"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14:paraId="3E7A9F1C" w14:textId="77777777" w:rsidR="001905B9" w:rsidRDefault="00341658" w:rsidP="00C5090A">
      <w:pPr>
        <w:pStyle w:val="Heading1"/>
      </w:pPr>
      <w:bookmarkStart w:id="0" w:name="_Toc153568078"/>
      <w:r>
        <w:lastRenderedPageBreak/>
        <w:t>Introduction</w:t>
      </w:r>
      <w:bookmarkEnd w:id="0"/>
    </w:p>
    <w:p w14:paraId="2E0A6F91" w14:textId="77777777" w:rsidR="00341658" w:rsidRDefault="00341658" w:rsidP="004D7B3D">
      <w:pPr>
        <w:pStyle w:val="Heading2"/>
      </w:pPr>
      <w:bookmarkStart w:id="1" w:name="_Toc153568079"/>
      <w:r>
        <w:t>Background</w:t>
      </w:r>
      <w:bookmarkEnd w:id="1"/>
    </w:p>
    <w:p w14:paraId="01577E4D" w14:textId="77777777" w:rsidR="008E0868" w:rsidRDefault="00C43C68" w:rsidP="00C43C68">
      <w:r>
        <w:t>This report is going to be for a penetration test, that is going to be carried out on a company’s system/servers.</w:t>
      </w:r>
      <w:r w:rsidR="00367F49" w:rsidRPr="00367F49">
        <w:t xml:space="preserve"> </w:t>
      </w:r>
    </w:p>
    <w:p w14:paraId="3E54324C" w14:textId="62AF4C03" w:rsidR="00C43C68" w:rsidRDefault="00367F49" w:rsidP="00C43C68">
      <w:r>
        <w:t>This is going to be done by following a pen test methodology which consists of several stages.</w:t>
      </w:r>
      <w:r w:rsidR="00F16B5E">
        <w:t xml:space="preserve"> Normally </w:t>
      </w:r>
      <w:r w:rsidR="007C318C">
        <w:t>the pen test would include Footprinting but as t</w:t>
      </w:r>
      <w:r w:rsidR="008602E6">
        <w:t>hat is not in the scope of</w:t>
      </w:r>
      <w:r w:rsidR="008E0868">
        <w:t xml:space="preserve"> works</w:t>
      </w:r>
      <w:r w:rsidR="008602E6">
        <w:t xml:space="preserve"> for this pen test it will not </w:t>
      </w:r>
      <w:r w:rsidR="00EE21C1">
        <w:t>be</w:t>
      </w:r>
      <w:r w:rsidR="008602E6">
        <w:t xml:space="preserve"> done this time around</w:t>
      </w:r>
      <w:r w:rsidR="00B246D0">
        <w:t>.</w:t>
      </w:r>
    </w:p>
    <w:p w14:paraId="70677652" w14:textId="65B07B7C" w:rsidR="00C43C68" w:rsidRDefault="00A4668B" w:rsidP="00F16B5E">
      <w:r>
        <w:t xml:space="preserve">There are several different types of penetration test </w:t>
      </w:r>
      <w:r w:rsidR="00377818">
        <w:t>methodologies out there</w:t>
      </w:r>
      <w:r w:rsidR="00891D5B">
        <w:t xml:space="preserve"> </w:t>
      </w:r>
      <w:r w:rsidR="0037048B">
        <w:t xml:space="preserve">but the one that will be used for this pen test </w:t>
      </w:r>
      <w:r w:rsidR="00367F49">
        <w:t>is:</w:t>
      </w:r>
    </w:p>
    <w:p w14:paraId="4C33206C" w14:textId="77777777" w:rsidR="00C43C68" w:rsidRDefault="00C43C68" w:rsidP="00C43C68">
      <w:pPr>
        <w:pStyle w:val="ListParagraph"/>
        <w:numPr>
          <w:ilvl w:val="0"/>
          <w:numId w:val="38"/>
        </w:numPr>
      </w:pPr>
      <w:r>
        <w:t>Scanning</w:t>
      </w:r>
    </w:p>
    <w:p w14:paraId="47DC05F3" w14:textId="55DAC67D" w:rsidR="00367F49" w:rsidRDefault="00367F49" w:rsidP="00C43C68">
      <w:pPr>
        <w:pStyle w:val="ListParagraph"/>
        <w:numPr>
          <w:ilvl w:val="0"/>
          <w:numId w:val="38"/>
        </w:numPr>
      </w:pPr>
      <w:r>
        <w:t>Vulnerability Scanning</w:t>
      </w:r>
    </w:p>
    <w:p w14:paraId="606FBA28" w14:textId="77777777" w:rsidR="00C43C68" w:rsidRDefault="00C43C68" w:rsidP="00C43C68">
      <w:pPr>
        <w:pStyle w:val="ListParagraph"/>
        <w:numPr>
          <w:ilvl w:val="0"/>
          <w:numId w:val="38"/>
        </w:numPr>
      </w:pPr>
      <w:r>
        <w:t>Enumeration</w:t>
      </w:r>
    </w:p>
    <w:p w14:paraId="44CAF13E" w14:textId="26CFD074" w:rsidR="009020C3" w:rsidRDefault="009020C3" w:rsidP="00C43C68">
      <w:pPr>
        <w:pStyle w:val="ListParagraph"/>
        <w:numPr>
          <w:ilvl w:val="0"/>
          <w:numId w:val="38"/>
        </w:numPr>
      </w:pPr>
      <w:r>
        <w:t xml:space="preserve">Password Hacking </w:t>
      </w:r>
    </w:p>
    <w:p w14:paraId="02912893" w14:textId="3DE6CF5E" w:rsidR="009020C3" w:rsidRDefault="009020C3" w:rsidP="00C43C68">
      <w:pPr>
        <w:pStyle w:val="ListParagraph"/>
        <w:numPr>
          <w:ilvl w:val="0"/>
          <w:numId w:val="38"/>
        </w:numPr>
      </w:pPr>
      <w:r>
        <w:t xml:space="preserve">System </w:t>
      </w:r>
      <w:r w:rsidR="00F506A3">
        <w:t xml:space="preserve">Hacking </w:t>
      </w:r>
    </w:p>
    <w:p w14:paraId="2312CF34" w14:textId="622A4117" w:rsidR="00C43C68" w:rsidRDefault="00C43C68" w:rsidP="00C43C68">
      <w:r>
        <w:t xml:space="preserve">This pen test is to see if there are any vulnerabilities and weaknesses that can be exploited to gain unlawful access to their systems or information they hold. This pen test will be checking to see if there are vulnerabilities, and </w:t>
      </w:r>
      <w:r w:rsidR="004F57AC">
        <w:t>then</w:t>
      </w:r>
      <w:r>
        <w:t xml:space="preserve"> will</w:t>
      </w:r>
      <w:r w:rsidR="004F57AC">
        <w:t xml:space="preserve"> come up with </w:t>
      </w:r>
      <w:r w:rsidR="005978A2">
        <w:t>countermeasures for any that are found</w:t>
      </w:r>
      <w:r>
        <w:t xml:space="preserve"> like updating vulnerable software. </w:t>
      </w:r>
    </w:p>
    <w:p w14:paraId="23A3CC58" w14:textId="3FCA72AE" w:rsidR="00C43C68" w:rsidRDefault="00C43C68" w:rsidP="00C43C68">
      <w:r>
        <w:t>A pen test is something that companies/organizations/governments</w:t>
      </w:r>
      <w:r w:rsidR="00DF16B9">
        <w:t xml:space="preserve"> can </w:t>
      </w:r>
      <w:r>
        <w:t xml:space="preserve">have done </w:t>
      </w:r>
      <w:r w:rsidR="00DF16B9">
        <w:t xml:space="preserve"> either </w:t>
      </w:r>
      <w:r>
        <w:t>in house or</w:t>
      </w:r>
      <w:r w:rsidR="00DF16B9">
        <w:t xml:space="preserve"> </w:t>
      </w:r>
      <w:r>
        <w:t xml:space="preserve"> by a third-party cyber security company. It is an authorized simulated attack which is performed on a computer system to determine its security. Pen testers will use the same tools, techniques and processes as attackers to find and demonstrate the impacts this will have on the business due to the weaknesses in the system.</w:t>
      </w:r>
      <w:sdt>
        <w:sdtPr>
          <w:id w:val="-235396290"/>
          <w:citation/>
        </w:sdtPr>
        <w:sdtEndPr/>
        <w:sdtContent>
          <w:r>
            <w:fldChar w:fldCharType="begin"/>
          </w:r>
          <w:r>
            <w:instrText xml:space="preserve"> CITATION Syn \l 1033 </w:instrText>
          </w:r>
          <w:r>
            <w:fldChar w:fldCharType="separate"/>
          </w:r>
          <w:r w:rsidR="005B24EE">
            <w:rPr>
              <w:noProof/>
            </w:rPr>
            <w:t xml:space="preserve"> (Synopsys, n.d.)</w:t>
          </w:r>
          <w:r>
            <w:fldChar w:fldCharType="end"/>
          </w:r>
        </w:sdtContent>
      </w:sdt>
      <w:r>
        <w:t>.</w:t>
      </w:r>
    </w:p>
    <w:p w14:paraId="5DE30643" w14:textId="7D534B02" w:rsidR="00C43C68" w:rsidRDefault="00C43C68" w:rsidP="00C43C68">
      <w:r>
        <w:t>According to NCSC</w:t>
      </w:r>
      <w:sdt>
        <w:sdtPr>
          <w:id w:val="-434132159"/>
          <w:citation/>
        </w:sdtPr>
        <w:sdtEndPr/>
        <w:sdtContent>
          <w:r>
            <w:fldChar w:fldCharType="begin"/>
          </w:r>
          <w:r>
            <w:instrText xml:space="preserve"> CITATION Pen17 \l 1033 </w:instrText>
          </w:r>
          <w:r>
            <w:fldChar w:fldCharType="separate"/>
          </w:r>
          <w:r w:rsidR="005B24EE">
            <w:rPr>
              <w:noProof/>
            </w:rPr>
            <w:t xml:space="preserve"> (Penetration Testing, 2017)</w:t>
          </w:r>
          <w:r>
            <w:fldChar w:fldCharType="end"/>
          </w:r>
        </w:sdtContent>
      </w:sdt>
      <w:r>
        <w:t xml:space="preserve"> pen testing is a core tool for analyzing the security of IT systems, but it’s not a magic bullet. Even with doing pen tests regularly, companies/organizations can still be vulnerable to attacks on their network. A pen test will help to mitigate these things from happening, </w:t>
      </w:r>
      <w:r w:rsidR="00ED2124">
        <w:t xml:space="preserve">it </w:t>
      </w:r>
      <w:r>
        <w:t>will not stop it completely but will reduce the risks. As shown below in figure 1, these are the benefits of Penetration testing</w:t>
      </w:r>
      <w:r w:rsidR="00A52198">
        <w:t>. It</w:t>
      </w:r>
      <w:r>
        <w:t xml:space="preserve"> is a very important thing that companies/organizations should have in place</w:t>
      </w:r>
      <w:r w:rsidR="00D93803">
        <w:t xml:space="preserve"> to keep them safe</w:t>
      </w:r>
      <w:r>
        <w:t>.</w:t>
      </w:r>
    </w:p>
    <w:p w14:paraId="14E703E0" w14:textId="77777777" w:rsidR="00A52198" w:rsidRDefault="00A52198" w:rsidP="00C43C68"/>
    <w:p w14:paraId="0FB4A8F4" w14:textId="77777777" w:rsidR="00A52198" w:rsidRDefault="00A52198" w:rsidP="00C43C68"/>
    <w:p w14:paraId="58D7ED9B" w14:textId="77777777" w:rsidR="00A52198" w:rsidRDefault="00A52198" w:rsidP="00C43C68"/>
    <w:p w14:paraId="4FC7A690" w14:textId="77777777" w:rsidR="00A52198" w:rsidRDefault="00A52198" w:rsidP="00C43C68"/>
    <w:p w14:paraId="78545D86" w14:textId="77777777" w:rsidR="00A52198" w:rsidRDefault="00A52198" w:rsidP="00C43C68"/>
    <w:p w14:paraId="03E04690" w14:textId="77777777" w:rsidR="00A52198" w:rsidRDefault="00A52198" w:rsidP="00C43C68"/>
    <w:p w14:paraId="63615569" w14:textId="77777777" w:rsidR="00A52198" w:rsidRDefault="00A52198" w:rsidP="00C43C68"/>
    <w:p w14:paraId="69741E51" w14:textId="77777777" w:rsidR="00C43C68" w:rsidRDefault="00C43C68" w:rsidP="00C43C68">
      <w:r>
        <w:rPr>
          <w:noProof/>
        </w:rPr>
        <w:drawing>
          <wp:anchor distT="0" distB="0" distL="114300" distR="114300" simplePos="0" relativeHeight="251642368" behindDoc="0" locked="0" layoutInCell="1" allowOverlap="1" wp14:anchorId="70C01B3E" wp14:editId="1C40606A">
            <wp:simplePos x="0" y="0"/>
            <wp:positionH relativeFrom="margin">
              <wp:posOffset>209550</wp:posOffset>
            </wp:positionH>
            <wp:positionV relativeFrom="paragraph">
              <wp:posOffset>9525</wp:posOffset>
            </wp:positionV>
            <wp:extent cx="5467350" cy="3686175"/>
            <wp:effectExtent l="0" t="0" r="0" b="0"/>
            <wp:wrapNone/>
            <wp:docPr id="1353468902" name="Picture 2" descr="Why is penetration testing necessary?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is penetration testing necessary? Evali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73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BEB6F" w14:textId="77777777" w:rsidR="00C43C68" w:rsidRDefault="00C43C68" w:rsidP="00C43C68"/>
    <w:p w14:paraId="1243CB48" w14:textId="77777777" w:rsidR="00C43C68" w:rsidRDefault="00C43C68" w:rsidP="00C43C68"/>
    <w:p w14:paraId="4DDA4759" w14:textId="77777777" w:rsidR="00C43C68" w:rsidRDefault="00C43C68" w:rsidP="00C43C68"/>
    <w:p w14:paraId="49EFF208" w14:textId="77777777" w:rsidR="00C43C68" w:rsidRDefault="00C43C68" w:rsidP="00C43C68"/>
    <w:p w14:paraId="1524E870" w14:textId="77777777" w:rsidR="00C43C68" w:rsidRDefault="00C43C68" w:rsidP="00C43C68"/>
    <w:p w14:paraId="43F5C7C3" w14:textId="77777777" w:rsidR="00C43C68" w:rsidRDefault="00C43C68" w:rsidP="00C43C68"/>
    <w:p w14:paraId="46FD4AB9" w14:textId="77777777" w:rsidR="00C43C68" w:rsidRDefault="00C43C68" w:rsidP="00C43C68"/>
    <w:p w14:paraId="7E286E99" w14:textId="77777777" w:rsidR="00C43C68" w:rsidRDefault="00C43C68" w:rsidP="00C43C68"/>
    <w:p w14:paraId="7027EA27" w14:textId="77777777" w:rsidR="00C43C68" w:rsidRDefault="00C43C68" w:rsidP="00C43C68"/>
    <w:p w14:paraId="464EBCB3" w14:textId="77777777" w:rsidR="00C43C68" w:rsidRDefault="00C43C68" w:rsidP="00C43C68"/>
    <w:p w14:paraId="55A9F378" w14:textId="77777777" w:rsidR="00C43C68" w:rsidRDefault="00C43C68" w:rsidP="00C43C68"/>
    <w:p w14:paraId="73EE37A1" w14:textId="77777777" w:rsidR="00C43C68" w:rsidRDefault="00C43C68" w:rsidP="00C43C68"/>
    <w:p w14:paraId="61C3F257" w14:textId="1A701C14" w:rsidR="00F91B74" w:rsidRDefault="00A52198" w:rsidP="00F91B74">
      <w:r>
        <w:t xml:space="preserve">       </w:t>
      </w:r>
      <w:r w:rsidR="00C43C68">
        <w:t>Figure 1 A Picture of the benefits of Penetration Testin</w:t>
      </w:r>
      <w:r>
        <w:t>g</w:t>
      </w:r>
    </w:p>
    <w:p w14:paraId="3EC3216E" w14:textId="20201011" w:rsidR="00F91B74" w:rsidRPr="00F91B74" w:rsidRDefault="0055185F" w:rsidP="00F91B74">
      <w:r>
        <w:t xml:space="preserve">      Source(</w:t>
      </w:r>
      <w:hyperlink r:id="rId13" w:history="1">
        <w:r w:rsidR="004577D6" w:rsidRPr="004577D6">
          <w:rPr>
            <w:rStyle w:val="Hyperlink"/>
          </w:rPr>
          <w:t>https://evalian.co.uk/the-benefits-of-penetration-testing/</w:t>
        </w:r>
        <w:r w:rsidRPr="004577D6">
          <w:rPr>
            <w:rStyle w:val="Hyperlink"/>
          </w:rPr>
          <w:t>)</w:t>
        </w:r>
      </w:hyperlink>
    </w:p>
    <w:p w14:paraId="2FC8C62C" w14:textId="77777777" w:rsidR="004D7B3D" w:rsidRDefault="004D7B3D" w:rsidP="004D7B3D">
      <w:pPr>
        <w:pStyle w:val="Heading2"/>
      </w:pPr>
      <w:bookmarkStart w:id="2" w:name="_Toc153568080"/>
      <w:r>
        <w:t>Aim</w:t>
      </w:r>
      <w:bookmarkEnd w:id="2"/>
    </w:p>
    <w:p w14:paraId="26C7FAA6" w14:textId="535C3C22" w:rsidR="009C6630" w:rsidRDefault="004D7B3D" w:rsidP="009C6630">
      <w:pPr>
        <w:spacing w:after="200"/>
        <w:ind w:left="19" w:right="919"/>
      </w:pPr>
      <w:r>
        <w:t xml:space="preserve">The </w:t>
      </w:r>
      <w:r w:rsidR="009C6630">
        <w:t>aim</w:t>
      </w:r>
      <w:r>
        <w:t xml:space="preserve"> of </w:t>
      </w:r>
      <w:r w:rsidR="0091015B">
        <w:t xml:space="preserve">this </w:t>
      </w:r>
      <w:r w:rsidR="00C8291F">
        <w:t xml:space="preserve">paper </w:t>
      </w:r>
      <w:r w:rsidR="004F10BD">
        <w:t>is to do a pen</w:t>
      </w:r>
      <w:r w:rsidR="0077356E">
        <w:t xml:space="preserve">etration test for a company to see what vulnerabilities they have or may </w:t>
      </w:r>
      <w:r w:rsidR="009C6630">
        <w:t>have. This will be done by:</w:t>
      </w:r>
    </w:p>
    <w:p w14:paraId="68046EEE" w14:textId="11E94F00" w:rsidR="004D7B3D" w:rsidRDefault="009C6630" w:rsidP="004D7B3D">
      <w:pPr>
        <w:pStyle w:val="ListParagraph"/>
        <w:numPr>
          <w:ilvl w:val="0"/>
          <w:numId w:val="29"/>
        </w:numPr>
        <w:spacing w:after="236" w:line="263" w:lineRule="auto"/>
        <w:ind w:right="919"/>
        <w:jc w:val="both"/>
      </w:pPr>
      <w:r>
        <w:t xml:space="preserve">Scanning their network/computers to </w:t>
      </w:r>
      <w:r w:rsidR="00BE45F3">
        <w:t xml:space="preserve">see how many vulnerabilities there </w:t>
      </w:r>
      <w:r w:rsidR="00576844">
        <w:t>are.</w:t>
      </w:r>
      <w:r w:rsidR="00BE45F3">
        <w:t xml:space="preserve"> </w:t>
      </w:r>
    </w:p>
    <w:p w14:paraId="61829076" w14:textId="77777777" w:rsidR="004D7B3D" w:rsidRDefault="004D7B3D" w:rsidP="004D7B3D">
      <w:pPr>
        <w:pStyle w:val="ListParagraph"/>
        <w:spacing w:after="236"/>
        <w:ind w:left="1080" w:right="919"/>
      </w:pPr>
    </w:p>
    <w:p w14:paraId="5944DB41" w14:textId="025050C0" w:rsidR="004D7B3D" w:rsidRDefault="00BE45F3" w:rsidP="004D7B3D">
      <w:pPr>
        <w:pStyle w:val="ListParagraph"/>
        <w:numPr>
          <w:ilvl w:val="0"/>
          <w:numId w:val="29"/>
        </w:numPr>
        <w:spacing w:after="236" w:line="263" w:lineRule="auto"/>
        <w:ind w:right="919"/>
        <w:jc w:val="both"/>
      </w:pPr>
      <w:r>
        <w:t xml:space="preserve">To see if the machine/network can be broken into </w:t>
      </w:r>
    </w:p>
    <w:p w14:paraId="24ACDA0B" w14:textId="77777777" w:rsidR="009C6630" w:rsidRDefault="009C6630" w:rsidP="009C6630">
      <w:pPr>
        <w:pStyle w:val="ListParagraph"/>
      </w:pPr>
    </w:p>
    <w:p w14:paraId="005DAC6F" w14:textId="16BE0329" w:rsidR="009C6630" w:rsidRDefault="009C6630" w:rsidP="004D7B3D">
      <w:pPr>
        <w:pStyle w:val="ListParagraph"/>
        <w:numPr>
          <w:ilvl w:val="0"/>
          <w:numId w:val="29"/>
        </w:numPr>
        <w:spacing w:after="236" w:line="263" w:lineRule="auto"/>
        <w:ind w:right="919"/>
        <w:jc w:val="both"/>
      </w:pPr>
      <w:r>
        <w:t>What can be done to t</w:t>
      </w:r>
      <w:r w:rsidR="003A3B4D">
        <w:t xml:space="preserve">hese </w:t>
      </w:r>
      <w:r w:rsidR="00585B39">
        <w:t>machines/</w:t>
      </w:r>
      <w:r w:rsidR="004463B7">
        <w:t>network</w:t>
      </w:r>
      <w:r w:rsidR="00576844">
        <w:t xml:space="preserve"> if these can be broken into?</w:t>
      </w:r>
    </w:p>
    <w:p w14:paraId="2C400715" w14:textId="77777777" w:rsidR="00BE45F3" w:rsidRDefault="00BE45F3" w:rsidP="00BE45F3">
      <w:pPr>
        <w:pStyle w:val="ListParagraph"/>
      </w:pPr>
    </w:p>
    <w:p w14:paraId="6B1C002F" w14:textId="05DFCF76" w:rsidR="00BE45F3" w:rsidRDefault="00232406" w:rsidP="004D7B3D">
      <w:pPr>
        <w:pStyle w:val="ListParagraph"/>
        <w:numPr>
          <w:ilvl w:val="0"/>
          <w:numId w:val="29"/>
        </w:numPr>
        <w:spacing w:after="236" w:line="263" w:lineRule="auto"/>
        <w:ind w:right="919"/>
        <w:jc w:val="both"/>
      </w:pPr>
      <w:r>
        <w:t>Report back the findings of the pen test.</w:t>
      </w:r>
    </w:p>
    <w:p w14:paraId="31E48C69" w14:textId="77777777" w:rsidR="00D96E30" w:rsidRDefault="00D96E30" w:rsidP="00D96E30">
      <w:pPr>
        <w:pStyle w:val="ListParagraph"/>
      </w:pPr>
    </w:p>
    <w:p w14:paraId="0DF95953" w14:textId="6E0BFF19" w:rsidR="00D96E30" w:rsidRDefault="009E73BF" w:rsidP="004D7B3D">
      <w:pPr>
        <w:pStyle w:val="ListParagraph"/>
        <w:numPr>
          <w:ilvl w:val="0"/>
          <w:numId w:val="29"/>
        </w:numPr>
        <w:spacing w:after="236" w:line="263" w:lineRule="auto"/>
        <w:ind w:right="919"/>
        <w:jc w:val="both"/>
      </w:pPr>
      <w:r>
        <w:t xml:space="preserve">Suggest any ways to mitigate this from happening in the </w:t>
      </w:r>
      <w:r w:rsidR="00132852">
        <w:t>future.</w:t>
      </w:r>
      <w:r>
        <w:t xml:space="preserve"> </w:t>
      </w:r>
    </w:p>
    <w:p w14:paraId="0153B17B" w14:textId="77777777" w:rsidR="009E73BF" w:rsidRDefault="009E73BF" w:rsidP="009E73BF">
      <w:pPr>
        <w:pStyle w:val="ListParagraph"/>
      </w:pPr>
    </w:p>
    <w:p w14:paraId="6526172B" w14:textId="0470BF00" w:rsidR="009E73BF" w:rsidRDefault="00937358" w:rsidP="004D7B3D">
      <w:pPr>
        <w:pStyle w:val="ListParagraph"/>
        <w:numPr>
          <w:ilvl w:val="0"/>
          <w:numId w:val="29"/>
        </w:numPr>
        <w:spacing w:after="236" w:line="263" w:lineRule="auto"/>
        <w:ind w:right="919"/>
        <w:jc w:val="both"/>
      </w:pPr>
      <w:r>
        <w:t>And discuss any future work</w:t>
      </w:r>
      <w:r w:rsidR="00A52198">
        <w:t xml:space="preserve"> that could be carried</w:t>
      </w:r>
      <w:r w:rsidR="00F15108">
        <w:t xml:space="preserve"> out</w:t>
      </w:r>
      <w:r w:rsidR="00A52198">
        <w:t>.</w:t>
      </w:r>
    </w:p>
    <w:p w14:paraId="6B5AB5D5" w14:textId="77777777" w:rsidR="009525A9" w:rsidRDefault="009525A9" w:rsidP="009525A9">
      <w:pPr>
        <w:pStyle w:val="Heading1"/>
      </w:pPr>
      <w:bookmarkStart w:id="3" w:name="_Toc153568081"/>
      <w:r>
        <w:lastRenderedPageBreak/>
        <w:t>Procedure</w:t>
      </w:r>
      <w:bookmarkEnd w:id="3"/>
    </w:p>
    <w:p w14:paraId="2C6B7C17" w14:textId="373DBF51" w:rsidR="009525A9" w:rsidRDefault="009525A9" w:rsidP="009525A9">
      <w:pPr>
        <w:pStyle w:val="Heading2"/>
      </w:pPr>
      <w:bookmarkStart w:id="4" w:name="_Toc153568082"/>
      <w:r>
        <w:t>Overview of Procedure</w:t>
      </w:r>
      <w:bookmarkEnd w:id="4"/>
    </w:p>
    <w:p w14:paraId="401FDBED" w14:textId="2C3E0584" w:rsidR="00AE59DD" w:rsidRDefault="00AE59DD" w:rsidP="00AE59DD">
      <w:r>
        <w:t xml:space="preserve">For this paper, the pen tester was given access to a client machine </w:t>
      </w:r>
      <w:r w:rsidR="00BD6F8E">
        <w:t xml:space="preserve">with user credentials, </w:t>
      </w:r>
      <w:r>
        <w:t xml:space="preserve">and </w:t>
      </w:r>
      <w:r w:rsidR="00BD6F8E">
        <w:t xml:space="preserve">as per the scope of works </w:t>
      </w:r>
      <w:r w:rsidR="00A36596">
        <w:t>was</w:t>
      </w:r>
      <w:r>
        <w:t xml:space="preserve"> </w:t>
      </w:r>
      <w:r w:rsidR="00D96E30">
        <w:t>t</w:t>
      </w:r>
      <w:r w:rsidR="00A61477">
        <w:t>asked</w:t>
      </w:r>
      <w:r>
        <w:t xml:space="preserve"> to see what vulnerabilities </w:t>
      </w:r>
      <w:r w:rsidR="00D96E30">
        <w:t>were</w:t>
      </w:r>
      <w:r>
        <w:t xml:space="preserve"> available on</w:t>
      </w:r>
      <w:r w:rsidR="00A36596">
        <w:t xml:space="preserve"> any machines on this network like </w:t>
      </w:r>
      <w:r>
        <w:t xml:space="preserve">server1 and server2. </w:t>
      </w:r>
    </w:p>
    <w:p w14:paraId="2B10D687" w14:textId="29298552" w:rsidR="006D683C" w:rsidRDefault="00AE59DD" w:rsidP="00AE59DD">
      <w:r>
        <w:t xml:space="preserve">This pen test will be done in several </w:t>
      </w:r>
      <w:r w:rsidR="00D96E30">
        <w:t>stages</w:t>
      </w:r>
      <w:r w:rsidR="006D683C">
        <w:t xml:space="preserve">. In this pen test the stage Footprinting </w:t>
      </w:r>
      <w:r w:rsidR="00A47F75">
        <w:t xml:space="preserve">will not be done as this </w:t>
      </w:r>
      <w:r w:rsidR="00AC5786">
        <w:t xml:space="preserve">pen test is going to focus on </w:t>
      </w:r>
      <w:r w:rsidR="00F40E24">
        <w:t>the 2 server machines that the pen tester was given</w:t>
      </w:r>
      <w:r w:rsidR="00E61735">
        <w:t xml:space="preserve"> to try and gain </w:t>
      </w:r>
      <w:r w:rsidR="00F40E24">
        <w:t xml:space="preserve">access to. </w:t>
      </w:r>
    </w:p>
    <w:p w14:paraId="2144E30C" w14:textId="6C7896A6" w:rsidR="00AE59DD" w:rsidRDefault="006D683C" w:rsidP="00AE59DD">
      <w:r>
        <w:t>The</w:t>
      </w:r>
      <w:r w:rsidR="00D96E30">
        <w:t xml:space="preserve"> stages covered in this part of the report are </w:t>
      </w:r>
      <w:r w:rsidR="00D61C76">
        <w:t xml:space="preserve">going to be </w:t>
      </w:r>
      <w:r w:rsidR="00FD20DD">
        <w:t>the</w:t>
      </w:r>
      <w:r w:rsidR="00AE59DD">
        <w:t xml:space="preserve"> </w:t>
      </w:r>
      <w:r w:rsidR="002A7325">
        <w:t>S</w:t>
      </w:r>
      <w:r w:rsidR="00AE59DD">
        <w:t xml:space="preserve">canning </w:t>
      </w:r>
      <w:r w:rsidR="002A7325">
        <w:t>S</w:t>
      </w:r>
      <w:r w:rsidR="00AE59DD">
        <w:t>tage</w:t>
      </w:r>
      <w:r>
        <w:t>,</w:t>
      </w:r>
      <w:r w:rsidR="00AE59DD">
        <w:t xml:space="preserve"> </w:t>
      </w:r>
      <w:r w:rsidR="00E61735">
        <w:t>Vulnerability Scanning, Enumeration</w:t>
      </w:r>
      <w:r>
        <w:t xml:space="preserve"> </w:t>
      </w:r>
      <w:r w:rsidR="00CA5473">
        <w:t>Stage, Password Hacking and System Hacking Stage</w:t>
      </w:r>
      <w:r w:rsidR="00AE59DD">
        <w:t xml:space="preserve">. </w:t>
      </w:r>
    </w:p>
    <w:p w14:paraId="6AC715EE" w14:textId="097C21CC" w:rsidR="00AE59DD" w:rsidRDefault="00AE59DD" w:rsidP="00AE59DD">
      <w:r>
        <w:t xml:space="preserve">The Scanning Stage </w:t>
      </w:r>
      <w:r w:rsidR="00FD20DD">
        <w:t xml:space="preserve">is </w:t>
      </w:r>
      <w:r w:rsidR="0070398A">
        <w:t xml:space="preserve">where </w:t>
      </w:r>
      <w:r w:rsidR="00ED2682">
        <w:t xml:space="preserve">the </w:t>
      </w:r>
      <w:r w:rsidR="00FD20DD">
        <w:t xml:space="preserve">pen test is </w:t>
      </w:r>
      <w:r w:rsidR="0070398A">
        <w:t>started</w:t>
      </w:r>
      <w:r w:rsidR="00945EC7">
        <w:t xml:space="preserve"> which include</w:t>
      </w:r>
      <w:r w:rsidR="0070398A">
        <w:t>s</w:t>
      </w:r>
      <w:r w:rsidR="00945EC7">
        <w:t xml:space="preserve"> scanning </w:t>
      </w:r>
      <w:r w:rsidR="000E3214">
        <w:t xml:space="preserve">the </w:t>
      </w:r>
      <w:r>
        <w:t xml:space="preserve">network/computers </w:t>
      </w:r>
      <w:r w:rsidR="000E3214">
        <w:t xml:space="preserve">and </w:t>
      </w:r>
      <w:r w:rsidR="003E63AE">
        <w:t>seeing</w:t>
      </w:r>
      <w:r w:rsidR="000E3214">
        <w:t xml:space="preserve"> </w:t>
      </w:r>
      <w:r>
        <w:t xml:space="preserve">what info was gleamed from these scans. </w:t>
      </w:r>
    </w:p>
    <w:p w14:paraId="636BB914" w14:textId="21951AD8" w:rsidR="0037048B" w:rsidRDefault="0037048B" w:rsidP="00AE59DD">
      <w:r>
        <w:t xml:space="preserve">The Vulnerability Scanning Stage </w:t>
      </w:r>
      <w:r w:rsidR="0070398A">
        <w:t xml:space="preserve">is where </w:t>
      </w:r>
      <w:r w:rsidR="000158DF">
        <w:t xml:space="preserve">a </w:t>
      </w:r>
      <w:r>
        <w:t xml:space="preserve">Nessus Scan </w:t>
      </w:r>
      <w:r w:rsidR="000158DF">
        <w:t xml:space="preserve">is </w:t>
      </w:r>
      <w:r>
        <w:t>being run on any ips that were</w:t>
      </w:r>
      <w:r w:rsidR="000158DF">
        <w:t xml:space="preserve"> found </w:t>
      </w:r>
      <w:r>
        <w:t xml:space="preserve">in the Scanning Stage to get a full list of any vulnerabilities they may </w:t>
      </w:r>
      <w:r w:rsidR="0059613A">
        <w:t>have, this</w:t>
      </w:r>
      <w:r w:rsidR="000E3214">
        <w:t xml:space="preserve"> will break down the vul</w:t>
      </w:r>
      <w:r w:rsidR="003E63AE">
        <w:t xml:space="preserve">nerabilities into critical, high, medium and </w:t>
      </w:r>
      <w:r w:rsidR="0059613A">
        <w:t>low</w:t>
      </w:r>
      <w:r w:rsidR="005C0585">
        <w:t xml:space="preserve"> vulnerabilities</w:t>
      </w:r>
      <w:r w:rsidR="0059613A">
        <w:t>.</w:t>
      </w:r>
      <w:r w:rsidR="00F175C2">
        <w:t xml:space="preserve"> </w:t>
      </w:r>
    </w:p>
    <w:p w14:paraId="14DB4435" w14:textId="38DFAF6A" w:rsidR="0078625A" w:rsidRDefault="00AE59DD" w:rsidP="0078625A">
      <w:r>
        <w:t xml:space="preserve">The </w:t>
      </w:r>
      <w:r w:rsidR="001C3461">
        <w:t>E</w:t>
      </w:r>
      <w:r>
        <w:t xml:space="preserve">numeration Stage </w:t>
      </w:r>
      <w:r w:rsidR="005C0585">
        <w:t xml:space="preserve">is </w:t>
      </w:r>
      <w:r w:rsidR="008C561E">
        <w:t>whe</w:t>
      </w:r>
      <w:r w:rsidR="00E97702">
        <w:t>re</w:t>
      </w:r>
      <w:r w:rsidR="002B5CA9">
        <w:t xml:space="preserve"> the pen tester is </w:t>
      </w:r>
      <w:r w:rsidR="008C561E">
        <w:t>g</w:t>
      </w:r>
      <w:r w:rsidR="00625380">
        <w:t>o</w:t>
      </w:r>
      <w:r w:rsidR="00893CFE">
        <w:t>ing</w:t>
      </w:r>
      <w:r w:rsidR="00625380">
        <w:t xml:space="preserve"> </w:t>
      </w:r>
      <w:r w:rsidR="002B5CA9">
        <w:t>to</w:t>
      </w:r>
      <w:r w:rsidR="00625380">
        <w:t xml:space="preserve"> </w:t>
      </w:r>
      <w:r w:rsidR="007927DA">
        <w:t>tr</w:t>
      </w:r>
      <w:r w:rsidR="002B5CA9">
        <w:t>y and</w:t>
      </w:r>
      <w:r w:rsidR="007927DA">
        <w:t xml:space="preserve"> find </w:t>
      </w:r>
      <w:r w:rsidR="0078625A">
        <w:t>user accounts that can be used to g</w:t>
      </w:r>
      <w:r w:rsidR="00857515">
        <w:t>ain access to</w:t>
      </w:r>
      <w:r w:rsidR="0078625A">
        <w:t xml:space="preserve"> the target machine</w:t>
      </w:r>
      <w:r w:rsidR="0099145F">
        <w:t>s</w:t>
      </w:r>
      <w:r w:rsidR="0078625A">
        <w:t xml:space="preserve"> and</w:t>
      </w:r>
      <w:r w:rsidR="005C6A37">
        <w:t xml:space="preserve"> help find any</w:t>
      </w:r>
      <w:r w:rsidR="0078625A">
        <w:t xml:space="preserve"> other</w:t>
      </w:r>
      <w:r w:rsidR="005C6A37">
        <w:t xml:space="preserve"> useful</w:t>
      </w:r>
      <w:r w:rsidR="0078625A">
        <w:t xml:space="preserve"> information that will help the pen</w:t>
      </w:r>
      <w:r w:rsidR="0099145F">
        <w:t xml:space="preserve"> tester</w:t>
      </w:r>
      <w:r w:rsidR="0078625A">
        <w:t xml:space="preserve"> as well as looking at the vulnerabilities that were found in the Scanning Stage. </w:t>
      </w:r>
    </w:p>
    <w:p w14:paraId="270BE5FF" w14:textId="2705E0F3" w:rsidR="00285777" w:rsidRDefault="0059613A" w:rsidP="00481408">
      <w:r>
        <w:t xml:space="preserve">The </w:t>
      </w:r>
      <w:r w:rsidR="007229F4">
        <w:t>Password Hacking</w:t>
      </w:r>
      <w:r>
        <w:t xml:space="preserve"> Stage</w:t>
      </w:r>
      <w:r w:rsidR="0090640B">
        <w:t xml:space="preserve"> is</w:t>
      </w:r>
      <w:r w:rsidR="004C5C16">
        <w:t xml:space="preserve"> </w:t>
      </w:r>
      <w:r w:rsidR="00CE3D59">
        <w:t>where the pen tester will be</w:t>
      </w:r>
      <w:r w:rsidR="004C5C16">
        <w:t xml:space="preserve"> </w:t>
      </w:r>
      <w:r w:rsidR="00DF6EE2">
        <w:t>try</w:t>
      </w:r>
      <w:r w:rsidR="00893CFE">
        <w:t>ing</w:t>
      </w:r>
      <w:r w:rsidR="00DF6EE2">
        <w:t xml:space="preserve"> to crack passwords of any user accounts that were found </w:t>
      </w:r>
      <w:r w:rsidR="00B7006E">
        <w:t>to have</w:t>
      </w:r>
      <w:r w:rsidR="00DF6EE2">
        <w:t xml:space="preserve"> admin access to </w:t>
      </w:r>
      <w:r w:rsidR="00520998">
        <w:t>gain access to the target machine</w:t>
      </w:r>
      <w:r w:rsidR="0090640B">
        <w:t>s</w:t>
      </w:r>
      <w:r w:rsidR="00520998">
        <w:t>.</w:t>
      </w:r>
    </w:p>
    <w:p w14:paraId="3ACEA5EB" w14:textId="63E5B93B" w:rsidR="009652EF" w:rsidRDefault="009652EF" w:rsidP="00481408">
      <w:r>
        <w:t xml:space="preserve">The </w:t>
      </w:r>
      <w:r w:rsidR="007229F4">
        <w:t xml:space="preserve">System Hacking </w:t>
      </w:r>
      <w:r>
        <w:t>Stage</w:t>
      </w:r>
      <w:r w:rsidR="00B7006E">
        <w:t xml:space="preserve"> is where </w:t>
      </w:r>
      <w:r w:rsidR="00854F58">
        <w:t xml:space="preserve">the pen tester has gained access </w:t>
      </w:r>
      <w:r w:rsidR="00893CFE">
        <w:t>into</w:t>
      </w:r>
      <w:r w:rsidR="00A32F83">
        <w:t xml:space="preserve"> the system via an exploit using metaspoilt in a kali linux machine and then</w:t>
      </w:r>
      <w:r w:rsidR="004E6090">
        <w:t xml:space="preserve"> </w:t>
      </w:r>
      <w:r w:rsidR="00710BA7">
        <w:t>showing what</w:t>
      </w:r>
      <w:r w:rsidR="00A32F83">
        <w:t xml:space="preserve"> can be done in the </w:t>
      </w:r>
      <w:r w:rsidR="00DE1EB7">
        <w:t>remote shell that has been opened</w:t>
      </w:r>
      <w:r w:rsidR="008A496B">
        <w:t xml:space="preserve"> which</w:t>
      </w:r>
      <w:r w:rsidR="004E6090">
        <w:t xml:space="preserve"> can </w:t>
      </w:r>
      <w:r w:rsidR="008A496B">
        <w:t xml:space="preserve">will </w:t>
      </w:r>
      <w:r w:rsidR="00ED30D8">
        <w:t>include things</w:t>
      </w:r>
      <w:r w:rsidR="00DE1EB7">
        <w:t xml:space="preserve"> like keylogging</w:t>
      </w:r>
      <w:r w:rsidR="004E6090">
        <w:t xml:space="preserve">, </w:t>
      </w:r>
      <w:r w:rsidR="00710BA7">
        <w:t>setting up a persistence script</w:t>
      </w:r>
      <w:r w:rsidR="00DE1EB7">
        <w:t xml:space="preserve"> etc. </w:t>
      </w:r>
    </w:p>
    <w:p w14:paraId="70F246A6" w14:textId="77777777" w:rsidR="00DB735B" w:rsidRDefault="00DB735B" w:rsidP="00481408"/>
    <w:p w14:paraId="5BB0B27E" w14:textId="77777777" w:rsidR="00DB735B" w:rsidRDefault="00DB735B" w:rsidP="00481408"/>
    <w:p w14:paraId="729F8350" w14:textId="77777777" w:rsidR="00DB735B" w:rsidRDefault="00DB735B" w:rsidP="00481408"/>
    <w:p w14:paraId="458DAEFA" w14:textId="77777777" w:rsidR="00DB735B" w:rsidRDefault="00DB735B" w:rsidP="00481408"/>
    <w:p w14:paraId="59978EAF" w14:textId="77777777" w:rsidR="00DB735B" w:rsidRDefault="00DB735B" w:rsidP="00481408"/>
    <w:p w14:paraId="2511622B" w14:textId="77777777" w:rsidR="00DB735B" w:rsidRDefault="00DB735B" w:rsidP="00481408"/>
    <w:p w14:paraId="08EEFBA8" w14:textId="77777777" w:rsidR="00DB735B" w:rsidRDefault="00DB735B" w:rsidP="00481408"/>
    <w:p w14:paraId="67A9A40B" w14:textId="77777777" w:rsidR="00DB735B" w:rsidRDefault="00DB735B" w:rsidP="00481408"/>
    <w:p w14:paraId="6500C68A" w14:textId="210BD1F9" w:rsidR="004D7B3D" w:rsidRDefault="002869C3" w:rsidP="009525A9">
      <w:pPr>
        <w:pStyle w:val="Heading2"/>
      </w:pPr>
      <w:bookmarkStart w:id="5" w:name="_Toc153568083"/>
      <w:r>
        <w:lastRenderedPageBreak/>
        <w:t>S</w:t>
      </w:r>
      <w:r w:rsidR="00930647">
        <w:t>canning</w:t>
      </w:r>
      <w:bookmarkEnd w:id="5"/>
    </w:p>
    <w:p w14:paraId="21E31D2C" w14:textId="5CD02A4D" w:rsidR="00930647" w:rsidRDefault="00E75C65" w:rsidP="009E3E10">
      <w:r>
        <w:rPr>
          <w:noProof/>
        </w:rPr>
        <w:drawing>
          <wp:anchor distT="0" distB="0" distL="114300" distR="114300" simplePos="0" relativeHeight="251638272" behindDoc="0" locked="0" layoutInCell="1" allowOverlap="1" wp14:anchorId="045D6D35" wp14:editId="44D027C2">
            <wp:simplePos x="0" y="0"/>
            <wp:positionH relativeFrom="column">
              <wp:posOffset>0</wp:posOffset>
            </wp:positionH>
            <wp:positionV relativeFrom="paragraph">
              <wp:posOffset>371475</wp:posOffset>
            </wp:positionV>
            <wp:extent cx="5419725" cy="2657475"/>
            <wp:effectExtent l="0" t="0" r="0" b="0"/>
            <wp:wrapNone/>
            <wp:docPr id="70341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5959"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9725" cy="2657475"/>
                    </a:xfrm>
                    <a:prstGeom prst="rect">
                      <a:avLst/>
                    </a:prstGeom>
                  </pic:spPr>
                </pic:pic>
              </a:graphicData>
            </a:graphic>
            <wp14:sizeRelH relativeFrom="page">
              <wp14:pctWidth>0</wp14:pctWidth>
            </wp14:sizeRelH>
            <wp14:sizeRelV relativeFrom="page">
              <wp14:pctHeight>0</wp14:pctHeight>
            </wp14:sizeRelV>
          </wp:anchor>
        </w:drawing>
      </w:r>
      <w:r w:rsidR="008A496B">
        <w:t>T</w:t>
      </w:r>
      <w:r w:rsidR="009E3E10">
        <w:t xml:space="preserve">he first </w:t>
      </w:r>
      <w:r w:rsidR="00D94752">
        <w:t>thing</w:t>
      </w:r>
      <w:r w:rsidR="009E3E10">
        <w:t xml:space="preserve"> that was done </w:t>
      </w:r>
      <w:r w:rsidR="005510CD">
        <w:t>was log into the client machine and run an ipconfig which gave the pen tester the ip address</w:t>
      </w:r>
      <w:r w:rsidR="005820CE">
        <w:t xml:space="preserve"> 192.168.10.10</w:t>
      </w:r>
      <w:r w:rsidR="005510CD">
        <w:t xml:space="preserve"> </w:t>
      </w:r>
      <w:r w:rsidR="00AC152A">
        <w:t>that was being used by the client</w:t>
      </w:r>
      <w:r w:rsidR="003602EF">
        <w:t xml:space="preserve"> machine</w:t>
      </w:r>
      <w:r w:rsidR="00AC152A">
        <w:t>. Shown in Figure 2 below</w:t>
      </w:r>
      <w:r w:rsidR="00EB690B">
        <w:t>.</w:t>
      </w:r>
    </w:p>
    <w:p w14:paraId="65743B77" w14:textId="35BADD7F" w:rsidR="00E23FF9" w:rsidRDefault="00E23FF9" w:rsidP="00E41454"/>
    <w:p w14:paraId="018D185E" w14:textId="2297B73C" w:rsidR="00E23FF9" w:rsidRDefault="00E23FF9" w:rsidP="00E41454"/>
    <w:p w14:paraId="39271DEF" w14:textId="5C2D39EB" w:rsidR="00E23FF9" w:rsidRDefault="00E23FF9" w:rsidP="00E41454"/>
    <w:p w14:paraId="19B450F2" w14:textId="050E3A64" w:rsidR="00E23FF9" w:rsidRDefault="00E23FF9" w:rsidP="00E41454"/>
    <w:p w14:paraId="4134B657" w14:textId="51A46F13" w:rsidR="00E23FF9" w:rsidRDefault="00E23FF9" w:rsidP="00E41454"/>
    <w:p w14:paraId="331D76E5" w14:textId="77777777" w:rsidR="00E23FF9" w:rsidRDefault="00E23FF9" w:rsidP="00E41454"/>
    <w:p w14:paraId="68004782" w14:textId="77777777" w:rsidR="00E23FF9" w:rsidRDefault="00E23FF9" w:rsidP="00E41454"/>
    <w:p w14:paraId="700F570D" w14:textId="77777777" w:rsidR="006F499B" w:rsidRDefault="006F499B" w:rsidP="00E41454"/>
    <w:p w14:paraId="271556F1" w14:textId="77777777" w:rsidR="006F499B" w:rsidRDefault="006F499B" w:rsidP="00E41454"/>
    <w:p w14:paraId="63E252F4" w14:textId="3624366A" w:rsidR="006F499B" w:rsidRDefault="00E23FF9" w:rsidP="00E41454">
      <w:r>
        <w:t xml:space="preserve">Figure 2 Picture of Scan </w:t>
      </w:r>
      <w:r w:rsidR="0096440C">
        <w:t xml:space="preserve">Run </w:t>
      </w:r>
      <w:r w:rsidR="007E2EF7">
        <w:t>on</w:t>
      </w:r>
      <w:r w:rsidR="0096440C">
        <w:t xml:space="preserve"> Client Machine</w:t>
      </w:r>
    </w:p>
    <w:p w14:paraId="33E4825D" w14:textId="32B2EF69" w:rsidR="001925AE" w:rsidRDefault="00EB690B" w:rsidP="00E41454">
      <w:r>
        <w:t xml:space="preserve">Once the ip was </w:t>
      </w:r>
      <w:r w:rsidR="007E2EF7">
        <w:t>found,</w:t>
      </w:r>
      <w:r w:rsidR="001A4D1B">
        <w:t xml:space="preserve"> the pen tester logged into</w:t>
      </w:r>
      <w:r w:rsidR="00A649CB">
        <w:t xml:space="preserve"> Kali</w:t>
      </w:r>
      <w:r w:rsidR="001A4D1B">
        <w:t xml:space="preserve"> Linux to run </w:t>
      </w:r>
      <w:r w:rsidR="007E2EF7">
        <w:t>a</w:t>
      </w:r>
      <w:r w:rsidR="001A4D1B">
        <w:t xml:space="preserve"> nmap scan on the ip address</w:t>
      </w:r>
      <w:r w:rsidR="00E90CAA">
        <w:t xml:space="preserve"> that was found in the client machine</w:t>
      </w:r>
      <w:r w:rsidR="001A4D1B">
        <w:t xml:space="preserve"> to see if </w:t>
      </w:r>
      <w:r w:rsidR="00A93096">
        <w:t xml:space="preserve">there </w:t>
      </w:r>
      <w:r w:rsidR="00D94752">
        <w:t>were</w:t>
      </w:r>
      <w:r w:rsidR="00A93096">
        <w:t xml:space="preserve"> any other machines or servers on those ip addresses </w:t>
      </w:r>
      <w:r w:rsidR="007E2EF7">
        <w:t>by using a specific command</w:t>
      </w:r>
      <w:r w:rsidR="005820CE">
        <w:t xml:space="preserve"> which is </w:t>
      </w:r>
      <w:r w:rsidR="00E81493">
        <w:t>nmap 192.168.10.10/24</w:t>
      </w:r>
      <w:r w:rsidR="007E2EF7">
        <w:t>.</w:t>
      </w:r>
      <w:r w:rsidR="000A761B">
        <w:t xml:space="preserve"> This is the information that was received </w:t>
      </w:r>
      <w:r w:rsidR="00AB2E1D">
        <w:t>from</w:t>
      </w:r>
      <w:r w:rsidR="000A761B">
        <w:t xml:space="preserve"> this scan, </w:t>
      </w:r>
      <w:r w:rsidR="00E90CAA">
        <w:t xml:space="preserve">it was </w:t>
      </w:r>
      <w:r w:rsidR="0092354C">
        <w:t xml:space="preserve">found </w:t>
      </w:r>
      <w:r w:rsidR="003756B0">
        <w:t>t</w:t>
      </w:r>
      <w:r w:rsidR="00CA68E5">
        <w:t xml:space="preserve">hat there are 2 other </w:t>
      </w:r>
      <w:r w:rsidR="003756B0">
        <w:t xml:space="preserve">machines using an ip in this </w:t>
      </w:r>
      <w:r w:rsidR="00AB2E1D">
        <w:t>range,</w:t>
      </w:r>
      <w:r w:rsidR="003756B0">
        <w:t xml:space="preserve"> which </w:t>
      </w:r>
      <w:r w:rsidR="00E81493">
        <w:t xml:space="preserve">are 192.168.10.1 and 192.168.10.2 which can be assumed to be server 1 and server </w:t>
      </w:r>
      <w:r w:rsidR="007738A9">
        <w:t>2,</w:t>
      </w:r>
      <w:r w:rsidR="00B862B7">
        <w:t xml:space="preserve"> in Figure 3</w:t>
      </w:r>
      <w:r w:rsidR="00D95413">
        <w:t xml:space="preserve"> and Figure 3.1</w:t>
      </w:r>
      <w:r w:rsidR="00B862B7">
        <w:t xml:space="preserve"> shown below is a </w:t>
      </w:r>
      <w:r w:rsidR="003756B0">
        <w:t xml:space="preserve">screenshot </w:t>
      </w:r>
      <w:r w:rsidR="0009493C">
        <w:t>of the information found</w:t>
      </w:r>
      <w:r w:rsidR="00B862B7">
        <w:t xml:space="preserve"> </w:t>
      </w:r>
      <w:r w:rsidR="00DE1681">
        <w:t>from</w:t>
      </w:r>
      <w:r w:rsidR="00B862B7">
        <w:t xml:space="preserve"> the nmap scan</w:t>
      </w:r>
      <w:r w:rsidR="0009493C">
        <w:t>.</w:t>
      </w:r>
    </w:p>
    <w:p w14:paraId="62FA09D2" w14:textId="38925A4E" w:rsidR="00DB735B" w:rsidRDefault="00047D96" w:rsidP="00E41454">
      <w:r>
        <w:rPr>
          <w:noProof/>
        </w:rPr>
        <w:drawing>
          <wp:inline distT="0" distB="0" distL="0" distR="0" wp14:anchorId="619F3428" wp14:editId="4E7A3EE8">
            <wp:extent cx="5095875" cy="2552700"/>
            <wp:effectExtent l="0" t="0" r="0" b="0"/>
            <wp:docPr id="53553087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0877" name="Picture 1" descr="A computer screen with white text&#10;&#10;Description automatically generated"/>
                    <pic:cNvPicPr/>
                  </pic:nvPicPr>
                  <pic:blipFill>
                    <a:blip r:embed="rId15"/>
                    <a:stretch>
                      <a:fillRect/>
                    </a:stretch>
                  </pic:blipFill>
                  <pic:spPr>
                    <a:xfrm>
                      <a:off x="0" y="0"/>
                      <a:ext cx="5095875" cy="2552700"/>
                    </a:xfrm>
                    <a:prstGeom prst="rect">
                      <a:avLst/>
                    </a:prstGeom>
                  </pic:spPr>
                </pic:pic>
              </a:graphicData>
            </a:graphic>
          </wp:inline>
        </w:drawing>
      </w:r>
    </w:p>
    <w:p w14:paraId="7ECB0099" w14:textId="2A86C43E" w:rsidR="006F499B" w:rsidRDefault="00D95413" w:rsidP="00E41454">
      <w:r>
        <w:t>Figure 3 – Screenshot information found from the nmap scan of the first ip that was found.</w:t>
      </w:r>
    </w:p>
    <w:p w14:paraId="37089DF1" w14:textId="0C2C1B6C" w:rsidR="006F499B" w:rsidRDefault="00483B1C" w:rsidP="00E41454">
      <w:r>
        <w:rPr>
          <w:noProof/>
        </w:rPr>
        <w:lastRenderedPageBreak/>
        <w:drawing>
          <wp:inline distT="0" distB="0" distL="0" distR="0" wp14:anchorId="1324AB0B" wp14:editId="00C2904E">
            <wp:extent cx="5133975" cy="2200275"/>
            <wp:effectExtent l="0" t="0" r="9525" b="9525"/>
            <wp:docPr id="12754365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6566" name="Picture 1" descr="A screen shot of a computer&#10;&#10;Description automatically generated"/>
                    <pic:cNvPicPr/>
                  </pic:nvPicPr>
                  <pic:blipFill>
                    <a:blip r:embed="rId16"/>
                    <a:stretch>
                      <a:fillRect/>
                    </a:stretch>
                  </pic:blipFill>
                  <pic:spPr>
                    <a:xfrm>
                      <a:off x="0" y="0"/>
                      <a:ext cx="5133975" cy="2200275"/>
                    </a:xfrm>
                    <a:prstGeom prst="rect">
                      <a:avLst/>
                    </a:prstGeom>
                  </pic:spPr>
                </pic:pic>
              </a:graphicData>
            </a:graphic>
          </wp:inline>
        </w:drawing>
      </w:r>
    </w:p>
    <w:p w14:paraId="74D172C8" w14:textId="4731D649" w:rsidR="006F499B" w:rsidRDefault="00483B1C" w:rsidP="00E41454">
      <w:r>
        <w:t xml:space="preserve">Figure 3.1 – Screenshot of information found from second </w:t>
      </w:r>
      <w:r w:rsidR="00D95413">
        <w:t>ip found.</w:t>
      </w:r>
    </w:p>
    <w:p w14:paraId="68CF46F6" w14:textId="6DFAB7D2" w:rsidR="00AB2E1D" w:rsidRDefault="00936C0F" w:rsidP="00E41454">
      <w:pPr>
        <w:rPr>
          <w:noProof/>
        </w:rPr>
      </w:pPr>
      <w:r>
        <w:rPr>
          <w:noProof/>
        </w:rPr>
        <w:t xml:space="preserve">As there were 2 other ips found by </w:t>
      </w:r>
      <w:r w:rsidR="00454EF0">
        <w:rPr>
          <w:noProof/>
        </w:rPr>
        <w:t xml:space="preserve">doing the first nmap scan , </w:t>
      </w:r>
      <w:r w:rsidR="000876A0">
        <w:rPr>
          <w:noProof/>
        </w:rPr>
        <w:t xml:space="preserve">which are 192.168.10.1 and 192.168.10.2 </w:t>
      </w:r>
      <w:r w:rsidR="00454EF0">
        <w:rPr>
          <w:noProof/>
        </w:rPr>
        <w:t xml:space="preserve">the next move is to do a </w:t>
      </w:r>
      <w:r w:rsidR="0050330F">
        <w:rPr>
          <w:noProof/>
        </w:rPr>
        <w:t>another set</w:t>
      </w:r>
      <w:r w:rsidR="00FD6003">
        <w:rPr>
          <w:noProof/>
        </w:rPr>
        <w:t xml:space="preserve"> of </w:t>
      </w:r>
      <w:r w:rsidR="00454EF0">
        <w:rPr>
          <w:noProof/>
        </w:rPr>
        <w:t xml:space="preserve"> nmap</w:t>
      </w:r>
      <w:r w:rsidR="00FD6003">
        <w:rPr>
          <w:noProof/>
        </w:rPr>
        <w:t>s</w:t>
      </w:r>
      <w:r w:rsidR="00454EF0">
        <w:rPr>
          <w:noProof/>
        </w:rPr>
        <w:t xml:space="preserve"> </w:t>
      </w:r>
      <w:r w:rsidR="0087729F">
        <w:rPr>
          <w:noProof/>
        </w:rPr>
        <w:t>on the</w:t>
      </w:r>
      <w:r w:rsidR="005820CE">
        <w:rPr>
          <w:noProof/>
        </w:rPr>
        <w:t>se</w:t>
      </w:r>
      <w:r w:rsidR="0087729F">
        <w:rPr>
          <w:noProof/>
        </w:rPr>
        <w:t xml:space="preserve"> ips that have been found which will give </w:t>
      </w:r>
      <w:r w:rsidR="00D460E2">
        <w:rPr>
          <w:noProof/>
        </w:rPr>
        <w:t>mo</w:t>
      </w:r>
      <w:r w:rsidR="008A19FB">
        <w:rPr>
          <w:noProof/>
        </w:rPr>
        <w:t xml:space="preserve">re </w:t>
      </w:r>
      <w:r w:rsidR="0087729F">
        <w:rPr>
          <w:noProof/>
        </w:rPr>
        <w:t xml:space="preserve">information </w:t>
      </w:r>
      <w:r w:rsidR="001A13D3">
        <w:rPr>
          <w:noProof/>
        </w:rPr>
        <w:t>with things like open ports and operating systems</w:t>
      </w:r>
      <w:r w:rsidR="00EB70B8">
        <w:rPr>
          <w:noProof/>
        </w:rPr>
        <w:t xml:space="preserve">. </w:t>
      </w:r>
      <w:r w:rsidR="00FD6003">
        <w:rPr>
          <w:noProof/>
        </w:rPr>
        <w:t xml:space="preserve">The nmaps on both </w:t>
      </w:r>
      <w:r w:rsidR="0009007D">
        <w:rPr>
          <w:noProof/>
        </w:rPr>
        <w:t>ips has also revealed the names of both these machine which are server 1 and server 2</w:t>
      </w:r>
      <w:r w:rsidR="00767602">
        <w:rPr>
          <w:noProof/>
        </w:rPr>
        <w:t xml:space="preserve"> as shown in Figure </w:t>
      </w:r>
      <w:r w:rsidR="00973F98">
        <w:rPr>
          <w:noProof/>
        </w:rPr>
        <w:t>3.2 and 3.3 below</w:t>
      </w:r>
      <w:r w:rsidR="00344CAD">
        <w:rPr>
          <w:noProof/>
        </w:rPr>
        <w:t xml:space="preserve"> </w:t>
      </w:r>
      <w:r w:rsidR="00C570BC">
        <w:rPr>
          <w:noProof/>
        </w:rPr>
        <w:t xml:space="preserve">, which means the </w:t>
      </w:r>
      <w:r w:rsidR="00DA50FF">
        <w:rPr>
          <w:noProof/>
        </w:rPr>
        <w:t xml:space="preserve">pen tester has found the target machines they were tasked to look for. </w:t>
      </w:r>
    </w:p>
    <w:p w14:paraId="76B55266" w14:textId="7735466E" w:rsidR="00357C18" w:rsidRDefault="00313EAA" w:rsidP="00E41454">
      <w:pPr>
        <w:rPr>
          <w:noProof/>
        </w:rPr>
      </w:pPr>
      <w:r>
        <w:rPr>
          <w:noProof/>
        </w:rPr>
        <w:drawing>
          <wp:inline distT="0" distB="0" distL="0" distR="0" wp14:anchorId="51DBCF57" wp14:editId="78AE0D4D">
            <wp:extent cx="1962150" cy="571500"/>
            <wp:effectExtent l="0" t="0" r="0" b="0"/>
            <wp:docPr id="749306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6858" name="Picture 1" descr="A screen shot of a computer&#10;&#10;Description automatically generated"/>
                    <pic:cNvPicPr/>
                  </pic:nvPicPr>
                  <pic:blipFill>
                    <a:blip r:embed="rId17"/>
                    <a:stretch>
                      <a:fillRect/>
                    </a:stretch>
                  </pic:blipFill>
                  <pic:spPr>
                    <a:xfrm>
                      <a:off x="0" y="0"/>
                      <a:ext cx="1962150" cy="571500"/>
                    </a:xfrm>
                    <a:prstGeom prst="rect">
                      <a:avLst/>
                    </a:prstGeom>
                  </pic:spPr>
                </pic:pic>
              </a:graphicData>
            </a:graphic>
          </wp:inline>
        </w:drawing>
      </w:r>
    </w:p>
    <w:p w14:paraId="7421E0DC" w14:textId="1B0C5640" w:rsidR="00357C18" w:rsidRDefault="00313EAA" w:rsidP="00E41454">
      <w:pPr>
        <w:rPr>
          <w:noProof/>
        </w:rPr>
      </w:pPr>
      <w:r>
        <w:rPr>
          <w:noProof/>
        </w:rPr>
        <w:t xml:space="preserve">Figure 3.2 – Screenshot of the </w:t>
      </w:r>
      <w:r w:rsidR="00153041">
        <w:rPr>
          <w:noProof/>
        </w:rPr>
        <w:t xml:space="preserve">machine </w:t>
      </w:r>
      <w:r>
        <w:rPr>
          <w:noProof/>
        </w:rPr>
        <w:t xml:space="preserve">name </w:t>
      </w:r>
      <w:r w:rsidR="00153041">
        <w:rPr>
          <w:noProof/>
        </w:rPr>
        <w:t>for ip 192.168.10.1</w:t>
      </w:r>
    </w:p>
    <w:p w14:paraId="3C4DA31D" w14:textId="52E7C870" w:rsidR="00973F98" w:rsidRDefault="00973F98" w:rsidP="00E41454">
      <w:pPr>
        <w:rPr>
          <w:noProof/>
        </w:rPr>
      </w:pPr>
      <w:r>
        <w:rPr>
          <w:noProof/>
        </w:rPr>
        <w:drawing>
          <wp:inline distT="0" distB="0" distL="0" distR="0" wp14:anchorId="21014270" wp14:editId="485E7CAF">
            <wp:extent cx="2133600" cy="609600"/>
            <wp:effectExtent l="0" t="0" r="0" b="0"/>
            <wp:docPr id="3586316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1658" name="Picture 1" descr="A screen shot of a computer&#10;&#10;Description automatically generated"/>
                    <pic:cNvPicPr/>
                  </pic:nvPicPr>
                  <pic:blipFill>
                    <a:blip r:embed="rId18"/>
                    <a:stretch>
                      <a:fillRect/>
                    </a:stretch>
                  </pic:blipFill>
                  <pic:spPr>
                    <a:xfrm>
                      <a:off x="0" y="0"/>
                      <a:ext cx="2133600" cy="609600"/>
                    </a:xfrm>
                    <a:prstGeom prst="rect">
                      <a:avLst/>
                    </a:prstGeom>
                  </pic:spPr>
                </pic:pic>
              </a:graphicData>
            </a:graphic>
          </wp:inline>
        </w:drawing>
      </w:r>
    </w:p>
    <w:p w14:paraId="45ECCFB8" w14:textId="5A82C3E6" w:rsidR="00973F98" w:rsidRDefault="00973F98" w:rsidP="00E41454">
      <w:pPr>
        <w:rPr>
          <w:noProof/>
        </w:rPr>
      </w:pPr>
      <w:r>
        <w:rPr>
          <w:noProof/>
        </w:rPr>
        <w:t>Figure 3.3 – Screenshot of t</w:t>
      </w:r>
      <w:r w:rsidR="00357C18">
        <w:rPr>
          <w:noProof/>
        </w:rPr>
        <w:t xml:space="preserve">he </w:t>
      </w:r>
      <w:r w:rsidR="00153041">
        <w:rPr>
          <w:noProof/>
        </w:rPr>
        <w:t>machine name for ip</w:t>
      </w:r>
      <w:r w:rsidR="00357C18">
        <w:rPr>
          <w:noProof/>
        </w:rPr>
        <w:t xml:space="preserve"> 192.168.10.2</w:t>
      </w:r>
    </w:p>
    <w:p w14:paraId="0226C802" w14:textId="725B9D9C" w:rsidR="00EB70B8" w:rsidRDefault="00A04F4B" w:rsidP="00E41454">
      <w:pPr>
        <w:rPr>
          <w:noProof/>
        </w:rPr>
      </w:pPr>
      <w:r>
        <w:rPr>
          <w:noProof/>
        </w:rPr>
        <w:t>For</w:t>
      </w:r>
      <w:r w:rsidR="008A19FB">
        <w:rPr>
          <w:noProof/>
        </w:rPr>
        <w:t xml:space="preserve"> the</w:t>
      </w:r>
      <w:r>
        <w:rPr>
          <w:noProof/>
        </w:rPr>
        <w:t xml:space="preserve"> full scan results</w:t>
      </w:r>
      <w:r w:rsidR="0048146C">
        <w:rPr>
          <w:noProof/>
        </w:rPr>
        <w:t xml:space="preserve"> of server 1 and server2</w:t>
      </w:r>
      <w:r>
        <w:rPr>
          <w:noProof/>
        </w:rPr>
        <w:t xml:space="preserve"> see Apendix A but </w:t>
      </w:r>
      <w:r w:rsidR="00F77746">
        <w:rPr>
          <w:noProof/>
        </w:rPr>
        <w:t xml:space="preserve">shown below in Figure </w:t>
      </w:r>
      <w:r w:rsidR="000876A0">
        <w:rPr>
          <w:noProof/>
        </w:rPr>
        <w:t>4</w:t>
      </w:r>
      <w:r>
        <w:rPr>
          <w:noProof/>
        </w:rPr>
        <w:t xml:space="preserve"> </w:t>
      </w:r>
      <w:r w:rsidR="00081918">
        <w:rPr>
          <w:noProof/>
        </w:rPr>
        <w:t>is a</w:t>
      </w:r>
      <w:r w:rsidR="00C335B7">
        <w:rPr>
          <w:noProof/>
        </w:rPr>
        <w:t xml:space="preserve"> snip of the </w:t>
      </w:r>
      <w:r w:rsidR="004E6048">
        <w:rPr>
          <w:noProof/>
        </w:rPr>
        <w:t xml:space="preserve">most important information that was found </w:t>
      </w:r>
      <w:r w:rsidR="00081918">
        <w:rPr>
          <w:noProof/>
        </w:rPr>
        <w:t>which gives the operating system</w:t>
      </w:r>
      <w:r w:rsidR="008D1A66">
        <w:rPr>
          <w:noProof/>
        </w:rPr>
        <w:t xml:space="preserve"> Windows Se</w:t>
      </w:r>
      <w:r w:rsidR="00C116FB">
        <w:rPr>
          <w:noProof/>
        </w:rPr>
        <w:t xml:space="preserve">rver 2019 Standard </w:t>
      </w:r>
      <w:r w:rsidR="00081918">
        <w:rPr>
          <w:noProof/>
        </w:rPr>
        <w:t xml:space="preserve"> and it’s build number</w:t>
      </w:r>
      <w:r w:rsidR="00C116FB">
        <w:rPr>
          <w:noProof/>
        </w:rPr>
        <w:t xml:space="preserve"> which is 17763 </w:t>
      </w:r>
      <w:r w:rsidR="00081918">
        <w:rPr>
          <w:noProof/>
        </w:rPr>
        <w:t xml:space="preserve">as well as the mail server </w:t>
      </w:r>
      <w:r w:rsidR="00067A84">
        <w:rPr>
          <w:noProof/>
        </w:rPr>
        <w:t xml:space="preserve">which is ArGoSoft </w:t>
      </w:r>
      <w:r w:rsidR="004E0D6C">
        <w:rPr>
          <w:noProof/>
        </w:rPr>
        <w:t xml:space="preserve"> Mail Server Freeware </w:t>
      </w:r>
      <w:r w:rsidR="00081918">
        <w:rPr>
          <w:noProof/>
        </w:rPr>
        <w:t>and its build number</w:t>
      </w:r>
      <w:r w:rsidR="004E0D6C">
        <w:rPr>
          <w:noProof/>
        </w:rPr>
        <w:t xml:space="preserve"> which is </w:t>
      </w:r>
      <w:r w:rsidR="00F77746">
        <w:rPr>
          <w:noProof/>
        </w:rPr>
        <w:t>Version 1.8(1.8.2.9)</w:t>
      </w:r>
      <w:r w:rsidR="00A346C6">
        <w:rPr>
          <w:noProof/>
        </w:rPr>
        <w:t>.</w:t>
      </w:r>
    </w:p>
    <w:p w14:paraId="1F9AF85C" w14:textId="77777777" w:rsidR="00FB5BAA" w:rsidRDefault="00081918" w:rsidP="00E41454">
      <w:pPr>
        <w:rPr>
          <w:noProof/>
        </w:rPr>
      </w:pPr>
      <w:r>
        <w:rPr>
          <w:noProof/>
        </w:rPr>
        <w:drawing>
          <wp:inline distT="0" distB="0" distL="0" distR="0" wp14:anchorId="2CEE8904" wp14:editId="560B2615">
            <wp:extent cx="5905500" cy="1581150"/>
            <wp:effectExtent l="0" t="0" r="0" b="0"/>
            <wp:docPr id="1334399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9231" name="Picture 1" descr="A screenshot of a computer program&#10;&#10;Description automatically generated"/>
                    <pic:cNvPicPr/>
                  </pic:nvPicPr>
                  <pic:blipFill>
                    <a:blip r:embed="rId19"/>
                    <a:stretch>
                      <a:fillRect/>
                    </a:stretch>
                  </pic:blipFill>
                  <pic:spPr>
                    <a:xfrm>
                      <a:off x="0" y="0"/>
                      <a:ext cx="5905500" cy="1581150"/>
                    </a:xfrm>
                    <a:prstGeom prst="rect">
                      <a:avLst/>
                    </a:prstGeom>
                  </pic:spPr>
                </pic:pic>
              </a:graphicData>
            </a:graphic>
          </wp:inline>
        </w:drawing>
      </w:r>
      <w:r>
        <w:rPr>
          <w:noProof/>
        </w:rPr>
        <w:t>Figure 4 A screenshot of information found in nmap scan</w:t>
      </w:r>
    </w:p>
    <w:p w14:paraId="7900DF42" w14:textId="43EEB356" w:rsidR="00081918" w:rsidRDefault="0034292C" w:rsidP="00E41454">
      <w:pPr>
        <w:rPr>
          <w:noProof/>
        </w:rPr>
      </w:pPr>
      <w:r>
        <w:rPr>
          <w:noProof/>
        </w:rPr>
        <w:lastRenderedPageBreak/>
        <w:t>T</w:t>
      </w:r>
      <w:r w:rsidR="00680C66">
        <w:rPr>
          <w:noProof/>
        </w:rPr>
        <w:t>he next step</w:t>
      </w:r>
      <w:r w:rsidR="00681CCE">
        <w:rPr>
          <w:noProof/>
        </w:rPr>
        <w:t xml:space="preserve"> </w:t>
      </w:r>
      <w:r>
        <w:rPr>
          <w:noProof/>
        </w:rPr>
        <w:t>the pen tester</w:t>
      </w:r>
      <w:r w:rsidR="00680C66">
        <w:rPr>
          <w:noProof/>
        </w:rPr>
        <w:t xml:space="preserve"> </w:t>
      </w:r>
      <w:r w:rsidR="00A23484">
        <w:rPr>
          <w:noProof/>
        </w:rPr>
        <w:t>is</w:t>
      </w:r>
      <w:r w:rsidR="00680C66">
        <w:rPr>
          <w:noProof/>
        </w:rPr>
        <w:t xml:space="preserve"> going to be </w:t>
      </w:r>
      <w:r>
        <w:rPr>
          <w:noProof/>
        </w:rPr>
        <w:t>doing is</w:t>
      </w:r>
      <w:r w:rsidR="00680C66">
        <w:rPr>
          <w:noProof/>
        </w:rPr>
        <w:t xml:space="preserve"> a vulernabi</w:t>
      </w:r>
      <w:r w:rsidR="0033545A">
        <w:rPr>
          <w:noProof/>
        </w:rPr>
        <w:t>l</w:t>
      </w:r>
      <w:r w:rsidR="00680C66">
        <w:rPr>
          <w:noProof/>
        </w:rPr>
        <w:t>ity scan using something called Ness</w:t>
      </w:r>
      <w:r w:rsidR="0033545A">
        <w:rPr>
          <w:noProof/>
        </w:rPr>
        <w:t xml:space="preserve">us which will be done in the next section. </w:t>
      </w:r>
    </w:p>
    <w:p w14:paraId="70AA15CC" w14:textId="593E3067" w:rsidR="00BC105E" w:rsidRDefault="009D5A57" w:rsidP="00BC105E">
      <w:pPr>
        <w:pStyle w:val="Heading2"/>
        <w:rPr>
          <w:noProof/>
        </w:rPr>
      </w:pPr>
      <w:bookmarkStart w:id="6" w:name="_Toc153568084"/>
      <w:r>
        <w:rPr>
          <w:noProof/>
        </w:rPr>
        <w:t>Vulnerability Scanning</w:t>
      </w:r>
      <w:bookmarkEnd w:id="6"/>
    </w:p>
    <w:p w14:paraId="49A3ABD7" w14:textId="2201152A" w:rsidR="0042774E" w:rsidRDefault="0042774E" w:rsidP="0076070B">
      <w:r>
        <w:t xml:space="preserve">The next </w:t>
      </w:r>
      <w:r w:rsidR="009164BA">
        <w:t>stage that is going to be done is vulnerability scanning which is going to be do</w:t>
      </w:r>
      <w:r w:rsidR="00A71A5E">
        <w:t>ne by using</w:t>
      </w:r>
      <w:r w:rsidR="009164BA">
        <w:t xml:space="preserve"> a </w:t>
      </w:r>
      <w:r w:rsidR="001D659F">
        <w:t xml:space="preserve">piece of </w:t>
      </w:r>
      <w:r w:rsidR="00763056">
        <w:t xml:space="preserve">software called </w:t>
      </w:r>
      <w:r w:rsidR="009164BA">
        <w:t>Nessus</w:t>
      </w:r>
      <w:r w:rsidR="00763056">
        <w:t>, which is going to do a</w:t>
      </w:r>
      <w:r w:rsidR="009164BA">
        <w:t xml:space="preserve"> scan </w:t>
      </w:r>
      <w:r w:rsidR="009B02BF">
        <w:t>on the ips that were found in the nmap</w:t>
      </w:r>
      <w:r w:rsidR="00763056">
        <w:t xml:space="preserve"> sc</w:t>
      </w:r>
      <w:r w:rsidR="00172D1B">
        <w:t>ans</w:t>
      </w:r>
      <w:r w:rsidR="009B02BF">
        <w:t xml:space="preserve"> in the scanning s</w:t>
      </w:r>
      <w:r w:rsidR="00172D1B">
        <w:t>tage</w:t>
      </w:r>
      <w:r w:rsidR="009B02BF">
        <w:t>.</w:t>
      </w:r>
    </w:p>
    <w:p w14:paraId="0518D037" w14:textId="0EE49141" w:rsidR="00CC0F20" w:rsidRDefault="00697FDF" w:rsidP="0076070B">
      <w:r>
        <w:t xml:space="preserve">By using the credentials, the client has given the pen tester for the client machine </w:t>
      </w:r>
      <w:r w:rsidR="00873ACC">
        <w:t xml:space="preserve">which are </w:t>
      </w:r>
      <w:r w:rsidR="007B4D5B">
        <w:t>test and tes</w:t>
      </w:r>
      <w:r w:rsidR="001F14D1">
        <w:t>123,</w:t>
      </w:r>
      <w:r w:rsidR="005306B1">
        <w:t xml:space="preserve"> this will be used when going into nessus </w:t>
      </w:r>
      <w:r w:rsidR="00CC0F20">
        <w:t xml:space="preserve">to </w:t>
      </w:r>
      <w:r w:rsidR="00D955B2">
        <w:t>setup the scan for server 1 and server 2 ips</w:t>
      </w:r>
      <w:r w:rsidR="00C7480A">
        <w:t>.</w:t>
      </w:r>
    </w:p>
    <w:p w14:paraId="3FE79EEB" w14:textId="71A51EFC" w:rsidR="00CA2B0C" w:rsidRDefault="00E907AD" w:rsidP="0076070B">
      <w:r>
        <w:rPr>
          <w:noProof/>
        </w:rPr>
        <w:drawing>
          <wp:anchor distT="0" distB="0" distL="114300" distR="114300" simplePos="0" relativeHeight="251680256" behindDoc="0" locked="0" layoutInCell="1" allowOverlap="1" wp14:anchorId="6AC9547A" wp14:editId="41F46B79">
            <wp:simplePos x="0" y="0"/>
            <wp:positionH relativeFrom="column">
              <wp:posOffset>-19050</wp:posOffset>
            </wp:positionH>
            <wp:positionV relativeFrom="paragraph">
              <wp:posOffset>812800</wp:posOffset>
            </wp:positionV>
            <wp:extent cx="5476875" cy="2714625"/>
            <wp:effectExtent l="0" t="0" r="0" b="0"/>
            <wp:wrapNone/>
            <wp:docPr id="1044845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5281"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76875" cy="2714625"/>
                    </a:xfrm>
                    <a:prstGeom prst="rect">
                      <a:avLst/>
                    </a:prstGeom>
                  </pic:spPr>
                </pic:pic>
              </a:graphicData>
            </a:graphic>
            <wp14:sizeRelH relativeFrom="page">
              <wp14:pctWidth>0</wp14:pctWidth>
            </wp14:sizeRelH>
            <wp14:sizeRelV relativeFrom="page">
              <wp14:pctHeight>0</wp14:pctHeight>
            </wp14:sizeRelV>
          </wp:anchor>
        </w:drawing>
      </w:r>
      <w:r w:rsidR="00F92AF8">
        <w:t>Once the pen tester has log</w:t>
      </w:r>
      <w:r w:rsidR="00526C8A">
        <w:t xml:space="preserve">ged into </w:t>
      </w:r>
      <w:r w:rsidR="00172D1B">
        <w:t>N</w:t>
      </w:r>
      <w:r w:rsidR="00046740">
        <w:t>essus,</w:t>
      </w:r>
      <w:r w:rsidR="00526C8A">
        <w:t xml:space="preserve"> </w:t>
      </w:r>
      <w:r w:rsidR="00CC2D7E">
        <w:t xml:space="preserve">there will be a choice of different types of scans that can be run but for this pen test it is just a normal basic scan that was chosen. </w:t>
      </w:r>
      <w:r w:rsidR="00046740">
        <w:t xml:space="preserve">Once that has been decided it will come up with a form to input </w:t>
      </w:r>
      <w:r w:rsidR="00616DB6">
        <w:t>information</w:t>
      </w:r>
      <w:r w:rsidR="00046740">
        <w:t xml:space="preserve"> like the ips to be scanned </w:t>
      </w:r>
      <w:r w:rsidR="00250FAC">
        <w:t>and any</w:t>
      </w:r>
      <w:r w:rsidR="00110F88">
        <w:t xml:space="preserve"> user </w:t>
      </w:r>
      <w:r w:rsidR="00341639">
        <w:t>credentials</w:t>
      </w:r>
      <w:r w:rsidR="00110F88">
        <w:t xml:space="preserve"> </w:t>
      </w:r>
      <w:r w:rsidR="00046740">
        <w:t xml:space="preserve">as shown in Figure 5 and 5.1 below </w:t>
      </w:r>
    </w:p>
    <w:p w14:paraId="5F267D01" w14:textId="741A22F8" w:rsidR="00046740" w:rsidRDefault="00046740" w:rsidP="0076070B"/>
    <w:p w14:paraId="0A2BA465" w14:textId="2C43E275" w:rsidR="00E907AD" w:rsidRDefault="00E907AD" w:rsidP="0076070B"/>
    <w:p w14:paraId="286DECB9" w14:textId="290DC8F7" w:rsidR="00E907AD" w:rsidRDefault="00E907AD" w:rsidP="0076070B"/>
    <w:p w14:paraId="75BB6CF6" w14:textId="5DFA8AF6" w:rsidR="00E907AD" w:rsidRDefault="00E907AD" w:rsidP="0076070B"/>
    <w:p w14:paraId="470B7B1D" w14:textId="3268840A" w:rsidR="00E907AD" w:rsidRDefault="00E907AD" w:rsidP="0076070B"/>
    <w:p w14:paraId="028AE938" w14:textId="4A4A56A5" w:rsidR="00E907AD" w:rsidRDefault="00E907AD" w:rsidP="0076070B"/>
    <w:p w14:paraId="0DC980AA" w14:textId="46F7E27F" w:rsidR="00E907AD" w:rsidRDefault="00E907AD" w:rsidP="0076070B"/>
    <w:p w14:paraId="2DAA5D3E" w14:textId="57962C5B" w:rsidR="00E907AD" w:rsidRDefault="00E907AD" w:rsidP="0076070B"/>
    <w:p w14:paraId="3D23DA67" w14:textId="14DC218D" w:rsidR="00E907AD" w:rsidRDefault="00E907AD" w:rsidP="0076070B"/>
    <w:p w14:paraId="438E0434" w14:textId="77777777" w:rsidR="00E907AD" w:rsidRDefault="00E907AD" w:rsidP="0076070B"/>
    <w:p w14:paraId="66A2A879" w14:textId="3053082F" w:rsidR="00E907AD" w:rsidRDefault="00E907AD" w:rsidP="00E907AD">
      <w:r>
        <w:rPr>
          <w:noProof/>
        </w:rPr>
        <w:drawing>
          <wp:anchor distT="0" distB="0" distL="114300" distR="114300" simplePos="0" relativeHeight="251678208" behindDoc="0" locked="0" layoutInCell="1" allowOverlap="1" wp14:anchorId="37CB4312" wp14:editId="75ECB1B3">
            <wp:simplePos x="0" y="0"/>
            <wp:positionH relativeFrom="column">
              <wp:posOffset>-38100</wp:posOffset>
            </wp:positionH>
            <wp:positionV relativeFrom="paragraph">
              <wp:posOffset>245110</wp:posOffset>
            </wp:positionV>
            <wp:extent cx="5943600" cy="1693545"/>
            <wp:effectExtent l="0" t="0" r="0" b="0"/>
            <wp:wrapNone/>
            <wp:docPr id="130542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9495"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14:sizeRelH relativeFrom="page">
              <wp14:pctWidth>0</wp14:pctWidth>
            </wp14:sizeRelH>
            <wp14:sizeRelV relativeFrom="page">
              <wp14:pctHeight>0</wp14:pctHeight>
            </wp14:sizeRelV>
          </wp:anchor>
        </w:drawing>
      </w:r>
      <w:r>
        <w:t xml:space="preserve">Figure 5 – A screenshot of a Nessus scan being setup </w:t>
      </w:r>
    </w:p>
    <w:p w14:paraId="237CA407" w14:textId="044042E5" w:rsidR="00E907AD" w:rsidRDefault="00E907AD" w:rsidP="0076070B"/>
    <w:p w14:paraId="5078FAEA" w14:textId="08CEDCCE" w:rsidR="00E907AD" w:rsidRDefault="00E907AD" w:rsidP="0076070B"/>
    <w:p w14:paraId="1D9D857B" w14:textId="77777777" w:rsidR="00E907AD" w:rsidRDefault="00E907AD" w:rsidP="0076070B"/>
    <w:p w14:paraId="5DF03F2C" w14:textId="77777777" w:rsidR="00E907AD" w:rsidRDefault="00E907AD" w:rsidP="0076070B"/>
    <w:p w14:paraId="796E230C" w14:textId="77777777" w:rsidR="00E907AD" w:rsidRDefault="00E907AD" w:rsidP="0076070B"/>
    <w:p w14:paraId="629AC26A" w14:textId="2F34CD75" w:rsidR="00E907AD" w:rsidRDefault="00E907AD" w:rsidP="00E907AD"/>
    <w:p w14:paraId="17D93F14" w14:textId="300B486F" w:rsidR="00E907AD" w:rsidRDefault="00110F88" w:rsidP="0076070B">
      <w:r>
        <w:t xml:space="preserve">Figure 5.1 – A screenshot of user credentials being inputted in the Nessus Scan </w:t>
      </w:r>
      <w:r w:rsidR="00341639">
        <w:t>settings.</w:t>
      </w:r>
      <w:r>
        <w:t xml:space="preserve"> </w:t>
      </w:r>
    </w:p>
    <w:p w14:paraId="1D04D891" w14:textId="0455AD1F" w:rsidR="00CA2B0C" w:rsidRDefault="00341639" w:rsidP="0076070B">
      <w:r>
        <w:lastRenderedPageBreak/>
        <w:t xml:space="preserve">Once </w:t>
      </w:r>
      <w:r w:rsidR="00EA53CC">
        <w:t>these details have been saved</w:t>
      </w:r>
      <w:r w:rsidR="00616DB6">
        <w:t>,</w:t>
      </w:r>
      <w:r w:rsidR="00EA53CC">
        <w:t xml:space="preserve"> the scan is ready to be </w:t>
      </w:r>
      <w:r w:rsidR="00616DB6">
        <w:t>run</w:t>
      </w:r>
      <w:r w:rsidR="00B27726">
        <w:t>.</w:t>
      </w:r>
    </w:p>
    <w:p w14:paraId="33830E5C" w14:textId="5C103099" w:rsidR="00E907AD" w:rsidRDefault="00D63EDF" w:rsidP="0076070B">
      <w:r>
        <w:t>Now</w:t>
      </w:r>
      <w:r w:rsidR="00C7480A">
        <w:t xml:space="preserve"> that </w:t>
      </w:r>
      <w:r>
        <w:t>the scan has been run</w:t>
      </w:r>
      <w:r w:rsidR="001F14D1">
        <w:t xml:space="preserve">, </w:t>
      </w:r>
      <w:r w:rsidR="00C054E5">
        <w:t xml:space="preserve">Nessus </w:t>
      </w:r>
      <w:r w:rsidR="00080A9F">
        <w:t xml:space="preserve">will produce a report of all the vulnerabilities </w:t>
      </w:r>
      <w:r w:rsidR="002E70E6">
        <w:t xml:space="preserve">that </w:t>
      </w:r>
      <w:r w:rsidR="00570356">
        <w:t xml:space="preserve">server 1 and server 2 have and </w:t>
      </w:r>
      <w:r w:rsidR="00E87A0B">
        <w:t xml:space="preserve">give the </w:t>
      </w:r>
      <w:r w:rsidR="00D22BDE">
        <w:t>levels of</w:t>
      </w:r>
      <w:r w:rsidR="00DD6A50">
        <w:t xml:space="preserve"> how</w:t>
      </w:r>
      <w:r w:rsidR="00D22BDE">
        <w:t xml:space="preserve"> </w:t>
      </w:r>
      <w:r w:rsidR="00DD6A50">
        <w:t>dangerous</w:t>
      </w:r>
      <w:r w:rsidR="00D22BDE">
        <w:t xml:space="preserve"> they are from critical to low. </w:t>
      </w:r>
    </w:p>
    <w:p w14:paraId="2F7AA0C0" w14:textId="045106EB" w:rsidR="0076070B" w:rsidRDefault="0076070B" w:rsidP="0076070B">
      <w:r>
        <w:t xml:space="preserve">On Server 1 there were 45 Critical, 37 High, 21 Medium and 2 Low vulnerabilities found by the Nessus scan. </w:t>
      </w:r>
    </w:p>
    <w:p w14:paraId="335EDB56" w14:textId="0BB4AEC4" w:rsidR="008A24F6" w:rsidRDefault="0076070B" w:rsidP="0076070B">
      <w:r>
        <w:t>On Server 2 there were 37 Critical, 27 High, 12 Medium and 1 Low vulnerability found by the Nessus scan.</w:t>
      </w:r>
    </w:p>
    <w:p w14:paraId="54106EE0" w14:textId="65456C76" w:rsidR="0076070B" w:rsidRDefault="0076070B" w:rsidP="0076070B">
      <w:r>
        <w:t xml:space="preserve">In Appendix </w:t>
      </w:r>
      <w:r w:rsidR="00A045D2">
        <w:t xml:space="preserve">C </w:t>
      </w:r>
      <w:r w:rsidR="009745BF">
        <w:t xml:space="preserve">will be the </w:t>
      </w:r>
      <w:r>
        <w:t>full report of the vulnerabilities</w:t>
      </w:r>
      <w:r w:rsidR="00522C10">
        <w:t>. Below</w:t>
      </w:r>
      <w:r>
        <w:t xml:space="preserve"> in Figure </w:t>
      </w:r>
      <w:r w:rsidR="00B13D5E">
        <w:t>6</w:t>
      </w:r>
      <w:r>
        <w:t xml:space="preserve"> and Figure </w:t>
      </w:r>
      <w:r w:rsidR="00B13D5E">
        <w:t>6</w:t>
      </w:r>
      <w:r>
        <w:t xml:space="preserve">.1 </w:t>
      </w:r>
      <w:r w:rsidR="009745BF">
        <w:t>are</w:t>
      </w:r>
      <w:r>
        <w:t xml:space="preserve"> </w:t>
      </w:r>
      <w:r w:rsidR="00603B03">
        <w:t>screenshots</w:t>
      </w:r>
      <w:r>
        <w:t xml:space="preserve"> of some of the most important vulnerabilities that were identified.</w:t>
      </w:r>
    </w:p>
    <w:p w14:paraId="157A62DE" w14:textId="77777777" w:rsidR="0076070B" w:rsidRDefault="0076070B" w:rsidP="0076070B">
      <w:r>
        <w:rPr>
          <w:noProof/>
        </w:rPr>
        <w:drawing>
          <wp:anchor distT="0" distB="0" distL="114300" distR="114300" simplePos="0" relativeHeight="251668992" behindDoc="0" locked="0" layoutInCell="1" allowOverlap="1" wp14:anchorId="40023CEF" wp14:editId="30E87C36">
            <wp:simplePos x="0" y="0"/>
            <wp:positionH relativeFrom="column">
              <wp:posOffset>0</wp:posOffset>
            </wp:positionH>
            <wp:positionV relativeFrom="paragraph">
              <wp:posOffset>4445</wp:posOffset>
            </wp:positionV>
            <wp:extent cx="4410075" cy="1895475"/>
            <wp:effectExtent l="0" t="0" r="0" b="0"/>
            <wp:wrapNone/>
            <wp:docPr id="157358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636"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10075" cy="1895475"/>
                    </a:xfrm>
                    <a:prstGeom prst="rect">
                      <a:avLst/>
                    </a:prstGeom>
                  </pic:spPr>
                </pic:pic>
              </a:graphicData>
            </a:graphic>
            <wp14:sizeRelH relativeFrom="page">
              <wp14:pctWidth>0</wp14:pctWidth>
            </wp14:sizeRelH>
            <wp14:sizeRelV relativeFrom="page">
              <wp14:pctHeight>0</wp14:pctHeight>
            </wp14:sizeRelV>
          </wp:anchor>
        </w:drawing>
      </w:r>
    </w:p>
    <w:p w14:paraId="132F89CF" w14:textId="77777777" w:rsidR="0076070B" w:rsidRDefault="0076070B" w:rsidP="0076070B"/>
    <w:p w14:paraId="21C695A7" w14:textId="77777777" w:rsidR="0076070B" w:rsidRDefault="0076070B" w:rsidP="0076070B"/>
    <w:p w14:paraId="5A67FE22" w14:textId="77777777" w:rsidR="0076070B" w:rsidRDefault="0076070B" w:rsidP="0076070B"/>
    <w:p w14:paraId="628D4FB7" w14:textId="77777777" w:rsidR="0076070B" w:rsidRDefault="0076070B" w:rsidP="0076070B"/>
    <w:p w14:paraId="623818DD" w14:textId="77777777" w:rsidR="0076070B" w:rsidRDefault="0076070B" w:rsidP="0076070B"/>
    <w:p w14:paraId="1D1EBA04" w14:textId="77777777" w:rsidR="0076070B" w:rsidRDefault="0076070B" w:rsidP="0076070B"/>
    <w:p w14:paraId="3E2E0588" w14:textId="1788179D" w:rsidR="0076070B" w:rsidRDefault="0076070B" w:rsidP="0076070B">
      <w:r>
        <w:t xml:space="preserve">Figure </w:t>
      </w:r>
      <w:r w:rsidR="00275DDE">
        <w:t>6</w:t>
      </w:r>
      <w:r>
        <w:t xml:space="preserve"> – </w:t>
      </w:r>
      <w:r w:rsidR="00313603">
        <w:t>Screenshot</w:t>
      </w:r>
      <w:r>
        <w:t xml:space="preserve"> of</w:t>
      </w:r>
      <w:r w:rsidR="000C773D">
        <w:t xml:space="preserve"> the Critical</w:t>
      </w:r>
      <w:r>
        <w:t xml:space="preserve"> vulnerabilities </w:t>
      </w:r>
    </w:p>
    <w:p w14:paraId="06970249" w14:textId="77777777" w:rsidR="0076070B" w:rsidRDefault="0076070B" w:rsidP="0076070B">
      <w:pPr>
        <w:rPr>
          <w:noProof/>
        </w:rPr>
      </w:pPr>
    </w:p>
    <w:p w14:paraId="6A3F4FC2" w14:textId="2A938C73" w:rsidR="0076070B" w:rsidRDefault="0076070B" w:rsidP="0076070B">
      <w:pPr>
        <w:rPr>
          <w:noProof/>
        </w:rPr>
      </w:pPr>
    </w:p>
    <w:p w14:paraId="19E3A9E2" w14:textId="2C9A32E6" w:rsidR="0076070B" w:rsidRDefault="0076070B" w:rsidP="0076070B"/>
    <w:p w14:paraId="4DF905DD" w14:textId="329F7B9F" w:rsidR="0076070B" w:rsidRDefault="00DF78DC" w:rsidP="0076070B">
      <w:r>
        <w:rPr>
          <w:noProof/>
        </w:rPr>
        <w:drawing>
          <wp:anchor distT="0" distB="0" distL="114300" distR="114300" simplePos="0" relativeHeight="251671040" behindDoc="0" locked="0" layoutInCell="1" allowOverlap="1" wp14:anchorId="61F1DFDC" wp14:editId="65D57D2E">
            <wp:simplePos x="0" y="0"/>
            <wp:positionH relativeFrom="column">
              <wp:posOffset>0</wp:posOffset>
            </wp:positionH>
            <wp:positionV relativeFrom="paragraph">
              <wp:posOffset>-631190</wp:posOffset>
            </wp:positionV>
            <wp:extent cx="5943600" cy="1711960"/>
            <wp:effectExtent l="0" t="0" r="0" b="0"/>
            <wp:wrapNone/>
            <wp:docPr id="1672019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9540"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711960"/>
                    </a:xfrm>
                    <a:prstGeom prst="rect">
                      <a:avLst/>
                    </a:prstGeom>
                  </pic:spPr>
                </pic:pic>
              </a:graphicData>
            </a:graphic>
            <wp14:sizeRelH relativeFrom="page">
              <wp14:pctWidth>0</wp14:pctWidth>
            </wp14:sizeRelH>
            <wp14:sizeRelV relativeFrom="page">
              <wp14:pctHeight>0</wp14:pctHeight>
            </wp14:sizeRelV>
          </wp:anchor>
        </w:drawing>
      </w:r>
    </w:p>
    <w:p w14:paraId="6562C30E" w14:textId="77777777" w:rsidR="0076070B" w:rsidRDefault="0076070B" w:rsidP="0076070B"/>
    <w:p w14:paraId="18E1CCC6" w14:textId="77777777" w:rsidR="0076070B" w:rsidRDefault="0076070B" w:rsidP="0076070B"/>
    <w:p w14:paraId="297995DB" w14:textId="77777777" w:rsidR="0076070B" w:rsidRDefault="0076070B" w:rsidP="0076070B"/>
    <w:p w14:paraId="782C8B69" w14:textId="404373AB" w:rsidR="0076070B" w:rsidRDefault="0076070B" w:rsidP="009D5A57">
      <w:r>
        <w:t xml:space="preserve">Figure </w:t>
      </w:r>
      <w:r w:rsidR="00275DDE">
        <w:t>6</w:t>
      </w:r>
      <w:r>
        <w:t>.1 – Screen</w:t>
      </w:r>
      <w:r w:rsidR="000C773D">
        <w:t>shot continued of the Critical</w:t>
      </w:r>
      <w:r>
        <w:t xml:space="preserve"> vulnerabilities found by the Nessus Scan.</w:t>
      </w:r>
    </w:p>
    <w:p w14:paraId="7ADD75E1" w14:textId="77777777" w:rsidR="007F48C6" w:rsidRDefault="000C2157" w:rsidP="0034292C">
      <w:pPr>
        <w:rPr>
          <w:noProof/>
        </w:rPr>
      </w:pPr>
      <w:r>
        <w:rPr>
          <w:noProof/>
        </w:rPr>
        <w:t>Now that those scans have been complete</w:t>
      </w:r>
      <w:r w:rsidR="00265EE2">
        <w:rPr>
          <w:noProof/>
        </w:rPr>
        <w:t>d</w:t>
      </w:r>
      <w:r>
        <w:rPr>
          <w:noProof/>
        </w:rPr>
        <w:t xml:space="preserve"> , the pen tester </w:t>
      </w:r>
      <w:r w:rsidR="00CC29A9">
        <w:rPr>
          <w:noProof/>
        </w:rPr>
        <w:t>has</w:t>
      </w:r>
      <w:r>
        <w:rPr>
          <w:noProof/>
        </w:rPr>
        <w:t xml:space="preserve"> take</w:t>
      </w:r>
      <w:r w:rsidR="00CC29A9">
        <w:rPr>
          <w:noProof/>
        </w:rPr>
        <w:t>n</w:t>
      </w:r>
      <w:r>
        <w:rPr>
          <w:noProof/>
        </w:rPr>
        <w:t xml:space="preserve"> the information that </w:t>
      </w:r>
      <w:r w:rsidR="00CC29A9">
        <w:rPr>
          <w:noProof/>
        </w:rPr>
        <w:t>was</w:t>
      </w:r>
      <w:r>
        <w:rPr>
          <w:noProof/>
        </w:rPr>
        <w:t xml:space="preserve"> found in th</w:t>
      </w:r>
      <w:r w:rsidR="00265EE2">
        <w:rPr>
          <w:noProof/>
        </w:rPr>
        <w:t>ese</w:t>
      </w:r>
      <w:r>
        <w:rPr>
          <w:noProof/>
        </w:rPr>
        <w:t xml:space="preserve"> scan</w:t>
      </w:r>
      <w:r w:rsidR="00265EE2">
        <w:rPr>
          <w:noProof/>
        </w:rPr>
        <w:t>s</w:t>
      </w:r>
      <w:r>
        <w:rPr>
          <w:noProof/>
        </w:rPr>
        <w:t xml:space="preserve"> </w:t>
      </w:r>
      <w:r w:rsidR="00265EE2">
        <w:rPr>
          <w:noProof/>
        </w:rPr>
        <w:t xml:space="preserve">as well as </w:t>
      </w:r>
      <w:r w:rsidR="00AE4B56">
        <w:rPr>
          <w:noProof/>
        </w:rPr>
        <w:t xml:space="preserve">the information </w:t>
      </w:r>
      <w:r w:rsidR="00CC29A9">
        <w:rPr>
          <w:noProof/>
        </w:rPr>
        <w:t xml:space="preserve">found </w:t>
      </w:r>
      <w:r w:rsidR="00AE4B56">
        <w:rPr>
          <w:noProof/>
        </w:rPr>
        <w:t>in the</w:t>
      </w:r>
      <w:r>
        <w:rPr>
          <w:noProof/>
        </w:rPr>
        <w:t xml:space="preserve"> nmap scans and </w:t>
      </w:r>
      <w:r w:rsidR="00AE4B56">
        <w:rPr>
          <w:noProof/>
        </w:rPr>
        <w:t>use</w:t>
      </w:r>
      <w:r w:rsidR="00CC29A9">
        <w:rPr>
          <w:noProof/>
        </w:rPr>
        <w:t>d</w:t>
      </w:r>
      <w:r w:rsidR="00AE4B56">
        <w:rPr>
          <w:noProof/>
        </w:rPr>
        <w:t xml:space="preserve"> it to do</w:t>
      </w:r>
      <w:r>
        <w:rPr>
          <w:noProof/>
        </w:rPr>
        <w:t xml:space="preserve"> some internet searches to see if any of these pieces of software are vulnerable to being exploited or broken into.</w:t>
      </w:r>
      <w:r w:rsidR="00CC29A9">
        <w:rPr>
          <w:noProof/>
        </w:rPr>
        <w:t xml:space="preserve"> </w:t>
      </w:r>
    </w:p>
    <w:p w14:paraId="6F295626" w14:textId="7DDB1EAA" w:rsidR="000C2157" w:rsidRDefault="00CC29A9" w:rsidP="009D5A57">
      <w:pPr>
        <w:rPr>
          <w:noProof/>
        </w:rPr>
      </w:pPr>
      <w:r>
        <w:rPr>
          <w:noProof/>
        </w:rPr>
        <w:t>Which they are vulnerable to several exploits</w:t>
      </w:r>
      <w:r w:rsidR="00C94A03">
        <w:rPr>
          <w:noProof/>
        </w:rPr>
        <w:t xml:space="preserve">, that can be </w:t>
      </w:r>
      <w:r>
        <w:rPr>
          <w:noProof/>
        </w:rPr>
        <w:t xml:space="preserve">used </w:t>
      </w:r>
      <w:r w:rsidR="007F48C6">
        <w:rPr>
          <w:noProof/>
        </w:rPr>
        <w:t xml:space="preserve">to gain </w:t>
      </w:r>
      <w:r w:rsidR="00904007">
        <w:rPr>
          <w:noProof/>
        </w:rPr>
        <w:t>access</w:t>
      </w:r>
      <w:r w:rsidR="007F48C6">
        <w:rPr>
          <w:noProof/>
        </w:rPr>
        <w:t xml:space="preserve"> to the target machines</w:t>
      </w:r>
      <w:r w:rsidR="00D00DFC">
        <w:rPr>
          <w:noProof/>
        </w:rPr>
        <w:t>. T</w:t>
      </w:r>
      <w:r w:rsidR="007F48C6">
        <w:rPr>
          <w:noProof/>
        </w:rPr>
        <w:t xml:space="preserve">his will be discussed in depth in the </w:t>
      </w:r>
      <w:r w:rsidR="0034292C">
        <w:t>Discussion section where the results of the internet searches will be spoken about in terms of what was found from these vulnerabilities and if there are any exploits that could be used to gain access to these machines.</w:t>
      </w:r>
    </w:p>
    <w:p w14:paraId="09FF3036" w14:textId="11684570" w:rsidR="00930647" w:rsidRDefault="00212D02" w:rsidP="00212D02">
      <w:pPr>
        <w:pStyle w:val="Heading2"/>
      </w:pPr>
      <w:bookmarkStart w:id="7" w:name="_Toc153568085"/>
      <w:r>
        <w:lastRenderedPageBreak/>
        <w:t>Enumeration</w:t>
      </w:r>
      <w:bookmarkEnd w:id="7"/>
    </w:p>
    <w:p w14:paraId="29C5C787" w14:textId="77777777" w:rsidR="000C1A7A" w:rsidRDefault="002A5636" w:rsidP="00941B7D">
      <w:r>
        <w:t>Now that a few vulnerabilities have been found</w:t>
      </w:r>
      <w:r w:rsidR="00A32378">
        <w:t xml:space="preserve">, </w:t>
      </w:r>
      <w:r w:rsidR="0006261B">
        <w:t>the pen tester is going to look at enumeration.</w:t>
      </w:r>
      <w:r w:rsidR="009D3A9A">
        <w:t xml:space="preserve"> </w:t>
      </w:r>
    </w:p>
    <w:p w14:paraId="2FAA132B" w14:textId="13B8E186" w:rsidR="00A82BF8" w:rsidRDefault="000C1A7A" w:rsidP="00941B7D">
      <w:r>
        <w:t>T</w:t>
      </w:r>
      <w:r w:rsidR="009D3A9A">
        <w:t xml:space="preserve">he pen tester is going to look at using </w:t>
      </w:r>
      <w:r w:rsidR="00E7166F">
        <w:t>enum4linux in kali linux</w:t>
      </w:r>
      <w:r w:rsidR="00DE3FFF">
        <w:t xml:space="preserve">. By running a command </w:t>
      </w:r>
      <w:r w:rsidR="00797BAD">
        <w:t xml:space="preserve">and using the username test and password test123 on the </w:t>
      </w:r>
      <w:r w:rsidR="00A82BF8">
        <w:t>ip from server 1 to see what user accounts can be found.</w:t>
      </w:r>
      <w:r w:rsidR="00F81F8C">
        <w:t xml:space="preserve"> This will show us the </w:t>
      </w:r>
      <w:r w:rsidR="007F4619">
        <w:t xml:space="preserve">account name and any descriptions attached to it </w:t>
      </w:r>
      <w:r w:rsidR="00E75D25">
        <w:t xml:space="preserve">which can then be used later. </w:t>
      </w:r>
      <w:r w:rsidR="00B47221">
        <w:t xml:space="preserve"> In </w:t>
      </w:r>
      <w:r w:rsidR="00092D4F">
        <w:t>Figure</w:t>
      </w:r>
      <w:r w:rsidR="00B47221">
        <w:t xml:space="preserve"> </w:t>
      </w:r>
      <w:r w:rsidR="00275DDE">
        <w:t>7</w:t>
      </w:r>
      <w:r w:rsidR="00B47221">
        <w:t xml:space="preserve"> shown below is a </w:t>
      </w:r>
      <w:r w:rsidR="00FE638B">
        <w:t>small</w:t>
      </w:r>
      <w:r w:rsidR="00B47221">
        <w:t xml:space="preserve"> </w:t>
      </w:r>
      <w:r w:rsidR="00AA1F85">
        <w:t>section</w:t>
      </w:r>
      <w:r w:rsidR="00B47221">
        <w:t xml:space="preserve"> of what was found for </w:t>
      </w:r>
      <w:r w:rsidR="00AA1F85">
        <w:t>by running this command</w:t>
      </w:r>
      <w:r w:rsidR="00491CCF">
        <w:t>,</w:t>
      </w:r>
      <w:r w:rsidR="00AA1F85">
        <w:t xml:space="preserve"> for the </w:t>
      </w:r>
      <w:r w:rsidR="00B47221">
        <w:t xml:space="preserve">full </w:t>
      </w:r>
      <w:r w:rsidR="00FE638B">
        <w:t xml:space="preserve">amount </w:t>
      </w:r>
      <w:r w:rsidR="00491CCF">
        <w:t xml:space="preserve">of user accounts found </w:t>
      </w:r>
      <w:r w:rsidR="00FE638B">
        <w:t xml:space="preserve">see Appendix B. </w:t>
      </w:r>
    </w:p>
    <w:p w14:paraId="4BC3129C" w14:textId="77777777" w:rsidR="008A24F6" w:rsidRDefault="00494254" w:rsidP="00941B7D">
      <w:r>
        <w:rPr>
          <w:noProof/>
        </w:rPr>
        <w:drawing>
          <wp:anchor distT="0" distB="0" distL="114300" distR="114300" simplePos="0" relativeHeight="251676160" behindDoc="0" locked="0" layoutInCell="1" allowOverlap="1" wp14:anchorId="7A3456D5" wp14:editId="7A449094">
            <wp:simplePos x="0" y="0"/>
            <wp:positionH relativeFrom="column">
              <wp:posOffset>0</wp:posOffset>
            </wp:positionH>
            <wp:positionV relativeFrom="paragraph">
              <wp:posOffset>-4445</wp:posOffset>
            </wp:positionV>
            <wp:extent cx="5838825" cy="790575"/>
            <wp:effectExtent l="0" t="0" r="0" b="0"/>
            <wp:wrapNone/>
            <wp:docPr id="192563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7809"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38825" cy="790575"/>
                    </a:xfrm>
                    <a:prstGeom prst="rect">
                      <a:avLst/>
                    </a:prstGeom>
                  </pic:spPr>
                </pic:pic>
              </a:graphicData>
            </a:graphic>
            <wp14:sizeRelH relativeFrom="page">
              <wp14:pctWidth>0</wp14:pctWidth>
            </wp14:sizeRelH>
            <wp14:sizeRelV relativeFrom="page">
              <wp14:pctHeight>0</wp14:pctHeight>
            </wp14:sizeRelV>
          </wp:anchor>
        </w:drawing>
      </w:r>
    </w:p>
    <w:p w14:paraId="5D8F9FEB" w14:textId="08AF6504" w:rsidR="00F56DE5" w:rsidRDefault="00494254" w:rsidP="00941B7D">
      <w:r>
        <w:t xml:space="preserve">Figure </w:t>
      </w:r>
      <w:r w:rsidR="00275DDE">
        <w:t>7</w:t>
      </w:r>
      <w:r>
        <w:t xml:space="preserve"> A screenshot of information found during </w:t>
      </w:r>
      <w:r w:rsidR="00092D4F">
        <w:t xml:space="preserve">the enun4linux </w:t>
      </w:r>
      <w:r w:rsidR="00FC6393">
        <w:t>scan.</w:t>
      </w:r>
      <w:r w:rsidR="00092D4F">
        <w:t xml:space="preserve"> </w:t>
      </w:r>
    </w:p>
    <w:p w14:paraId="701FA2A4" w14:textId="77777777" w:rsidR="008A24F6" w:rsidRDefault="008A24F6" w:rsidP="00941B7D"/>
    <w:p w14:paraId="24327BC6" w14:textId="07954B21" w:rsidR="00306FF6" w:rsidRDefault="00443AEC" w:rsidP="00941B7D">
      <w:r>
        <w:t xml:space="preserve">One of the next </w:t>
      </w:r>
      <w:r w:rsidR="00A94523">
        <w:t>things</w:t>
      </w:r>
      <w:r>
        <w:t xml:space="preserve"> the pen tester did was to run a command </w:t>
      </w:r>
      <w:r w:rsidR="00086D16">
        <w:t xml:space="preserve">called </w:t>
      </w:r>
      <w:r w:rsidR="00DD28E8">
        <w:t>a</w:t>
      </w:r>
      <w:r w:rsidR="00086D16">
        <w:t xml:space="preserve"> smtp</w:t>
      </w:r>
      <w:r w:rsidR="005A657E">
        <w:t>-user-enum</w:t>
      </w:r>
      <w:r w:rsidR="00086D16">
        <w:t xml:space="preserve"> to check if these users do exist </w:t>
      </w:r>
      <w:r w:rsidR="005C28FB">
        <w:t xml:space="preserve">as shown in </w:t>
      </w:r>
      <w:r w:rsidR="005732A0">
        <w:t xml:space="preserve">Figure </w:t>
      </w:r>
      <w:r w:rsidR="00250FAC">
        <w:t>8</w:t>
      </w:r>
      <w:r w:rsidR="005732A0">
        <w:t xml:space="preserve"> below.</w:t>
      </w:r>
    </w:p>
    <w:p w14:paraId="33DCEB16" w14:textId="684E6654" w:rsidR="00306FF6" w:rsidRDefault="00306FF6" w:rsidP="00941B7D"/>
    <w:p w14:paraId="3D86385F" w14:textId="186997D6" w:rsidR="00684BCE" w:rsidRDefault="00684BCE" w:rsidP="00941B7D"/>
    <w:p w14:paraId="5D84F338" w14:textId="77777777" w:rsidR="008A24F6" w:rsidRDefault="008A24F6" w:rsidP="00941B7D">
      <w:pPr>
        <w:rPr>
          <w:noProof/>
        </w:rPr>
      </w:pPr>
    </w:p>
    <w:p w14:paraId="7A2DF4BA" w14:textId="77777777" w:rsidR="008A24F6" w:rsidRDefault="008A24F6" w:rsidP="00941B7D">
      <w:pPr>
        <w:rPr>
          <w:noProof/>
        </w:rPr>
      </w:pPr>
    </w:p>
    <w:p w14:paraId="1ECDC5E0" w14:textId="50738123" w:rsidR="00697FDF" w:rsidRDefault="008A24F6" w:rsidP="00941B7D">
      <w:r>
        <w:rPr>
          <w:noProof/>
        </w:rPr>
        <w:drawing>
          <wp:anchor distT="0" distB="0" distL="114300" distR="114300" simplePos="0" relativeHeight="251653632" behindDoc="0" locked="0" layoutInCell="1" allowOverlap="1" wp14:anchorId="7C9824EE" wp14:editId="010D361E">
            <wp:simplePos x="0" y="0"/>
            <wp:positionH relativeFrom="column">
              <wp:posOffset>0</wp:posOffset>
            </wp:positionH>
            <wp:positionV relativeFrom="paragraph">
              <wp:posOffset>-1152525</wp:posOffset>
            </wp:positionV>
            <wp:extent cx="4448175" cy="2009775"/>
            <wp:effectExtent l="0" t="0" r="0" b="0"/>
            <wp:wrapNone/>
            <wp:docPr id="115940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085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48175" cy="2009775"/>
                    </a:xfrm>
                    <a:prstGeom prst="rect">
                      <a:avLst/>
                    </a:prstGeom>
                  </pic:spPr>
                </pic:pic>
              </a:graphicData>
            </a:graphic>
            <wp14:sizeRelH relativeFrom="page">
              <wp14:pctWidth>0</wp14:pctWidth>
            </wp14:sizeRelH>
            <wp14:sizeRelV relativeFrom="page">
              <wp14:pctHeight>0</wp14:pctHeight>
            </wp14:sizeRelV>
          </wp:anchor>
        </w:drawing>
      </w:r>
    </w:p>
    <w:p w14:paraId="3DAA216E" w14:textId="77777777" w:rsidR="00697FDF" w:rsidRDefault="00697FDF" w:rsidP="00941B7D"/>
    <w:p w14:paraId="211082AD" w14:textId="77777777" w:rsidR="008A24F6" w:rsidRDefault="008A24F6" w:rsidP="00941B7D"/>
    <w:p w14:paraId="1141613F" w14:textId="1E5AEBB0" w:rsidR="00D32925" w:rsidRDefault="005C28FB" w:rsidP="00941B7D">
      <w:r>
        <w:t xml:space="preserve">Figure </w:t>
      </w:r>
      <w:r w:rsidR="00250FAC">
        <w:t>8</w:t>
      </w:r>
      <w:r>
        <w:t xml:space="preserve"> – A screen snip </w:t>
      </w:r>
      <w:r w:rsidR="00F65A0E">
        <w:t>of the sm</w:t>
      </w:r>
      <w:r w:rsidR="00A144D9">
        <w:t xml:space="preserve">tp on user </w:t>
      </w:r>
      <w:r w:rsidR="00AC1EE2">
        <w:t>J. Shaw</w:t>
      </w:r>
    </w:p>
    <w:p w14:paraId="7C21FFB0" w14:textId="2E2CAA39" w:rsidR="00306FF6" w:rsidRDefault="00801A75" w:rsidP="00941B7D">
      <w:r>
        <w:t xml:space="preserve">The next step was to go onto the </w:t>
      </w:r>
      <w:r w:rsidR="00A94523">
        <w:t>client’s</w:t>
      </w:r>
      <w:r>
        <w:t xml:space="preserve"> machine th</w:t>
      </w:r>
      <w:r w:rsidR="00C54AD8">
        <w:t>at the pen tester</w:t>
      </w:r>
      <w:r>
        <w:t xml:space="preserve"> w</w:t>
      </w:r>
      <w:r w:rsidR="00C54AD8">
        <w:t>as</w:t>
      </w:r>
      <w:r>
        <w:t xml:space="preserve"> given access to </w:t>
      </w:r>
      <w:r w:rsidR="00E91A1D">
        <w:t xml:space="preserve">and </w:t>
      </w:r>
      <w:r w:rsidR="00C54AD8">
        <w:t xml:space="preserve">by </w:t>
      </w:r>
      <w:r w:rsidR="00E91A1D">
        <w:t xml:space="preserve">using </w:t>
      </w:r>
      <w:r w:rsidR="00996F62">
        <w:t>NetBIOS</w:t>
      </w:r>
      <w:r w:rsidR="00E91A1D">
        <w:t xml:space="preserve"> </w:t>
      </w:r>
      <w:r w:rsidR="00B53B0F">
        <w:t xml:space="preserve">to see </w:t>
      </w:r>
      <w:r w:rsidR="00F00323">
        <w:t xml:space="preserve">if </w:t>
      </w:r>
      <w:r w:rsidR="00B53B0F">
        <w:t>the user accounts that were found had admin privileges</w:t>
      </w:r>
      <w:r w:rsidR="00F00323">
        <w:t>,</w:t>
      </w:r>
      <w:r w:rsidR="00B53B0F">
        <w:t xml:space="preserve"> </w:t>
      </w:r>
      <w:r w:rsidR="00F00323">
        <w:t xml:space="preserve">as well as looking </w:t>
      </w:r>
      <w:r w:rsidR="00B53B0F">
        <w:t>at things like</w:t>
      </w:r>
      <w:r w:rsidR="000E4448">
        <w:t xml:space="preserve"> any</w:t>
      </w:r>
      <w:r w:rsidR="00B53B0F">
        <w:t xml:space="preserve"> password policies in place </w:t>
      </w:r>
      <w:r w:rsidR="00F97B13">
        <w:t xml:space="preserve">or any </w:t>
      </w:r>
      <w:r w:rsidR="002B69EB">
        <w:t xml:space="preserve">password </w:t>
      </w:r>
      <w:r w:rsidR="00F97B13">
        <w:t xml:space="preserve">lockouts on the accounts. </w:t>
      </w:r>
      <w:r w:rsidR="006A07B2">
        <w:t xml:space="preserve">The pen tester checked </w:t>
      </w:r>
      <w:r w:rsidR="00E2192F">
        <w:t xml:space="preserve">the account of </w:t>
      </w:r>
      <w:r w:rsidR="00A94523">
        <w:t>J. Shaw</w:t>
      </w:r>
      <w:r w:rsidR="00E2192F">
        <w:t xml:space="preserve"> </w:t>
      </w:r>
      <w:r w:rsidR="00BA09F5">
        <w:t xml:space="preserve">as shown Figure </w:t>
      </w:r>
      <w:r w:rsidR="00250FAC">
        <w:t>9</w:t>
      </w:r>
      <w:r w:rsidR="00BA09F5">
        <w:t xml:space="preserve"> </w:t>
      </w:r>
      <w:r w:rsidR="00A94523">
        <w:t>below.</w:t>
      </w:r>
      <w:r w:rsidR="00BA09F5">
        <w:t xml:space="preserve"> </w:t>
      </w:r>
    </w:p>
    <w:p w14:paraId="2BD782A0" w14:textId="77777777" w:rsidR="005A657E" w:rsidRDefault="005A657E" w:rsidP="00941B7D"/>
    <w:p w14:paraId="6FFD547A" w14:textId="77777777" w:rsidR="005A657E" w:rsidRDefault="005A657E" w:rsidP="00941B7D"/>
    <w:p w14:paraId="3A416C0D" w14:textId="77777777" w:rsidR="005A657E" w:rsidRDefault="005A657E" w:rsidP="00941B7D"/>
    <w:p w14:paraId="40266B03" w14:textId="77777777" w:rsidR="005A657E" w:rsidRDefault="005A657E" w:rsidP="00941B7D"/>
    <w:p w14:paraId="1FCE2243" w14:textId="5A6C837B" w:rsidR="00306FF6" w:rsidRDefault="00306FF6" w:rsidP="00941B7D"/>
    <w:p w14:paraId="659B9DFF" w14:textId="77777777" w:rsidR="005A657E" w:rsidRDefault="005A657E" w:rsidP="00941B7D"/>
    <w:p w14:paraId="59415528" w14:textId="1C9E3D13" w:rsidR="00306FF6" w:rsidRDefault="00306FF6" w:rsidP="00941B7D"/>
    <w:p w14:paraId="78E7D97B" w14:textId="73551CB3" w:rsidR="00306FF6" w:rsidRDefault="000C1A7A" w:rsidP="00941B7D">
      <w:r>
        <w:rPr>
          <w:noProof/>
        </w:rPr>
        <w:lastRenderedPageBreak/>
        <w:drawing>
          <wp:anchor distT="0" distB="0" distL="114300" distR="114300" simplePos="0" relativeHeight="251640320" behindDoc="0" locked="0" layoutInCell="1" allowOverlap="1" wp14:anchorId="7FFDEFED" wp14:editId="08E80C31">
            <wp:simplePos x="0" y="0"/>
            <wp:positionH relativeFrom="column">
              <wp:posOffset>0</wp:posOffset>
            </wp:positionH>
            <wp:positionV relativeFrom="paragraph">
              <wp:posOffset>-841375</wp:posOffset>
            </wp:positionV>
            <wp:extent cx="4924425" cy="3095625"/>
            <wp:effectExtent l="0" t="0" r="0" b="0"/>
            <wp:wrapNone/>
            <wp:docPr id="21415812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1272"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24425" cy="3095625"/>
                    </a:xfrm>
                    <a:prstGeom prst="rect">
                      <a:avLst/>
                    </a:prstGeom>
                  </pic:spPr>
                </pic:pic>
              </a:graphicData>
            </a:graphic>
            <wp14:sizeRelH relativeFrom="page">
              <wp14:pctWidth>0</wp14:pctWidth>
            </wp14:sizeRelH>
            <wp14:sizeRelV relativeFrom="page">
              <wp14:pctHeight>0</wp14:pctHeight>
            </wp14:sizeRelV>
          </wp:anchor>
        </w:drawing>
      </w:r>
    </w:p>
    <w:p w14:paraId="1FC791AA" w14:textId="77777777" w:rsidR="00306FF6" w:rsidRDefault="00306FF6" w:rsidP="00941B7D"/>
    <w:p w14:paraId="1FAFCFCF" w14:textId="41556A46" w:rsidR="00306FF6" w:rsidRDefault="00306FF6" w:rsidP="00941B7D"/>
    <w:p w14:paraId="1973ACA3" w14:textId="0AB62083" w:rsidR="00306FF6" w:rsidRDefault="00306FF6" w:rsidP="00941B7D"/>
    <w:p w14:paraId="2ED49517" w14:textId="77777777" w:rsidR="00D95413" w:rsidRDefault="00D95413" w:rsidP="00941B7D"/>
    <w:p w14:paraId="5BBF2B08" w14:textId="77777777" w:rsidR="00557410" w:rsidRDefault="00557410" w:rsidP="00941B7D"/>
    <w:p w14:paraId="46AFA6E0" w14:textId="77777777" w:rsidR="00557410" w:rsidRDefault="00557410" w:rsidP="00941B7D"/>
    <w:p w14:paraId="04D858D3" w14:textId="77777777" w:rsidR="00557410" w:rsidRDefault="00557410" w:rsidP="00941B7D"/>
    <w:p w14:paraId="2AB76E97" w14:textId="30E53BF0" w:rsidR="00BD21EA" w:rsidRDefault="00BD21EA" w:rsidP="00941B7D">
      <w:r>
        <w:t xml:space="preserve">Figure </w:t>
      </w:r>
      <w:r w:rsidR="00250FAC">
        <w:t>9</w:t>
      </w:r>
      <w:r>
        <w:t xml:space="preserve"> – A screenshot of the results of </w:t>
      </w:r>
      <w:r w:rsidR="00AE4DBC">
        <w:t>J. Shaw</w:t>
      </w:r>
      <w:r>
        <w:t xml:space="preserve"> </w:t>
      </w:r>
      <w:r w:rsidR="00BB3A42">
        <w:t>user account.</w:t>
      </w:r>
    </w:p>
    <w:p w14:paraId="2FBBB459" w14:textId="20EAB73D" w:rsidR="002A3B30" w:rsidRDefault="002A3B30" w:rsidP="00941B7D">
      <w:r w:rsidRPr="002A3B30">
        <w:t>This information enables the pen tester to identify that J. Shaw possesses admin access. Additionally, since there are no specified login hours for the user, it reduces the likelihood of IT flagging their account for usage outside of office hours</w:t>
      </w:r>
      <w:r>
        <w:t>.</w:t>
      </w:r>
    </w:p>
    <w:p w14:paraId="33FCAE68" w14:textId="649A3E68" w:rsidR="00D32925" w:rsidRDefault="00D32925" w:rsidP="00D32925">
      <w:pPr>
        <w:pStyle w:val="Heading2"/>
      </w:pPr>
      <w:bookmarkStart w:id="8" w:name="_Toc153568086"/>
      <w:r>
        <w:t>Password Hacking</w:t>
      </w:r>
      <w:bookmarkEnd w:id="8"/>
    </w:p>
    <w:p w14:paraId="2431CAF2" w14:textId="0EA25617" w:rsidR="00FF19A1" w:rsidRDefault="00813A4B" w:rsidP="00941B7D">
      <w:r>
        <w:t xml:space="preserve">Now that the pen tester has </w:t>
      </w:r>
      <w:r w:rsidR="00122B33">
        <w:t xml:space="preserve">an account name and an ip to </w:t>
      </w:r>
      <w:r w:rsidR="00AE4DBC">
        <w:t>use</w:t>
      </w:r>
      <w:r w:rsidR="00BD316B">
        <w:t xml:space="preserve"> </w:t>
      </w:r>
      <w:r w:rsidR="00AE4DBC">
        <w:t>,</w:t>
      </w:r>
      <w:r w:rsidR="00D34A6F">
        <w:t xml:space="preserve">the pen tester will use a password cracker </w:t>
      </w:r>
      <w:r w:rsidR="002C3821">
        <w:t xml:space="preserve">on the kali machine </w:t>
      </w:r>
      <w:r w:rsidR="00D30E05">
        <w:t xml:space="preserve">called hydra </w:t>
      </w:r>
      <w:r w:rsidR="00AE4DBC">
        <w:t xml:space="preserve">to see if that will give </w:t>
      </w:r>
      <w:r w:rsidR="00F76491">
        <w:t>a</w:t>
      </w:r>
      <w:r w:rsidR="00AE4DBC">
        <w:t xml:space="preserve"> password to J. Shaw ‘s account. </w:t>
      </w:r>
      <w:r w:rsidR="00BD21EA">
        <w:t xml:space="preserve"> </w:t>
      </w:r>
    </w:p>
    <w:p w14:paraId="508A4781" w14:textId="74139467" w:rsidR="00D30E05" w:rsidRPr="005A0E19" w:rsidRDefault="00467C00" w:rsidP="00941B7D">
      <w:pPr>
        <w:rPr>
          <w:rFonts w:asciiTheme="minorHAnsi" w:eastAsia="Times New Roman" w:hAnsiTheme="minorHAnsi" w:cstheme="minorHAnsi"/>
          <w:color w:val="000000"/>
          <w:lang w:val="en-GB" w:eastAsia="en-GB"/>
        </w:rPr>
      </w:pPr>
      <w:r>
        <w:t xml:space="preserve">In the kali machine the pen tester </w:t>
      </w:r>
      <w:r w:rsidR="00A94523">
        <w:t>opened</w:t>
      </w:r>
      <w:r>
        <w:t xml:space="preserve"> a text file and put in </w:t>
      </w:r>
      <w:r w:rsidR="00A94523">
        <w:t>J. Shaw’s</w:t>
      </w:r>
      <w:r>
        <w:t xml:space="preserve"> name and saved it under users.txt</w:t>
      </w:r>
      <w:r w:rsidR="00DA2FD4">
        <w:t>.</w:t>
      </w:r>
      <w:r w:rsidR="00BA752F">
        <w:t xml:space="preserve"> O</w:t>
      </w:r>
      <w:r w:rsidR="001A299F">
        <w:t>nce that was done</w:t>
      </w:r>
      <w:r w:rsidR="00BA752F">
        <w:t xml:space="preserve"> the pen tester opened a </w:t>
      </w:r>
      <w:r w:rsidR="00FF0DC5">
        <w:t>terminal i</w:t>
      </w:r>
      <w:r w:rsidR="00BA752F">
        <w:t xml:space="preserve">n </w:t>
      </w:r>
      <w:r w:rsidR="00AD7887">
        <w:t>kali and</w:t>
      </w:r>
      <w:r w:rsidR="00B23487">
        <w:t xml:space="preserve"> </w:t>
      </w:r>
      <w:r w:rsidR="00FF0DC5">
        <w:t xml:space="preserve">ran a command to run Hydra which was </w:t>
      </w:r>
      <w:r w:rsidR="000518D9" w:rsidRPr="000518D9">
        <w:rPr>
          <w:rFonts w:asciiTheme="minorHAnsi" w:eastAsia="Times New Roman" w:hAnsiTheme="minorHAnsi" w:cstheme="minorHAnsi"/>
          <w:color w:val="000000"/>
          <w:lang w:val="en-GB" w:eastAsia="en-GB"/>
        </w:rPr>
        <w:t xml:space="preserve">hydra -V -L users.txt -P "small.txt" smb://192.168.10.1. </w:t>
      </w:r>
      <w:r w:rsidR="00390548">
        <w:rPr>
          <w:rFonts w:asciiTheme="minorHAnsi" w:eastAsia="Times New Roman" w:hAnsiTheme="minorHAnsi" w:cstheme="minorHAnsi"/>
          <w:color w:val="000000"/>
          <w:lang w:val="en-GB" w:eastAsia="en-GB"/>
        </w:rPr>
        <w:t xml:space="preserve"> This was using a small dictionary file </w:t>
      </w:r>
      <w:r w:rsidR="005A0E19">
        <w:rPr>
          <w:rFonts w:asciiTheme="minorHAnsi" w:eastAsia="Times New Roman" w:hAnsiTheme="minorHAnsi" w:cstheme="minorHAnsi"/>
          <w:color w:val="000000"/>
          <w:lang w:val="en-GB" w:eastAsia="en-GB"/>
        </w:rPr>
        <w:t xml:space="preserve">and didn’t gain any results </w:t>
      </w:r>
      <w:r w:rsidR="000518D9" w:rsidRPr="000518D9">
        <w:rPr>
          <w:rFonts w:asciiTheme="minorHAnsi" w:eastAsia="Times New Roman" w:hAnsiTheme="minorHAnsi" w:cstheme="minorHAnsi"/>
          <w:color w:val="000000"/>
          <w:lang w:val="en-GB" w:eastAsia="en-GB"/>
        </w:rPr>
        <w:t xml:space="preserve">so the pen tester then ran it against the </w:t>
      </w:r>
      <w:r w:rsidR="000518D9">
        <w:rPr>
          <w:rFonts w:asciiTheme="minorHAnsi" w:eastAsia="Times New Roman" w:hAnsiTheme="minorHAnsi" w:cstheme="minorHAnsi"/>
          <w:color w:val="000000"/>
          <w:lang w:val="en-GB" w:eastAsia="en-GB"/>
        </w:rPr>
        <w:t xml:space="preserve">dictionary word list called </w:t>
      </w:r>
      <w:r w:rsidR="000518D9" w:rsidRPr="000518D9">
        <w:rPr>
          <w:rFonts w:asciiTheme="minorHAnsi" w:eastAsia="Times New Roman" w:hAnsiTheme="minorHAnsi" w:cstheme="minorHAnsi"/>
          <w:color w:val="000000"/>
          <w:lang w:val="en-GB" w:eastAsia="en-GB"/>
        </w:rPr>
        <w:t>cain.txt</w:t>
      </w:r>
      <w:r w:rsidR="005B5433">
        <w:rPr>
          <w:rFonts w:asciiTheme="minorHAnsi" w:eastAsia="Times New Roman" w:hAnsiTheme="minorHAnsi" w:cstheme="minorHAnsi"/>
          <w:color w:val="000000"/>
          <w:lang w:val="en-GB" w:eastAsia="en-GB"/>
        </w:rPr>
        <w:t xml:space="preserve"> which is a bigger dictionary file</w:t>
      </w:r>
      <w:r w:rsidR="000518D9" w:rsidRPr="000518D9">
        <w:rPr>
          <w:rFonts w:asciiTheme="minorHAnsi" w:eastAsia="Times New Roman" w:hAnsiTheme="minorHAnsi" w:cstheme="minorHAnsi"/>
          <w:color w:val="000000"/>
          <w:lang w:val="en-GB" w:eastAsia="en-GB"/>
        </w:rPr>
        <w:t xml:space="preserve"> to see if that would gain any results </w:t>
      </w:r>
      <w:r w:rsidR="000C7E65">
        <w:rPr>
          <w:rFonts w:asciiTheme="minorHAnsi" w:eastAsia="Times New Roman" w:hAnsiTheme="minorHAnsi" w:cstheme="minorHAnsi"/>
          <w:color w:val="000000"/>
          <w:lang w:val="en-GB" w:eastAsia="en-GB"/>
        </w:rPr>
        <w:t xml:space="preserve">which is shown in </w:t>
      </w:r>
      <w:r w:rsidR="00C7645B">
        <w:t xml:space="preserve">Figure </w:t>
      </w:r>
      <w:r w:rsidR="00250FAC">
        <w:t>10</w:t>
      </w:r>
      <w:r w:rsidR="00C7645B">
        <w:t xml:space="preserve"> below. </w:t>
      </w:r>
    </w:p>
    <w:p w14:paraId="2E95EDCC" w14:textId="2A97839E" w:rsidR="00423BCD" w:rsidRDefault="00213B5C" w:rsidP="00941B7D">
      <w:r>
        <w:rPr>
          <w:noProof/>
        </w:rPr>
        <w:drawing>
          <wp:inline distT="0" distB="0" distL="0" distR="0" wp14:anchorId="2E0774BE" wp14:editId="12318178">
            <wp:extent cx="5731510" cy="506095"/>
            <wp:effectExtent l="0" t="0" r="0" b="0"/>
            <wp:docPr id="18085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9157" name=""/>
                    <pic:cNvPicPr/>
                  </pic:nvPicPr>
                  <pic:blipFill>
                    <a:blip r:embed="rId27"/>
                    <a:stretch>
                      <a:fillRect/>
                    </a:stretch>
                  </pic:blipFill>
                  <pic:spPr>
                    <a:xfrm>
                      <a:off x="0" y="0"/>
                      <a:ext cx="5731510" cy="506095"/>
                    </a:xfrm>
                    <a:prstGeom prst="rect">
                      <a:avLst/>
                    </a:prstGeom>
                  </pic:spPr>
                </pic:pic>
              </a:graphicData>
            </a:graphic>
          </wp:inline>
        </w:drawing>
      </w:r>
      <w:r w:rsidR="000518D9">
        <w:t xml:space="preserve">Figure </w:t>
      </w:r>
      <w:r w:rsidR="00250FAC">
        <w:t>10</w:t>
      </w:r>
      <w:r w:rsidR="000518D9">
        <w:t xml:space="preserve"> – Screenshot of the hydra results </w:t>
      </w:r>
    </w:p>
    <w:p w14:paraId="69F6C52C" w14:textId="46886A9C" w:rsidR="005827C9" w:rsidRDefault="005827C9" w:rsidP="00941B7D">
      <w:r>
        <w:t xml:space="preserve">Once this password was found the pen tester wanted to </w:t>
      </w:r>
      <w:r w:rsidR="002677D9">
        <w:t>try and see</w:t>
      </w:r>
      <w:r>
        <w:t xml:space="preserve"> if they could access </w:t>
      </w:r>
      <w:r w:rsidR="0098186C">
        <w:t xml:space="preserve">that machine remotely from the </w:t>
      </w:r>
      <w:r w:rsidR="00437865">
        <w:t>client’s</w:t>
      </w:r>
      <w:r w:rsidR="0098186C">
        <w:t xml:space="preserve"> machine </w:t>
      </w:r>
      <w:r w:rsidR="00437865">
        <w:t>and</w:t>
      </w:r>
      <w:r w:rsidR="0098186C">
        <w:t xml:space="preserve"> see what shares had been </w:t>
      </w:r>
      <w:r w:rsidR="001043DC">
        <w:t>made</w:t>
      </w:r>
      <w:r w:rsidR="0098186C">
        <w:t xml:space="preserve"> from th</w:t>
      </w:r>
      <w:r w:rsidR="002677D9">
        <w:t>ose</w:t>
      </w:r>
      <w:r w:rsidR="0098186C">
        <w:t xml:space="preserve"> ip</w:t>
      </w:r>
      <w:r w:rsidR="002677D9">
        <w:t xml:space="preserve"> addresses</w:t>
      </w:r>
      <w:r w:rsidR="0098186C">
        <w:t xml:space="preserve"> as well as seeing the files etc. </w:t>
      </w:r>
      <w:r w:rsidR="00B478C0">
        <w:t>Screenshot</w:t>
      </w:r>
      <w:r w:rsidR="00843A84">
        <w:t>s</w:t>
      </w:r>
      <w:r w:rsidR="00B478C0">
        <w:t xml:space="preserve"> below of</w:t>
      </w:r>
      <w:r w:rsidR="00437865">
        <w:t xml:space="preserve"> Figure </w:t>
      </w:r>
      <w:r w:rsidR="00250FAC">
        <w:t>11</w:t>
      </w:r>
      <w:r w:rsidR="00D95413">
        <w:t xml:space="preserve"> and Figure </w:t>
      </w:r>
      <w:r w:rsidR="00250FAC">
        <w:t>11</w:t>
      </w:r>
      <w:r w:rsidR="00D95413">
        <w:t>.1</w:t>
      </w:r>
      <w:r w:rsidR="00B478C0">
        <w:t xml:space="preserve"> </w:t>
      </w:r>
      <w:r w:rsidR="00250FAC">
        <w:t>show</w:t>
      </w:r>
      <w:r w:rsidR="00B478C0">
        <w:t xml:space="preserve"> them gaining successful access </w:t>
      </w:r>
      <w:r w:rsidR="00250FAC">
        <w:t>to</w:t>
      </w:r>
      <w:r w:rsidR="00B478C0">
        <w:t xml:space="preserve"> this machine via command prom</w:t>
      </w:r>
      <w:r w:rsidR="00437865">
        <w:t>pt.</w:t>
      </w:r>
    </w:p>
    <w:p w14:paraId="4F3EC33F" w14:textId="7A6EB4B7" w:rsidR="00D95413" w:rsidRDefault="002B1F26" w:rsidP="00941B7D">
      <w:r>
        <w:rPr>
          <w:noProof/>
        </w:rPr>
        <w:drawing>
          <wp:anchor distT="0" distB="0" distL="114300" distR="114300" simplePos="0" relativeHeight="251666944" behindDoc="0" locked="0" layoutInCell="1" allowOverlap="1" wp14:anchorId="67D757A5" wp14:editId="40A54DC5">
            <wp:simplePos x="0" y="0"/>
            <wp:positionH relativeFrom="column">
              <wp:posOffset>0</wp:posOffset>
            </wp:positionH>
            <wp:positionV relativeFrom="paragraph">
              <wp:posOffset>18415</wp:posOffset>
            </wp:positionV>
            <wp:extent cx="3810000" cy="1000125"/>
            <wp:effectExtent l="0" t="0" r="0" b="0"/>
            <wp:wrapNone/>
            <wp:docPr id="1520625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25991"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10000" cy="1000125"/>
                    </a:xfrm>
                    <a:prstGeom prst="rect">
                      <a:avLst/>
                    </a:prstGeom>
                  </pic:spPr>
                </pic:pic>
              </a:graphicData>
            </a:graphic>
            <wp14:sizeRelH relativeFrom="page">
              <wp14:pctWidth>0</wp14:pctWidth>
            </wp14:sizeRelH>
            <wp14:sizeRelV relativeFrom="page">
              <wp14:pctHeight>0</wp14:pctHeight>
            </wp14:sizeRelV>
          </wp:anchor>
        </w:drawing>
      </w:r>
    </w:p>
    <w:p w14:paraId="4BBB16E8" w14:textId="5E0102B6" w:rsidR="00D95413" w:rsidRDefault="00D95413" w:rsidP="00941B7D"/>
    <w:p w14:paraId="3643A1BE" w14:textId="77777777" w:rsidR="00ED5270" w:rsidRDefault="00ED5270" w:rsidP="00941B7D"/>
    <w:p w14:paraId="0FDB31D0" w14:textId="77777777" w:rsidR="002B1F26" w:rsidRDefault="002B1F26" w:rsidP="00941B7D"/>
    <w:p w14:paraId="6B72783C" w14:textId="6BE8F639" w:rsidR="0076070B" w:rsidRDefault="00C563F7" w:rsidP="00941B7D">
      <w:r>
        <w:t xml:space="preserve">Figure </w:t>
      </w:r>
      <w:r w:rsidR="00250FAC">
        <w:t>11</w:t>
      </w:r>
      <w:r>
        <w:t xml:space="preserve"> – </w:t>
      </w:r>
      <w:r w:rsidR="00D95413">
        <w:t>S</w:t>
      </w:r>
      <w:r>
        <w:t xml:space="preserve">creenshot showing access </w:t>
      </w:r>
      <w:r w:rsidR="00AD7887">
        <w:t>gained on ip 192.168.10.2</w:t>
      </w:r>
    </w:p>
    <w:p w14:paraId="29625ADB" w14:textId="40DFB281" w:rsidR="00ED5270" w:rsidRDefault="002B1F26" w:rsidP="00941B7D">
      <w:r>
        <w:rPr>
          <w:noProof/>
        </w:rPr>
        <w:lastRenderedPageBreak/>
        <w:drawing>
          <wp:anchor distT="0" distB="0" distL="114300" distR="114300" simplePos="0" relativeHeight="251647488" behindDoc="0" locked="0" layoutInCell="1" allowOverlap="1" wp14:anchorId="7E35E4DF" wp14:editId="1B7184B2">
            <wp:simplePos x="0" y="0"/>
            <wp:positionH relativeFrom="column">
              <wp:posOffset>0</wp:posOffset>
            </wp:positionH>
            <wp:positionV relativeFrom="paragraph">
              <wp:posOffset>-615315</wp:posOffset>
            </wp:positionV>
            <wp:extent cx="4248150" cy="619125"/>
            <wp:effectExtent l="0" t="0" r="0" b="0"/>
            <wp:wrapNone/>
            <wp:docPr id="7304974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7406" name="Picture 1"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48150" cy="619125"/>
                    </a:xfrm>
                    <a:prstGeom prst="rect">
                      <a:avLst/>
                    </a:prstGeom>
                  </pic:spPr>
                </pic:pic>
              </a:graphicData>
            </a:graphic>
            <wp14:sizeRelH relativeFrom="page">
              <wp14:pctWidth>0</wp14:pctWidth>
            </wp14:sizeRelH>
            <wp14:sizeRelV relativeFrom="page">
              <wp14:pctHeight>0</wp14:pctHeight>
            </wp14:sizeRelV>
          </wp:anchor>
        </w:drawing>
      </w:r>
      <w:r w:rsidR="00D95413">
        <w:t xml:space="preserve">Figure </w:t>
      </w:r>
      <w:r w:rsidR="00250FAC">
        <w:t>11</w:t>
      </w:r>
      <w:r w:rsidR="00D95413">
        <w:t xml:space="preserve">.1 – Screenshot showing </w:t>
      </w:r>
      <w:r w:rsidR="002B51C6">
        <w:t>access acquired.</w:t>
      </w:r>
    </w:p>
    <w:p w14:paraId="4D0DA63C" w14:textId="12D8FCAE" w:rsidR="00FF19A1" w:rsidRDefault="007F0B37" w:rsidP="00941B7D">
      <w:r>
        <w:t xml:space="preserve">Now that the pen tester has a </w:t>
      </w:r>
      <w:r w:rsidR="003464F4">
        <w:t>password</w:t>
      </w:r>
      <w:r w:rsidR="00D30CDD">
        <w:t xml:space="preserve"> for the user account </w:t>
      </w:r>
      <w:r w:rsidR="00417321">
        <w:t>J. Shaw</w:t>
      </w:r>
      <w:r w:rsidR="003464F4">
        <w:t xml:space="preserve">, it was used to see if it would </w:t>
      </w:r>
      <w:r w:rsidR="00596787">
        <w:t xml:space="preserve">allow access to server 1 which it </w:t>
      </w:r>
      <w:r w:rsidR="00C34D8E">
        <w:t>did.</w:t>
      </w:r>
      <w:r>
        <w:t xml:space="preserve"> </w:t>
      </w:r>
    </w:p>
    <w:p w14:paraId="5BCC9A9B" w14:textId="450C5A63" w:rsidR="00ED5270" w:rsidRDefault="009A692F" w:rsidP="00941B7D">
      <w:r>
        <w:t>Now th</w:t>
      </w:r>
      <w:r w:rsidR="00417321">
        <w:t>at</w:t>
      </w:r>
      <w:r>
        <w:t xml:space="preserve"> pen tester has been able to login into the machine via the user account that was found during the enumeration stage</w:t>
      </w:r>
      <w:r w:rsidR="00417321">
        <w:t>,</w:t>
      </w:r>
      <w:r>
        <w:t xml:space="preserve"> </w:t>
      </w:r>
      <w:r w:rsidR="00417321">
        <w:t>i</w:t>
      </w:r>
      <w:r>
        <w:t xml:space="preserve">t is now possible to be able to do things like add new admin user accounts, put malicious files on the machine that when </w:t>
      </w:r>
      <w:r w:rsidR="005F2695">
        <w:t>a user</w:t>
      </w:r>
      <w:r>
        <w:t xml:space="preserve"> open</w:t>
      </w:r>
      <w:r w:rsidR="005F2695">
        <w:t>s them it will</w:t>
      </w:r>
      <w:r>
        <w:t xml:space="preserve"> infect the machine with malware or ransomware as well as gain a remote shell from a document. </w:t>
      </w:r>
    </w:p>
    <w:p w14:paraId="44D54C04" w14:textId="545A400C" w:rsidR="00ED5270" w:rsidRDefault="003830B9" w:rsidP="00941B7D">
      <w:r>
        <w:t xml:space="preserve">Now that the pen tester has gained access via password </w:t>
      </w:r>
      <w:r w:rsidR="005E2052">
        <w:t>cracking,</w:t>
      </w:r>
      <w:r>
        <w:t xml:space="preserve"> it is time to move on to system hacking so see if it </w:t>
      </w:r>
      <w:r w:rsidR="00BC2683">
        <w:t xml:space="preserve">is possible to gain access via metaspoilt in Kali Linux. Which will be </w:t>
      </w:r>
      <w:r w:rsidR="005E2052">
        <w:t>done in the next section called System Hacking.</w:t>
      </w:r>
    </w:p>
    <w:p w14:paraId="3B2175D8" w14:textId="4FFBD610" w:rsidR="00941B7D" w:rsidRDefault="00CE6AA5" w:rsidP="00941B7D">
      <w:pPr>
        <w:pStyle w:val="Heading2"/>
      </w:pPr>
      <w:bookmarkStart w:id="9" w:name="_Toc153568087"/>
      <w:r>
        <w:t>System Hacking</w:t>
      </w:r>
      <w:bookmarkEnd w:id="9"/>
      <w:r w:rsidR="005613F2">
        <w:t xml:space="preserve"> </w:t>
      </w:r>
    </w:p>
    <w:p w14:paraId="160C7554" w14:textId="3CDDD761" w:rsidR="00421745" w:rsidRDefault="0007163A" w:rsidP="00C16275">
      <w:r>
        <w:t>The</w:t>
      </w:r>
      <w:r w:rsidR="00A050C8">
        <w:t xml:space="preserve"> pen tester has found </w:t>
      </w:r>
      <w:r w:rsidR="007B7D0E">
        <w:t xml:space="preserve">a way </w:t>
      </w:r>
      <w:r w:rsidR="00A050C8">
        <w:t xml:space="preserve">to get into this machine by using metaspoilt </w:t>
      </w:r>
      <w:r w:rsidR="00D135AA">
        <w:t>to run an</w:t>
      </w:r>
      <w:r w:rsidR="007B7D0E">
        <w:t xml:space="preserve"> SMB</w:t>
      </w:r>
      <w:r w:rsidR="00D135AA">
        <w:t xml:space="preserve"> exploit to gain a meterpreter session into the targets machine.</w:t>
      </w:r>
      <w:r w:rsidR="002E10BC">
        <w:t xml:space="preserve"> </w:t>
      </w:r>
    </w:p>
    <w:p w14:paraId="73DB65EC" w14:textId="332A2BD4" w:rsidR="0096108C" w:rsidRDefault="00421745" w:rsidP="00B27D35">
      <w:r>
        <w:t xml:space="preserve">Before this exploit can be run the pen tester needs to turn off the windows defender on the </w:t>
      </w:r>
      <w:r w:rsidR="004F05E1">
        <w:t xml:space="preserve">target machines as Windows Defender </w:t>
      </w:r>
      <w:r w:rsidR="007B20D6">
        <w:t xml:space="preserve">recognizes the metaspoilt payload and deletes it. The way around this </w:t>
      </w:r>
      <w:r w:rsidR="0008219A">
        <w:t xml:space="preserve">is to run a command prompt </w:t>
      </w:r>
      <w:r w:rsidR="00143C84">
        <w:t xml:space="preserve">from the client machine to turn Windows Defender off with tools that the pen tester has in a folder. </w:t>
      </w:r>
    </w:p>
    <w:p w14:paraId="18C1578E" w14:textId="0E2A411D" w:rsidR="0096108C" w:rsidRDefault="00143C84" w:rsidP="00B27D35">
      <w:pPr>
        <w:rPr>
          <w:lang w:val="en-GB"/>
        </w:rPr>
      </w:pPr>
      <w:r>
        <w:t xml:space="preserve">The command for this is </w:t>
      </w:r>
      <w:r w:rsidR="00D55504" w:rsidRPr="00D55504">
        <w:t xml:space="preserve">cd </w:t>
      </w:r>
      <w:r w:rsidR="007203E7" w:rsidRPr="00D55504">
        <w:t>C:\Users\admin\Desktop\tools\PSTools</w:t>
      </w:r>
      <w:r w:rsidR="007203E7">
        <w:t>,</w:t>
      </w:r>
      <w:r w:rsidR="00D55504">
        <w:t xml:space="preserve"> which has put the pen tester in the PSTOOLS </w:t>
      </w:r>
      <w:r w:rsidR="0096108C">
        <w:t>folder, then</w:t>
      </w:r>
      <w:r w:rsidR="00D55504">
        <w:t xml:space="preserve"> </w:t>
      </w:r>
      <w:r w:rsidR="00D53219">
        <w:t xml:space="preserve">the next command the pen tester will use is </w:t>
      </w:r>
      <w:r w:rsidR="00D53219" w:rsidRPr="00D53219">
        <w:t xml:space="preserve">psexec -u </w:t>
      </w:r>
      <w:r w:rsidR="00DD170D">
        <w:t>J.Shaw</w:t>
      </w:r>
      <w:r w:rsidR="00D53219" w:rsidRPr="00D53219">
        <w:t xml:space="preserve"> -p </w:t>
      </w:r>
      <w:r w:rsidR="00D53219">
        <w:t>howsomever</w:t>
      </w:r>
      <w:r w:rsidR="00D53219" w:rsidRPr="00D53219">
        <w:t xml:space="preserve"> \\192.168.10.1 cmd</w:t>
      </w:r>
      <w:r w:rsidR="00F73157">
        <w:t xml:space="preserve"> and the</w:t>
      </w:r>
      <w:r w:rsidR="0014206A">
        <w:t xml:space="preserve"> next command that was inputted was </w:t>
      </w:r>
      <w:r w:rsidR="007203E7" w:rsidRPr="007203E7">
        <w:t>powershel</w:t>
      </w:r>
      <w:r w:rsidR="007203E7">
        <w:t xml:space="preserve">l. Then to stop windows defender from running </w:t>
      </w:r>
      <w:r w:rsidR="00B27D35">
        <w:t xml:space="preserve">the powershell command that was </w:t>
      </w:r>
      <w:r w:rsidR="00650FA1">
        <w:t>input</w:t>
      </w:r>
      <w:r w:rsidR="00B27D35">
        <w:t xml:space="preserve"> was </w:t>
      </w:r>
      <w:r w:rsidR="00B27D35" w:rsidRPr="00B27D35">
        <w:rPr>
          <w:lang w:val="en-GB"/>
        </w:rPr>
        <w:t>Set-MpPreference -DisableRealtimeMonitoring $true</w:t>
      </w:r>
      <w:r w:rsidR="005F52FB">
        <w:rPr>
          <w:lang w:val="en-GB"/>
        </w:rPr>
        <w:t xml:space="preserve"> ,</w:t>
      </w:r>
      <w:r w:rsidR="00410D2E">
        <w:rPr>
          <w:lang w:val="en-GB"/>
        </w:rPr>
        <w:t xml:space="preserve"> </w:t>
      </w:r>
      <w:r w:rsidR="005F52FB">
        <w:rPr>
          <w:lang w:val="en-GB"/>
        </w:rPr>
        <w:t>this</w:t>
      </w:r>
      <w:r w:rsidR="00410D2E">
        <w:rPr>
          <w:lang w:val="en-GB"/>
        </w:rPr>
        <w:t xml:space="preserve"> is shown in Figure </w:t>
      </w:r>
      <w:r w:rsidR="005F52FB">
        <w:rPr>
          <w:lang w:val="en-GB"/>
        </w:rPr>
        <w:t>12 below.</w:t>
      </w:r>
    </w:p>
    <w:p w14:paraId="6F853CCE" w14:textId="0610AF4F" w:rsidR="005F52FB" w:rsidRDefault="00060E7D" w:rsidP="00B27D35">
      <w:pPr>
        <w:rPr>
          <w:lang w:val="en-GB"/>
        </w:rPr>
      </w:pPr>
      <w:r>
        <w:rPr>
          <w:noProof/>
        </w:rPr>
        <w:drawing>
          <wp:anchor distT="0" distB="0" distL="114300" distR="114300" simplePos="0" relativeHeight="251686400" behindDoc="0" locked="0" layoutInCell="1" allowOverlap="1" wp14:anchorId="1D04B315" wp14:editId="4CEA0753">
            <wp:simplePos x="0" y="0"/>
            <wp:positionH relativeFrom="column">
              <wp:posOffset>0</wp:posOffset>
            </wp:positionH>
            <wp:positionV relativeFrom="paragraph">
              <wp:posOffset>9525</wp:posOffset>
            </wp:positionV>
            <wp:extent cx="5943600" cy="2212340"/>
            <wp:effectExtent l="0" t="0" r="0" b="0"/>
            <wp:wrapNone/>
            <wp:docPr id="49123498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4980" name="Picture 1" descr="A computer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14:sizeRelH relativeFrom="page">
              <wp14:pctWidth>0</wp14:pctWidth>
            </wp14:sizeRelH>
            <wp14:sizeRelV relativeFrom="page">
              <wp14:pctHeight>0</wp14:pctHeight>
            </wp14:sizeRelV>
          </wp:anchor>
        </w:drawing>
      </w:r>
    </w:p>
    <w:p w14:paraId="2EAFC86B" w14:textId="4B81FA43" w:rsidR="005F52FB" w:rsidRDefault="005F52FB" w:rsidP="00B27D35">
      <w:pPr>
        <w:rPr>
          <w:lang w:val="en-GB"/>
        </w:rPr>
      </w:pPr>
    </w:p>
    <w:p w14:paraId="70B1968D" w14:textId="699BE1D8" w:rsidR="005F52FB" w:rsidRDefault="005F52FB" w:rsidP="00B27D35">
      <w:pPr>
        <w:rPr>
          <w:lang w:val="en-GB"/>
        </w:rPr>
      </w:pPr>
    </w:p>
    <w:p w14:paraId="09847FB0" w14:textId="11C05689" w:rsidR="005F52FB" w:rsidRDefault="005F52FB" w:rsidP="00B27D35">
      <w:pPr>
        <w:rPr>
          <w:lang w:val="en-GB"/>
        </w:rPr>
      </w:pPr>
    </w:p>
    <w:p w14:paraId="7518EE22" w14:textId="77777777" w:rsidR="001859BC" w:rsidRDefault="001859BC" w:rsidP="00B27D35">
      <w:pPr>
        <w:rPr>
          <w:lang w:val="en-GB"/>
        </w:rPr>
      </w:pPr>
    </w:p>
    <w:p w14:paraId="36B079BE" w14:textId="77777777" w:rsidR="00060E7D" w:rsidRDefault="00060E7D" w:rsidP="00B27D35">
      <w:pPr>
        <w:rPr>
          <w:lang w:val="en-GB"/>
        </w:rPr>
      </w:pPr>
    </w:p>
    <w:p w14:paraId="19A8B8D5" w14:textId="77777777" w:rsidR="00060E7D" w:rsidRDefault="00060E7D" w:rsidP="00B27D35">
      <w:pPr>
        <w:rPr>
          <w:lang w:val="en-GB"/>
        </w:rPr>
      </w:pPr>
    </w:p>
    <w:p w14:paraId="3D08360C" w14:textId="77777777" w:rsidR="00060E7D" w:rsidRDefault="00060E7D" w:rsidP="00B27D35">
      <w:pPr>
        <w:rPr>
          <w:lang w:val="en-GB"/>
        </w:rPr>
      </w:pPr>
    </w:p>
    <w:p w14:paraId="118A0DD8" w14:textId="7F0E31B0" w:rsidR="00060E7D" w:rsidRDefault="001859BC" w:rsidP="00B27D35">
      <w:pPr>
        <w:rPr>
          <w:lang w:val="en-GB"/>
        </w:rPr>
      </w:pPr>
      <w:r>
        <w:rPr>
          <w:lang w:val="en-GB"/>
        </w:rPr>
        <w:t xml:space="preserve">Figure 12 – A screenshot of </w:t>
      </w:r>
      <w:r w:rsidR="00734FC4">
        <w:rPr>
          <w:lang w:val="en-GB"/>
        </w:rPr>
        <w:t xml:space="preserve">turning the Windows Defender off in the target machine </w:t>
      </w:r>
    </w:p>
    <w:p w14:paraId="2BC985FD" w14:textId="77777777" w:rsidR="00060E7D" w:rsidRDefault="00060E7D" w:rsidP="00B27D35">
      <w:pPr>
        <w:rPr>
          <w:lang w:val="en-GB"/>
        </w:rPr>
      </w:pPr>
    </w:p>
    <w:p w14:paraId="381A6A15" w14:textId="1C3E0F19" w:rsidR="0096108C" w:rsidRDefault="0096108C" w:rsidP="00B27D35">
      <w:pPr>
        <w:rPr>
          <w:lang w:val="en-GB"/>
        </w:rPr>
      </w:pPr>
      <w:r>
        <w:rPr>
          <w:lang w:val="en-GB"/>
        </w:rPr>
        <w:lastRenderedPageBreak/>
        <w:t>N</w:t>
      </w:r>
      <w:r w:rsidR="00060E7D">
        <w:rPr>
          <w:lang w:val="en-GB"/>
        </w:rPr>
        <w:t>o</w:t>
      </w:r>
      <w:r>
        <w:rPr>
          <w:lang w:val="en-GB"/>
        </w:rPr>
        <w:t xml:space="preserve">w that windows defender has been successfully turned </w:t>
      </w:r>
      <w:r w:rsidR="00D72D51">
        <w:rPr>
          <w:lang w:val="en-GB"/>
        </w:rPr>
        <w:t>off</w:t>
      </w:r>
      <w:r>
        <w:rPr>
          <w:lang w:val="en-GB"/>
        </w:rPr>
        <w:t xml:space="preserve"> the pen tester can </w:t>
      </w:r>
      <w:r w:rsidR="00DD0E42">
        <w:rPr>
          <w:lang w:val="en-GB"/>
        </w:rPr>
        <w:t>continue with t</w:t>
      </w:r>
      <w:r w:rsidR="00DD170D">
        <w:rPr>
          <w:lang w:val="en-GB"/>
        </w:rPr>
        <w:t>rying to exploit the target machine.</w:t>
      </w:r>
    </w:p>
    <w:p w14:paraId="19671FE9" w14:textId="090DCA99" w:rsidR="00650FA1" w:rsidRPr="00650FA1" w:rsidRDefault="00650FA1" w:rsidP="00B27D35">
      <w:r>
        <w:t xml:space="preserve">Refer to Appendix D for the full Metaspoilt images. </w:t>
      </w:r>
    </w:p>
    <w:p w14:paraId="23B47F85" w14:textId="10476DED" w:rsidR="00DD170D" w:rsidRDefault="00406245" w:rsidP="00C16275">
      <w:r>
        <w:t xml:space="preserve">In the kali terminal the pen tester has opened a terminal </w:t>
      </w:r>
      <w:r w:rsidR="00002B39">
        <w:t>and ran the msfconsole command to start up metaspoilt to try and run the exploit.</w:t>
      </w:r>
    </w:p>
    <w:p w14:paraId="2DDDD273" w14:textId="5A32712D" w:rsidR="00CD5B1C" w:rsidRDefault="00C27A0E" w:rsidP="00C16275">
      <w:r>
        <w:t xml:space="preserve">Once that </w:t>
      </w:r>
      <w:r w:rsidR="00D3629F">
        <w:t>loaded up</w:t>
      </w:r>
      <w:r w:rsidR="008903F0">
        <w:t xml:space="preserve">, </w:t>
      </w:r>
      <w:r w:rsidR="00734FC4">
        <w:t>the pen</w:t>
      </w:r>
      <w:r w:rsidR="00F40AA6">
        <w:t xml:space="preserve"> tester </w:t>
      </w:r>
      <w:r w:rsidR="00A014E3">
        <w:t>entered in the command use exploit/windows/smb/psexec</w:t>
      </w:r>
      <w:r w:rsidR="002979F7">
        <w:t xml:space="preserve"> and hit enter once that has been done </w:t>
      </w:r>
      <w:r w:rsidR="004F7950">
        <w:t xml:space="preserve">, </w:t>
      </w:r>
      <w:r w:rsidR="002979F7">
        <w:t>then</w:t>
      </w:r>
      <w:r w:rsidR="004F7950">
        <w:t xml:space="preserve"> the pen tester</w:t>
      </w:r>
      <w:r w:rsidR="002979F7">
        <w:t xml:space="preserve"> enter</w:t>
      </w:r>
      <w:r w:rsidR="004F7950">
        <w:t>ed in</w:t>
      </w:r>
      <w:r w:rsidR="002979F7">
        <w:t xml:space="preserve"> show options which gave the pen tester </w:t>
      </w:r>
      <w:r w:rsidR="008903F0">
        <w:t>information on current settings</w:t>
      </w:r>
      <w:r w:rsidR="00093905">
        <w:t xml:space="preserve"> as show in Figure 1</w:t>
      </w:r>
      <w:r w:rsidR="004A70B5">
        <w:t>3</w:t>
      </w:r>
      <w:r w:rsidR="00093905">
        <w:t xml:space="preserve"> below. </w:t>
      </w:r>
    </w:p>
    <w:p w14:paraId="7C4F21B0" w14:textId="3B9E9786" w:rsidR="00093905" w:rsidRDefault="00B07B7F" w:rsidP="00C16275">
      <w:r>
        <w:rPr>
          <w:noProof/>
        </w:rPr>
        <w:drawing>
          <wp:anchor distT="0" distB="0" distL="114300" distR="114300" simplePos="0" relativeHeight="251682304" behindDoc="0" locked="0" layoutInCell="1" allowOverlap="1" wp14:anchorId="7FA59B97" wp14:editId="214E1A25">
            <wp:simplePos x="0" y="0"/>
            <wp:positionH relativeFrom="column">
              <wp:posOffset>0</wp:posOffset>
            </wp:positionH>
            <wp:positionV relativeFrom="paragraph">
              <wp:posOffset>5715</wp:posOffset>
            </wp:positionV>
            <wp:extent cx="6019800" cy="2104390"/>
            <wp:effectExtent l="0" t="0" r="0" b="0"/>
            <wp:wrapNone/>
            <wp:docPr id="15032953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5384" name="Picture 1"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19800" cy="2104390"/>
                    </a:xfrm>
                    <a:prstGeom prst="rect">
                      <a:avLst/>
                    </a:prstGeom>
                  </pic:spPr>
                </pic:pic>
              </a:graphicData>
            </a:graphic>
            <wp14:sizeRelH relativeFrom="page">
              <wp14:pctWidth>0</wp14:pctWidth>
            </wp14:sizeRelH>
            <wp14:sizeRelV relativeFrom="page">
              <wp14:pctHeight>0</wp14:pctHeight>
            </wp14:sizeRelV>
          </wp:anchor>
        </w:drawing>
      </w:r>
    </w:p>
    <w:p w14:paraId="2A8D0A97" w14:textId="77777777" w:rsidR="00093905" w:rsidRDefault="00093905" w:rsidP="00C16275"/>
    <w:p w14:paraId="442EAE0E" w14:textId="77777777" w:rsidR="00B07B7F" w:rsidRDefault="00B07B7F" w:rsidP="00C16275"/>
    <w:p w14:paraId="7F38D664" w14:textId="77777777" w:rsidR="00B07B7F" w:rsidRDefault="00B07B7F" w:rsidP="00C16275"/>
    <w:p w14:paraId="1D12DF05" w14:textId="77777777" w:rsidR="00B07B7F" w:rsidRDefault="00B07B7F" w:rsidP="00C16275"/>
    <w:p w14:paraId="1543E199" w14:textId="77777777" w:rsidR="00B07B7F" w:rsidRDefault="00B07B7F" w:rsidP="00C16275"/>
    <w:p w14:paraId="77E4B84D" w14:textId="77777777" w:rsidR="00B07B7F" w:rsidRDefault="00B07B7F" w:rsidP="00C16275"/>
    <w:p w14:paraId="7784593F" w14:textId="77777777" w:rsidR="00B07B7F" w:rsidRDefault="00B07B7F" w:rsidP="00C16275"/>
    <w:p w14:paraId="1354F205" w14:textId="7CDC5948" w:rsidR="00B07B7F" w:rsidRDefault="00B07B7F" w:rsidP="00C16275">
      <w:r>
        <w:t>Figure 1</w:t>
      </w:r>
      <w:r w:rsidR="004A70B5">
        <w:t>3</w:t>
      </w:r>
      <w:r>
        <w:t xml:space="preserve"> – A screenshot of </w:t>
      </w:r>
      <w:r w:rsidR="00EF068E">
        <w:t>what information is needed for the SMB psexec exploit.</w:t>
      </w:r>
    </w:p>
    <w:p w14:paraId="24CE2A8F" w14:textId="110BF2EE" w:rsidR="00C97243" w:rsidRDefault="007831B5" w:rsidP="00C16275">
      <w:r w:rsidRPr="007831B5">
        <w:t xml:space="preserve">This demonstrates the configuration parameters required for executing the exploit. The pen tester proceeds by setting the SMBDomain to the identified domain, which is 'uadtargetnet.com.' Subsequently, the SMBpass is set to the discovered password ('howsomever'), followed by configuring SMBuser as 'J. Shaw.' The RHOSTS is then set to the target IP address, 192.168.10.1, while the LHOST is configured to the Kali IP, 192.168.10.253. </w:t>
      </w:r>
    </w:p>
    <w:p w14:paraId="16192D27" w14:textId="04ED08CC" w:rsidR="007831B5" w:rsidRDefault="007831B5" w:rsidP="00C16275">
      <w:r w:rsidRPr="007831B5">
        <w:t>Figure 1</w:t>
      </w:r>
      <w:r w:rsidR="004A70B5">
        <w:t>3</w:t>
      </w:r>
      <w:r w:rsidR="00093905">
        <w:t>.1</w:t>
      </w:r>
      <w:r w:rsidRPr="007831B5">
        <w:t xml:space="preserve"> illustrates this process, showcasing the penetration tester successfully gaining access to the target machine. </w:t>
      </w:r>
    </w:p>
    <w:p w14:paraId="42BB85AF" w14:textId="0F44A6D9" w:rsidR="0007163A" w:rsidRDefault="00143D05" w:rsidP="00C16275">
      <w:r>
        <w:rPr>
          <w:noProof/>
        </w:rPr>
        <w:lastRenderedPageBreak/>
        <w:drawing>
          <wp:inline distT="0" distB="0" distL="0" distR="0" wp14:anchorId="57C193CB" wp14:editId="2C2A07DE">
            <wp:extent cx="5943600" cy="2890967"/>
            <wp:effectExtent l="0" t="0" r="0" b="0"/>
            <wp:docPr id="2133888068" name="Picture 21338880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8068" name="Picture 213388806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890967"/>
                    </a:xfrm>
                    <a:prstGeom prst="rect">
                      <a:avLst/>
                    </a:prstGeom>
                  </pic:spPr>
                </pic:pic>
              </a:graphicData>
            </a:graphic>
          </wp:inline>
        </w:drawing>
      </w:r>
    </w:p>
    <w:p w14:paraId="2C42CCE6" w14:textId="3AEBC75D" w:rsidR="00AC605A" w:rsidRDefault="00143D05" w:rsidP="00C16275">
      <w:r>
        <w:t>Figure 1</w:t>
      </w:r>
      <w:r w:rsidR="004A70B5">
        <w:t>3</w:t>
      </w:r>
      <w:r w:rsidR="00093905">
        <w:t>.1</w:t>
      </w:r>
      <w:r>
        <w:t xml:space="preserve"> – </w:t>
      </w:r>
      <w:r w:rsidR="00DE1681">
        <w:t>Screenshot</w:t>
      </w:r>
      <w:r>
        <w:t xml:space="preserve"> of the pen tester getting in through SMB exploit</w:t>
      </w:r>
      <w:r w:rsidR="000B691B">
        <w:t>.</w:t>
      </w:r>
    </w:p>
    <w:p w14:paraId="71F512DD" w14:textId="0CE7020F" w:rsidR="00EF06CD" w:rsidRDefault="00544B01" w:rsidP="00C16275">
      <w:r>
        <w:t>The pen tester has been able to get into the target</w:t>
      </w:r>
      <w:r w:rsidR="00084325">
        <w:t>s</w:t>
      </w:r>
      <w:r>
        <w:t xml:space="preserve"> machine as they are </w:t>
      </w:r>
      <w:r w:rsidR="00007248">
        <w:t>vulnerable</w:t>
      </w:r>
      <w:r>
        <w:t xml:space="preserve"> to an SM</w:t>
      </w:r>
      <w:r w:rsidR="00007248">
        <w:t>B exploit in metaspoilt.</w:t>
      </w:r>
      <w:r w:rsidR="00EF06CD">
        <w:t xml:space="preserve"> One of the first </w:t>
      </w:r>
      <w:r w:rsidR="00844BB1">
        <w:t>things</w:t>
      </w:r>
      <w:r w:rsidR="00EF06CD">
        <w:t xml:space="preserve"> the pen tester did was to run a sysinfo command to </w:t>
      </w:r>
      <w:r w:rsidR="00FF30D5">
        <w:t xml:space="preserve">make sure it is the target machine that has been breached which is shown in Figure </w:t>
      </w:r>
      <w:r w:rsidR="00844BB1">
        <w:t>1</w:t>
      </w:r>
      <w:r w:rsidR="00ED5270">
        <w:t>4</w:t>
      </w:r>
      <w:r w:rsidR="00844BB1">
        <w:t xml:space="preserve"> below.</w:t>
      </w:r>
    </w:p>
    <w:p w14:paraId="101F2D84" w14:textId="0EE1057C" w:rsidR="00844BB1" w:rsidRDefault="00593C1B" w:rsidP="00C16275">
      <w:r>
        <w:rPr>
          <w:noProof/>
        </w:rPr>
        <w:drawing>
          <wp:inline distT="0" distB="0" distL="0" distR="0" wp14:anchorId="0914CFEF" wp14:editId="7E79B726">
            <wp:extent cx="4000500" cy="1428750"/>
            <wp:effectExtent l="0" t="0" r="0" b="0"/>
            <wp:docPr id="1069237469" name="Picture 10692374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7469" name="Picture 1069237469"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00500" cy="1428750"/>
                    </a:xfrm>
                    <a:prstGeom prst="rect">
                      <a:avLst/>
                    </a:prstGeom>
                  </pic:spPr>
                </pic:pic>
              </a:graphicData>
            </a:graphic>
          </wp:inline>
        </w:drawing>
      </w:r>
    </w:p>
    <w:p w14:paraId="1B99CF9A" w14:textId="43E11226" w:rsidR="00FF4033" w:rsidRDefault="00FF4033" w:rsidP="00C16275">
      <w:r>
        <w:t>Figure 1</w:t>
      </w:r>
      <w:r w:rsidR="00ED5270">
        <w:t>4</w:t>
      </w:r>
      <w:r>
        <w:t>– Screenshot of the sysinfo command</w:t>
      </w:r>
    </w:p>
    <w:p w14:paraId="0F606A29" w14:textId="2B5A34E1" w:rsidR="00FF7004" w:rsidRDefault="00FF7004" w:rsidP="00C16275">
      <w:r w:rsidRPr="00FF7004">
        <w:t>Now that the pen tester has confirmed that the correct machine has been breached, several actions were taken to extract more information using various enumeration commands.</w:t>
      </w:r>
    </w:p>
    <w:p w14:paraId="7E507907" w14:textId="422E88BB" w:rsidR="00586C6F" w:rsidRDefault="00DD3D7E" w:rsidP="00C16275">
      <w:r>
        <w:t xml:space="preserve">One of the </w:t>
      </w:r>
      <w:r w:rsidR="008B5679">
        <w:t>enumeration things to run</w:t>
      </w:r>
      <w:r w:rsidR="008A134E">
        <w:t xml:space="preserve"> is an enum gather command on applications which will give </w:t>
      </w:r>
      <w:r w:rsidR="00C53F4A">
        <w:t xml:space="preserve">the pen tester all </w:t>
      </w:r>
      <w:r w:rsidR="002024B0">
        <w:t xml:space="preserve">the </w:t>
      </w:r>
      <w:r w:rsidR="00C53F4A">
        <w:t xml:space="preserve">applications running on the target machine as well as build/version numbers which can give more information on if </w:t>
      </w:r>
      <w:r w:rsidR="002C4EF3">
        <w:t xml:space="preserve">the operating system gets </w:t>
      </w:r>
      <w:r w:rsidR="00185C7C">
        <w:t>patched,</w:t>
      </w:r>
      <w:r w:rsidR="002C4EF3">
        <w:t xml:space="preserve"> the pen tester could see if any of these applications are </w:t>
      </w:r>
      <w:r w:rsidR="00185C7C">
        <w:t>vulnerable</w:t>
      </w:r>
      <w:r w:rsidR="002024B0">
        <w:t xml:space="preserve"> </w:t>
      </w:r>
      <w:r w:rsidR="00185C7C">
        <w:t>. As shown in Figure 1</w:t>
      </w:r>
      <w:r w:rsidR="00ED5270">
        <w:t>5</w:t>
      </w:r>
      <w:r w:rsidR="00185C7C">
        <w:t xml:space="preserve"> below this is a screenshot </w:t>
      </w:r>
      <w:r w:rsidR="00DA49DE">
        <w:t xml:space="preserve">of what was found on the target machine </w:t>
      </w:r>
      <w:r w:rsidR="00586C6F">
        <w:t>using</w:t>
      </w:r>
      <w:r w:rsidR="00DA49DE">
        <w:t xml:space="preserve"> this command.</w:t>
      </w:r>
    </w:p>
    <w:p w14:paraId="4F4C5650" w14:textId="55E2F150" w:rsidR="00DA49DE" w:rsidRDefault="00586C6F" w:rsidP="00C16275">
      <w:r>
        <w:rPr>
          <w:noProof/>
        </w:rPr>
        <w:lastRenderedPageBreak/>
        <w:drawing>
          <wp:inline distT="0" distB="0" distL="0" distR="0" wp14:anchorId="430570D1" wp14:editId="3860C1F1">
            <wp:extent cx="5172075" cy="2038350"/>
            <wp:effectExtent l="0" t="0" r="0" b="0"/>
            <wp:docPr id="1078246707" name="Picture 107824670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6707" name="Picture 1078246707" descr="A computer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72075" cy="2038350"/>
                    </a:xfrm>
                    <a:prstGeom prst="rect">
                      <a:avLst/>
                    </a:prstGeom>
                  </pic:spPr>
                </pic:pic>
              </a:graphicData>
            </a:graphic>
          </wp:inline>
        </w:drawing>
      </w:r>
    </w:p>
    <w:p w14:paraId="32794326" w14:textId="513CEA99" w:rsidR="00FF4033" w:rsidRDefault="00586C6F" w:rsidP="00C16275">
      <w:r>
        <w:t>Figure 1</w:t>
      </w:r>
      <w:r w:rsidR="00ED5270">
        <w:t>5</w:t>
      </w:r>
      <w:r>
        <w:t xml:space="preserve"> – Screenshot of result from the enum gather applications command.</w:t>
      </w:r>
    </w:p>
    <w:p w14:paraId="4223A2E6" w14:textId="48544428" w:rsidR="00FF4033" w:rsidRDefault="00586C6F" w:rsidP="00C16275">
      <w:r>
        <w:t xml:space="preserve">The </w:t>
      </w:r>
      <w:r w:rsidR="00846666">
        <w:t>next enum is an</w:t>
      </w:r>
      <w:r>
        <w:t xml:space="preserve"> enum shares command which will </w:t>
      </w:r>
      <w:r w:rsidR="00846666">
        <w:t xml:space="preserve">show </w:t>
      </w:r>
      <w:r w:rsidR="00785654">
        <w:t xml:space="preserve">what has been shared from </w:t>
      </w:r>
      <w:r w:rsidR="00846666">
        <w:t xml:space="preserve">the </w:t>
      </w:r>
      <w:r w:rsidR="00785654">
        <w:t>target</w:t>
      </w:r>
      <w:r w:rsidR="004164C8">
        <w:t xml:space="preserve">s </w:t>
      </w:r>
      <w:r w:rsidR="00785654">
        <w:t>machine as shown in Figure 1</w:t>
      </w:r>
      <w:r w:rsidR="00ED5270">
        <w:t>6</w:t>
      </w:r>
      <w:r w:rsidR="00785654">
        <w:t xml:space="preserve"> below. </w:t>
      </w:r>
    </w:p>
    <w:p w14:paraId="1BE0D3A0" w14:textId="1B235C65" w:rsidR="00FF4033" w:rsidRDefault="00FF4033" w:rsidP="00C16275">
      <w:r>
        <w:rPr>
          <w:noProof/>
        </w:rPr>
        <w:drawing>
          <wp:inline distT="0" distB="0" distL="0" distR="0" wp14:anchorId="369C5C2B" wp14:editId="2788B06B">
            <wp:extent cx="4572000" cy="2667000"/>
            <wp:effectExtent l="0" t="0" r="0" b="0"/>
            <wp:docPr id="1677707272" name="Picture 1677707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07272" name="Picture 167770727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28FE8CE" w14:textId="602BEA60" w:rsidR="00586C6F" w:rsidRDefault="00FF4033" w:rsidP="00C16275">
      <w:r>
        <w:t>Figure 1</w:t>
      </w:r>
      <w:r w:rsidR="00ED5270">
        <w:t>6</w:t>
      </w:r>
      <w:r>
        <w:t xml:space="preserve"> – Screenshot of the enum shares command. </w:t>
      </w:r>
    </w:p>
    <w:p w14:paraId="76C5953B" w14:textId="197DF49A" w:rsidR="006B78D6" w:rsidRDefault="00C22D70" w:rsidP="00C16275">
      <w:r>
        <w:t xml:space="preserve">A couple of things that can be done now that the pen tester has gotten into the target machine </w:t>
      </w:r>
      <w:r w:rsidR="004460E7">
        <w:t>are</w:t>
      </w:r>
      <w:r w:rsidR="00E15BB3">
        <w:t xml:space="preserve"> things like running a keylogger through meterpreter which </w:t>
      </w:r>
      <w:r w:rsidR="0082750C">
        <w:t>will pick up any keystrokes on the target machine. Shown below in Figure 1</w:t>
      </w:r>
      <w:r w:rsidR="00ED5270">
        <w:t>7</w:t>
      </w:r>
      <w:r w:rsidR="0082750C">
        <w:t xml:space="preserve"> and Figure 1</w:t>
      </w:r>
      <w:r w:rsidR="00ED5270">
        <w:t>7</w:t>
      </w:r>
      <w:r w:rsidR="00DE1681">
        <w:t>.1</w:t>
      </w:r>
      <w:r w:rsidR="0082750C">
        <w:t xml:space="preserve"> </w:t>
      </w:r>
      <w:r w:rsidR="00AB39F0">
        <w:t>are</w:t>
      </w:r>
      <w:r w:rsidR="0082750C">
        <w:t xml:space="preserve"> </w:t>
      </w:r>
      <w:r w:rsidR="00AB39F0">
        <w:t>2 screenshots,</w:t>
      </w:r>
      <w:r w:rsidR="007529EF">
        <w:t xml:space="preserve"> one from the target machine showing a sentence that was typed and then a screenshot from the pen tester</w:t>
      </w:r>
      <w:r w:rsidR="006A2859">
        <w:t>s</w:t>
      </w:r>
      <w:r w:rsidR="007529EF">
        <w:t xml:space="preserve"> meterpreter </w:t>
      </w:r>
      <w:r w:rsidR="00AB39F0">
        <w:t xml:space="preserve">dumping the keystrokes. </w:t>
      </w:r>
    </w:p>
    <w:p w14:paraId="6F0C0464" w14:textId="66E55014" w:rsidR="00AB39F0" w:rsidRDefault="00E82BB2" w:rsidP="00C16275">
      <w:r>
        <w:rPr>
          <w:noProof/>
        </w:rPr>
        <w:lastRenderedPageBreak/>
        <w:drawing>
          <wp:inline distT="0" distB="0" distL="0" distR="0" wp14:anchorId="6DBB807A" wp14:editId="159983A2">
            <wp:extent cx="6372225" cy="1990725"/>
            <wp:effectExtent l="0" t="0" r="0" b="0"/>
            <wp:docPr id="2143508166" name="Picture 2143508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8166" name="Picture 214350816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72225" cy="1990725"/>
                    </a:xfrm>
                    <a:prstGeom prst="rect">
                      <a:avLst/>
                    </a:prstGeom>
                  </pic:spPr>
                </pic:pic>
              </a:graphicData>
            </a:graphic>
          </wp:inline>
        </w:drawing>
      </w:r>
    </w:p>
    <w:p w14:paraId="3ADF0FED" w14:textId="6B5B5B6E" w:rsidR="00E82BB2" w:rsidRDefault="00E82BB2" w:rsidP="00C16275">
      <w:r>
        <w:t>Figure 1</w:t>
      </w:r>
      <w:r w:rsidR="00ED5270">
        <w:t>7</w:t>
      </w:r>
      <w:r>
        <w:t xml:space="preserve"> </w:t>
      </w:r>
      <w:r w:rsidR="00065D71">
        <w:t>–</w:t>
      </w:r>
      <w:r>
        <w:t xml:space="preserve"> </w:t>
      </w:r>
      <w:r w:rsidR="00065D71">
        <w:t xml:space="preserve">Target machine showing text that has been typed when a keylogger is </w:t>
      </w:r>
      <w:r w:rsidR="007B2734">
        <w:t>running.</w:t>
      </w:r>
      <w:r w:rsidR="00065D71">
        <w:t xml:space="preserve"> </w:t>
      </w:r>
    </w:p>
    <w:p w14:paraId="25859DA8" w14:textId="7269120F" w:rsidR="006B78D6" w:rsidRDefault="007B2734" w:rsidP="00C16275">
      <w:r>
        <w:rPr>
          <w:noProof/>
        </w:rPr>
        <w:drawing>
          <wp:inline distT="0" distB="0" distL="0" distR="0" wp14:anchorId="178EA3CF" wp14:editId="62FB3E2B">
            <wp:extent cx="5876925" cy="1504950"/>
            <wp:effectExtent l="0" t="0" r="0" b="0"/>
            <wp:docPr id="886919444" name="Picture 8869194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9444" name="Picture 886919444"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76925" cy="1504950"/>
                    </a:xfrm>
                    <a:prstGeom prst="rect">
                      <a:avLst/>
                    </a:prstGeom>
                  </pic:spPr>
                </pic:pic>
              </a:graphicData>
            </a:graphic>
          </wp:inline>
        </w:drawing>
      </w:r>
      <w:r>
        <w:t>Figure 1</w:t>
      </w:r>
      <w:r w:rsidR="00ED5270">
        <w:t>7</w:t>
      </w:r>
      <w:r w:rsidR="00DE1681">
        <w:t>.1</w:t>
      </w:r>
      <w:r>
        <w:t xml:space="preserve"> – Pen tester using keylogger and showing the results from targets machine.</w:t>
      </w:r>
    </w:p>
    <w:p w14:paraId="13AECEDF" w14:textId="13B5981F" w:rsidR="00127931" w:rsidRDefault="00127931" w:rsidP="00C16275">
      <w:r w:rsidRPr="00127931">
        <w:t>The pen tester has also executed a persistence script, enabling a reconnection without repeating the entire exploit phase, as illustrated in Figure 18 below.</w:t>
      </w:r>
    </w:p>
    <w:p w14:paraId="2F6CD66B" w14:textId="20313ADD" w:rsidR="00DE1681" w:rsidRDefault="00003F28" w:rsidP="00C16275">
      <w:r>
        <w:rPr>
          <w:noProof/>
        </w:rPr>
        <w:drawing>
          <wp:inline distT="0" distB="0" distL="0" distR="0" wp14:anchorId="70E2B770" wp14:editId="668CBBE2">
            <wp:extent cx="5486400" cy="1809750"/>
            <wp:effectExtent l="0" t="0" r="0" b="0"/>
            <wp:docPr id="890193622" name="Picture 8901936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3622" name="Picture 890193622" descr="A computer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1809750"/>
                    </a:xfrm>
                    <a:prstGeom prst="rect">
                      <a:avLst/>
                    </a:prstGeom>
                  </pic:spPr>
                </pic:pic>
              </a:graphicData>
            </a:graphic>
          </wp:inline>
        </w:drawing>
      </w:r>
    </w:p>
    <w:p w14:paraId="348DAFE8" w14:textId="79E63B5C" w:rsidR="00FF4033" w:rsidRDefault="00FF4033" w:rsidP="00C16275">
      <w:r>
        <w:t>Figure 1</w:t>
      </w:r>
      <w:r w:rsidR="00ED5270">
        <w:t>8</w:t>
      </w:r>
      <w:r>
        <w:t xml:space="preserve"> – A screenshot of </w:t>
      </w:r>
      <w:r w:rsidR="00C21ADB">
        <w:t>the persistence script.</w:t>
      </w:r>
    </w:p>
    <w:p w14:paraId="72984A82" w14:textId="041F98D4" w:rsidR="00FF4033" w:rsidRDefault="00FF4033" w:rsidP="00FF4033">
      <w:r>
        <w:t xml:space="preserve">There </w:t>
      </w:r>
      <w:r w:rsidR="008C2160">
        <w:t>were</w:t>
      </w:r>
      <w:r>
        <w:t xml:space="preserve"> ways that the pen tester </w:t>
      </w:r>
      <w:r w:rsidR="008C2160">
        <w:t>could</w:t>
      </w:r>
      <w:r>
        <w:t xml:space="preserve"> clear their tracks so that the victim </w:t>
      </w:r>
      <w:r w:rsidR="008C2160">
        <w:t>didn’</w:t>
      </w:r>
      <w:r>
        <w:t>t know they were there. For example, the pen tester can use a command called clearev</w:t>
      </w:r>
      <w:sdt>
        <w:sdtPr>
          <w:id w:val="-100732573"/>
          <w:citation/>
        </w:sdtPr>
        <w:sdtEndPr/>
        <w:sdtContent>
          <w:r>
            <w:fldChar w:fldCharType="begin"/>
          </w:r>
          <w:r>
            <w:instrText xml:space="preserve"> CITATION Mas \l 1033 </w:instrText>
          </w:r>
          <w:r>
            <w:fldChar w:fldCharType="separate"/>
          </w:r>
          <w:r w:rsidR="005B24EE">
            <w:rPr>
              <w:noProof/>
            </w:rPr>
            <w:t xml:space="preserve"> (Mastering Metasploit, n.d.)</w:t>
          </w:r>
          <w:r>
            <w:fldChar w:fldCharType="end"/>
          </w:r>
        </w:sdtContent>
      </w:sdt>
      <w:r>
        <w:t>.</w:t>
      </w:r>
    </w:p>
    <w:p w14:paraId="678317F5" w14:textId="0CBD38C5" w:rsidR="00F56DE5" w:rsidRDefault="00D721F5" w:rsidP="00C16275">
      <w:r w:rsidRPr="00D721F5">
        <w:t>The pen tester cleared the Application, System, and Security logs from the victim’s machine. Figure 19 below shows the pen tester using the clearev command to eliminate their tracks.</w:t>
      </w:r>
    </w:p>
    <w:p w14:paraId="3D182C1A" w14:textId="77777777" w:rsidR="00D721F5" w:rsidRDefault="00D721F5" w:rsidP="00C16275"/>
    <w:p w14:paraId="12F1DAB1" w14:textId="77777777" w:rsidR="00D721F5" w:rsidRDefault="00D721F5" w:rsidP="00C16275"/>
    <w:p w14:paraId="58C81027" w14:textId="1475B960" w:rsidR="00DE1681" w:rsidRDefault="009C4343" w:rsidP="00C16275">
      <w:r>
        <w:rPr>
          <w:noProof/>
        </w:rPr>
        <w:drawing>
          <wp:anchor distT="0" distB="0" distL="114300" distR="114300" simplePos="0" relativeHeight="251658752" behindDoc="0" locked="0" layoutInCell="1" allowOverlap="1" wp14:anchorId="3F52A2B6" wp14:editId="3AFDD52F">
            <wp:simplePos x="0" y="0"/>
            <wp:positionH relativeFrom="column">
              <wp:posOffset>47625</wp:posOffset>
            </wp:positionH>
            <wp:positionV relativeFrom="paragraph">
              <wp:posOffset>-341630</wp:posOffset>
            </wp:positionV>
            <wp:extent cx="3429000" cy="685800"/>
            <wp:effectExtent l="0" t="0" r="0" b="0"/>
            <wp:wrapNone/>
            <wp:docPr id="1092180095" name="Picture 10921800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80095" name="Picture 1092180095" descr="A blue background with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29000" cy="685800"/>
                    </a:xfrm>
                    <a:prstGeom prst="rect">
                      <a:avLst/>
                    </a:prstGeom>
                  </pic:spPr>
                </pic:pic>
              </a:graphicData>
            </a:graphic>
            <wp14:sizeRelH relativeFrom="page">
              <wp14:pctWidth>0</wp14:pctWidth>
            </wp14:sizeRelH>
            <wp14:sizeRelV relativeFrom="page">
              <wp14:pctHeight>0</wp14:pctHeight>
            </wp14:sizeRelV>
          </wp:anchor>
        </w:drawing>
      </w:r>
    </w:p>
    <w:p w14:paraId="1241E038" w14:textId="77777777" w:rsidR="00DE1681" w:rsidRDefault="00DE1681" w:rsidP="00C16275"/>
    <w:p w14:paraId="516F2CCA" w14:textId="2364F427" w:rsidR="00F56DE5" w:rsidRDefault="00FF4033" w:rsidP="00C16275">
      <w:r>
        <w:t>Figure 1</w:t>
      </w:r>
      <w:r w:rsidR="00ED5270">
        <w:t>9</w:t>
      </w:r>
      <w:r>
        <w:t xml:space="preserve"> – Clearev command clearing the track of the pen tester.</w:t>
      </w:r>
    </w:p>
    <w:p w14:paraId="687028B7" w14:textId="1C24E3C5" w:rsidR="00C24DF1" w:rsidRPr="00C16275" w:rsidRDefault="00C24DF1" w:rsidP="00C16275">
      <w:r>
        <w:t xml:space="preserve">Now that </w:t>
      </w:r>
      <w:r w:rsidR="00C64AD0">
        <w:t xml:space="preserve">all stages of the penetration test </w:t>
      </w:r>
      <w:r w:rsidR="008B5B4F">
        <w:t>have</w:t>
      </w:r>
      <w:r w:rsidR="00C64AD0">
        <w:t xml:space="preserve"> been </w:t>
      </w:r>
      <w:r w:rsidR="00014FD6">
        <w:t>complete,</w:t>
      </w:r>
      <w:r w:rsidR="00C64AD0">
        <w:t xml:space="preserve"> </w:t>
      </w:r>
      <w:r w:rsidR="00014FD6">
        <w:t xml:space="preserve">the report </w:t>
      </w:r>
      <w:r w:rsidR="00C64AD0">
        <w:t>will now move on to discuss the results that have been found th</w:t>
      </w:r>
      <w:r w:rsidR="00965624">
        <w:t>roughout the</w:t>
      </w:r>
      <w:r w:rsidR="00695F0E">
        <w:t xml:space="preserve"> pen</w:t>
      </w:r>
      <w:r w:rsidR="00965624">
        <w:t xml:space="preserve"> test. </w:t>
      </w:r>
    </w:p>
    <w:p w14:paraId="4AFE23A4" w14:textId="77777777" w:rsidR="00D828F5" w:rsidRDefault="00341658" w:rsidP="008B5B4F">
      <w:pPr>
        <w:pStyle w:val="Heading1"/>
        <w:ind w:left="142" w:firstLine="0"/>
        <w:rPr>
          <w:lang w:eastAsia="en-US"/>
        </w:rPr>
      </w:pPr>
      <w:bookmarkStart w:id="10" w:name="_Toc153568088"/>
      <w:r>
        <w:rPr>
          <w:lang w:eastAsia="en-US"/>
        </w:rPr>
        <w:lastRenderedPageBreak/>
        <w:t>Discussion</w:t>
      </w:r>
      <w:bookmarkEnd w:id="10"/>
    </w:p>
    <w:p w14:paraId="4A8F2002" w14:textId="77777777" w:rsidR="00493395" w:rsidRDefault="00493395" w:rsidP="00493395">
      <w:pPr>
        <w:pStyle w:val="Heading2"/>
        <w:rPr>
          <w:rFonts w:eastAsia="Times New Roman"/>
          <w:lang w:eastAsia="en-US"/>
        </w:rPr>
      </w:pPr>
      <w:bookmarkStart w:id="11" w:name="_Toc153568089"/>
      <w:r>
        <w:rPr>
          <w:rFonts w:eastAsia="Times New Roman"/>
          <w:lang w:eastAsia="en-US"/>
        </w:rPr>
        <w:t>General Discussion</w:t>
      </w:r>
      <w:bookmarkEnd w:id="11"/>
    </w:p>
    <w:p w14:paraId="19219836" w14:textId="0D58AE4F" w:rsidR="00AC0458" w:rsidRDefault="00EC7822" w:rsidP="008B5B4F">
      <w:pPr>
        <w:pStyle w:val="ListParagraph"/>
        <w:spacing w:after="158"/>
        <w:ind w:left="0"/>
      </w:pPr>
      <w:r>
        <w:t xml:space="preserve">Now that the pen test has been </w:t>
      </w:r>
      <w:r w:rsidR="009559B5">
        <w:t>completed, the results can be discussed. There are a lot of vulnerabilities in both machines that could be used to g</w:t>
      </w:r>
      <w:r w:rsidR="00EF1DE0">
        <w:t xml:space="preserve">ain access </w:t>
      </w:r>
      <w:r w:rsidR="001356B2">
        <w:t>to them</w:t>
      </w:r>
      <w:r w:rsidR="009559B5">
        <w:t xml:space="preserve">. </w:t>
      </w:r>
    </w:p>
    <w:p w14:paraId="681BED04" w14:textId="3F391F8C" w:rsidR="00D6327A" w:rsidRDefault="00742ABA" w:rsidP="008B5B4F">
      <w:pPr>
        <w:pStyle w:val="ListParagraph"/>
        <w:spacing w:after="158"/>
        <w:ind w:left="0"/>
      </w:pPr>
      <w:r>
        <w:t>The pen tester has completed the aims of their pen test</w:t>
      </w:r>
      <w:r w:rsidR="005D53B4">
        <w:t xml:space="preserve">, </w:t>
      </w:r>
      <w:r w:rsidR="00562799">
        <w:t>which w</w:t>
      </w:r>
      <w:r w:rsidR="001356B2">
        <w:t>as</w:t>
      </w:r>
      <w:r w:rsidR="00562799">
        <w:t xml:space="preserve"> to see if server 1 and </w:t>
      </w:r>
      <w:r w:rsidR="00FA0028">
        <w:t xml:space="preserve">server </w:t>
      </w:r>
      <w:r w:rsidR="00562799">
        <w:t>2 were vulnerable to an attack which they are</w:t>
      </w:r>
      <w:r w:rsidR="00D6327A">
        <w:t>.</w:t>
      </w:r>
    </w:p>
    <w:p w14:paraId="157AF6E2" w14:textId="134A251D" w:rsidR="00C12A2D" w:rsidRDefault="00D6327A" w:rsidP="008B5B4F">
      <w:pPr>
        <w:pStyle w:val="ListParagraph"/>
        <w:spacing w:after="158"/>
        <w:ind w:left="0"/>
      </w:pPr>
      <w:r>
        <w:t>The pen tester was</w:t>
      </w:r>
      <w:r w:rsidR="005D53B4">
        <w:t xml:space="preserve"> able to access ser</w:t>
      </w:r>
      <w:r w:rsidR="004A4F34">
        <w:t xml:space="preserve">ver 1 and </w:t>
      </w:r>
      <w:r w:rsidR="00FA0028">
        <w:t xml:space="preserve">server </w:t>
      </w:r>
      <w:r w:rsidR="004A4F34">
        <w:t>2</w:t>
      </w:r>
      <w:r w:rsidR="005E2B5B">
        <w:t xml:space="preserve"> with both password cracking and </w:t>
      </w:r>
      <w:r w:rsidR="004542EB">
        <w:t>using an exploit in metaspoilt on a kali linux mac</w:t>
      </w:r>
      <w:r w:rsidR="00C12A2D">
        <w:t>hine.</w:t>
      </w:r>
      <w:r w:rsidR="004A4F34">
        <w:t xml:space="preserve"> </w:t>
      </w:r>
    </w:p>
    <w:p w14:paraId="00CF2CA2" w14:textId="65CF4241" w:rsidR="000E108E" w:rsidRDefault="00ED0D10" w:rsidP="008B5B4F">
      <w:pPr>
        <w:pStyle w:val="ListParagraph"/>
        <w:spacing w:after="158"/>
        <w:ind w:left="0"/>
      </w:pPr>
      <w:r>
        <w:t xml:space="preserve">The pen tester has proven that both machines </w:t>
      </w:r>
      <w:r w:rsidR="0069548B">
        <w:t xml:space="preserve">are vulnerable to </w:t>
      </w:r>
      <w:r w:rsidR="00EF1DE0">
        <w:t>attack</w:t>
      </w:r>
      <w:r w:rsidR="0069548B">
        <w:t xml:space="preserve"> as well as the whole company </w:t>
      </w:r>
      <w:r w:rsidR="00E72D75">
        <w:t>network due to</w:t>
      </w:r>
      <w:r w:rsidR="0069548B">
        <w:t xml:space="preserve"> there </w:t>
      </w:r>
      <w:r w:rsidR="00E72D75">
        <w:t>not being</w:t>
      </w:r>
      <w:r w:rsidR="0069548B">
        <w:t xml:space="preserve"> a strong password policy in place</w:t>
      </w:r>
      <w:r w:rsidR="00E72D75">
        <w:t xml:space="preserve"> as well as out of date software</w:t>
      </w:r>
      <w:r w:rsidR="001356B2">
        <w:t xml:space="preserve"> being used</w:t>
      </w:r>
      <w:r w:rsidR="0069548B">
        <w:t>.</w:t>
      </w:r>
    </w:p>
    <w:p w14:paraId="4BB156F0" w14:textId="77777777" w:rsidR="009F7808" w:rsidRDefault="009F7808" w:rsidP="00AC0458">
      <w:pPr>
        <w:pStyle w:val="ListParagraph"/>
        <w:spacing w:after="158"/>
        <w:ind w:left="142"/>
      </w:pPr>
    </w:p>
    <w:p w14:paraId="430BAB74" w14:textId="57F0C834" w:rsidR="008B5B4F" w:rsidRDefault="006E104A" w:rsidP="008B5B4F">
      <w:pPr>
        <w:pStyle w:val="ListParagraph"/>
        <w:spacing w:after="158"/>
        <w:ind w:left="0"/>
      </w:pPr>
      <w:r>
        <w:t xml:space="preserve">In the Scanning </w:t>
      </w:r>
      <w:r w:rsidR="009E4A6B">
        <w:t xml:space="preserve">and Vulnerability </w:t>
      </w:r>
      <w:r>
        <w:t xml:space="preserve">Stage </w:t>
      </w:r>
      <w:r w:rsidR="005E7B22">
        <w:t>o</w:t>
      </w:r>
      <w:r w:rsidR="00884340">
        <w:t>ne of the big</w:t>
      </w:r>
      <w:r w:rsidR="00BF0753">
        <w:t>ger</w:t>
      </w:r>
      <w:r w:rsidR="00884340">
        <w:t xml:space="preserve"> vulnerabilities </w:t>
      </w:r>
      <w:r w:rsidR="005E7B22">
        <w:t>that was found was</w:t>
      </w:r>
      <w:r w:rsidR="00884340">
        <w:t xml:space="preserve"> the fact that both machines had </w:t>
      </w:r>
      <w:r w:rsidR="006939C5">
        <w:t>an operating</w:t>
      </w:r>
      <w:r w:rsidR="00884340">
        <w:t xml:space="preserve"> system and software that was missing security updates </w:t>
      </w:r>
      <w:r w:rsidR="00E25249">
        <w:t xml:space="preserve">which means it is vulnerable to </w:t>
      </w:r>
      <w:r w:rsidR="006939C5">
        <w:t xml:space="preserve">being attacked. </w:t>
      </w:r>
      <w:r w:rsidR="008B5B4F">
        <w:t xml:space="preserve"> In the </w:t>
      </w:r>
      <w:r w:rsidR="00471000">
        <w:t xml:space="preserve">nmap </w:t>
      </w:r>
      <w:r w:rsidR="008B5B4F">
        <w:t xml:space="preserve">scans it gave a build number for the </w:t>
      </w:r>
      <w:r w:rsidR="00C33660">
        <w:t xml:space="preserve">operating system and mail server which in a google search has found several vulnerabilities to these </w:t>
      </w:r>
      <w:r w:rsidR="007B4D5B">
        <w:t>versions.</w:t>
      </w:r>
    </w:p>
    <w:p w14:paraId="6CC788F4" w14:textId="6908CDC0" w:rsidR="00B27018" w:rsidRDefault="008B5B4F" w:rsidP="008B5B4F">
      <w:pPr>
        <w:rPr>
          <w:noProof/>
        </w:rPr>
      </w:pPr>
      <w:r>
        <w:rPr>
          <w:noProof/>
        </w:rPr>
        <w:t xml:space="preserve">A google search has found that the Windows Server 2019 Standard </w:t>
      </w:r>
      <w:r w:rsidR="00263C14">
        <w:rPr>
          <w:noProof/>
        </w:rPr>
        <w:t xml:space="preserve">build number </w:t>
      </w:r>
      <w:r>
        <w:rPr>
          <w:noProof/>
        </w:rPr>
        <w:t>17763(Windows Server 2019 Standard 6.3) has several known vulnerabilities than can be used to get into this machine and one of them being SMB</w:t>
      </w:r>
      <w:r w:rsidR="00272A76">
        <w:rPr>
          <w:noProof/>
        </w:rPr>
        <w:t xml:space="preserve"> (Microsoft Server Message Block 2.0)</w:t>
      </w:r>
      <w:r w:rsidR="00866533">
        <w:rPr>
          <w:noProof/>
        </w:rPr>
        <w:t xml:space="preserve">. </w:t>
      </w:r>
      <w:r w:rsidR="00365C81">
        <w:rPr>
          <w:noProof/>
        </w:rPr>
        <w:t xml:space="preserve"> A </w:t>
      </w:r>
      <w:r w:rsidR="001E67BE">
        <w:rPr>
          <w:noProof/>
        </w:rPr>
        <w:t xml:space="preserve">remote code execution </w:t>
      </w:r>
      <w:r w:rsidR="001604E2">
        <w:rPr>
          <w:noProof/>
        </w:rPr>
        <w:t>vulnerabilty</w:t>
      </w:r>
      <w:r w:rsidR="001E67BE">
        <w:rPr>
          <w:noProof/>
        </w:rPr>
        <w:t xml:space="preserve"> exists</w:t>
      </w:r>
      <w:r w:rsidR="004C5C4F">
        <w:rPr>
          <w:noProof/>
        </w:rPr>
        <w:t xml:space="preserve"> on</w:t>
      </w:r>
      <w:r w:rsidR="00271BA0">
        <w:rPr>
          <w:noProof/>
        </w:rPr>
        <w:t xml:space="preserve"> this Windows Sever 2019 Standard </w:t>
      </w:r>
      <w:r w:rsidR="005D204F">
        <w:rPr>
          <w:noProof/>
        </w:rPr>
        <w:t>build number 17763</w:t>
      </w:r>
      <w:r w:rsidR="004C5C4F">
        <w:rPr>
          <w:noProof/>
        </w:rPr>
        <w:t xml:space="preserve"> </w:t>
      </w:r>
      <w:r w:rsidR="001F3241">
        <w:rPr>
          <w:noProof/>
        </w:rPr>
        <w:t xml:space="preserve">, which deals with how </w:t>
      </w:r>
      <w:r w:rsidR="00427999">
        <w:rPr>
          <w:noProof/>
        </w:rPr>
        <w:t>the</w:t>
      </w:r>
      <w:r w:rsidR="00121314">
        <w:rPr>
          <w:noProof/>
        </w:rPr>
        <w:t xml:space="preserve"> Microsoft Server </w:t>
      </w:r>
      <w:r w:rsidR="00A95436">
        <w:rPr>
          <w:noProof/>
        </w:rPr>
        <w:t>M</w:t>
      </w:r>
      <w:r w:rsidR="00121314">
        <w:rPr>
          <w:noProof/>
        </w:rPr>
        <w:t>essage Block 2.0 (</w:t>
      </w:r>
      <w:r w:rsidR="001F3241">
        <w:rPr>
          <w:noProof/>
        </w:rPr>
        <w:t>SMBv2</w:t>
      </w:r>
      <w:r w:rsidR="00121314">
        <w:rPr>
          <w:noProof/>
        </w:rPr>
        <w:t>) server</w:t>
      </w:r>
      <w:r w:rsidR="001F3241">
        <w:rPr>
          <w:noProof/>
        </w:rPr>
        <w:t xml:space="preserve"> handles certain request</w:t>
      </w:r>
      <w:r w:rsidR="005D204F">
        <w:rPr>
          <w:noProof/>
        </w:rPr>
        <w:t>s</w:t>
      </w:r>
      <w:r w:rsidR="001F3241">
        <w:rPr>
          <w:noProof/>
        </w:rPr>
        <w:t xml:space="preserve"> which </w:t>
      </w:r>
      <w:r w:rsidR="001604E2">
        <w:rPr>
          <w:noProof/>
        </w:rPr>
        <w:t xml:space="preserve">means that an attacker can gain access to the targets machine by </w:t>
      </w:r>
      <w:r w:rsidR="00D43809">
        <w:rPr>
          <w:noProof/>
        </w:rPr>
        <w:t>explo</w:t>
      </w:r>
      <w:r w:rsidR="00BB05A8">
        <w:rPr>
          <w:noProof/>
        </w:rPr>
        <w:t>iting th</w:t>
      </w:r>
      <w:r w:rsidR="001F3241">
        <w:rPr>
          <w:noProof/>
        </w:rPr>
        <w:t>is vulnerabilty</w:t>
      </w:r>
      <w:r w:rsidR="004C5C4F">
        <w:rPr>
          <w:noProof/>
        </w:rPr>
        <w:t xml:space="preserve">. </w:t>
      </w:r>
    </w:p>
    <w:p w14:paraId="0A6A9C01" w14:textId="1AC7BA15" w:rsidR="008B5B4F" w:rsidRDefault="008B5B4F" w:rsidP="008B5B4F">
      <w:pPr>
        <w:rPr>
          <w:noProof/>
        </w:rPr>
      </w:pPr>
      <w:r>
        <w:rPr>
          <w:noProof/>
        </w:rPr>
        <w:t>There are also several ways to do Windows Privilege Escalations</w:t>
      </w:r>
      <w:sdt>
        <w:sdtPr>
          <w:rPr>
            <w:noProof/>
          </w:rPr>
          <w:id w:val="-2063091112"/>
          <w:citation/>
        </w:sdtPr>
        <w:sdtEndPr/>
        <w:sdtContent>
          <w:r>
            <w:rPr>
              <w:noProof/>
            </w:rPr>
            <w:fldChar w:fldCharType="begin"/>
          </w:r>
          <w:r>
            <w:rPr>
              <w:noProof/>
            </w:rPr>
            <w:instrText xml:space="preserve"> CITATION dua22 \l 1033 </w:instrText>
          </w:r>
          <w:r>
            <w:rPr>
              <w:noProof/>
            </w:rPr>
            <w:fldChar w:fldCharType="separate"/>
          </w:r>
          <w:r w:rsidR="005B24EE">
            <w:rPr>
              <w:noProof/>
            </w:rPr>
            <w:t xml:space="preserve"> (dualfade, 2022)</w:t>
          </w:r>
          <w:r>
            <w:rPr>
              <w:noProof/>
            </w:rPr>
            <w:fldChar w:fldCharType="end"/>
          </w:r>
        </w:sdtContent>
      </w:sdt>
      <w:r>
        <w:rPr>
          <w:noProof/>
        </w:rPr>
        <w:t xml:space="preserve"> on this version due to a vulnerability in this build of the operating system. When researching the operating system , the pen tester also found this website which gives details and also shows how to use the privilege vulernablity in this software. It shows what do in metaspoilt to get into a machine running this build of software.</w:t>
      </w:r>
      <w:sdt>
        <w:sdtPr>
          <w:rPr>
            <w:noProof/>
          </w:rPr>
          <w:id w:val="-461659742"/>
          <w:citation/>
        </w:sdtPr>
        <w:sdtEndPr/>
        <w:sdtContent>
          <w:r>
            <w:rPr>
              <w:noProof/>
            </w:rPr>
            <w:fldChar w:fldCharType="begin"/>
          </w:r>
          <w:r>
            <w:rPr>
              <w:noProof/>
            </w:rPr>
            <w:instrText xml:space="preserve"> CITATION NCC19 \l 1033 </w:instrText>
          </w:r>
          <w:r>
            <w:rPr>
              <w:noProof/>
            </w:rPr>
            <w:fldChar w:fldCharType="separate"/>
          </w:r>
          <w:r w:rsidR="005B24EE">
            <w:rPr>
              <w:noProof/>
            </w:rPr>
            <w:t xml:space="preserve"> (NCC Group, 2019)</w:t>
          </w:r>
          <w:r>
            <w:rPr>
              <w:noProof/>
            </w:rPr>
            <w:fldChar w:fldCharType="end"/>
          </w:r>
        </w:sdtContent>
      </w:sdt>
    </w:p>
    <w:p w14:paraId="17A02F13" w14:textId="77777777" w:rsidR="008B5B4F" w:rsidRDefault="006939C5" w:rsidP="008B5B4F">
      <w:pPr>
        <w:pStyle w:val="ListParagraph"/>
        <w:spacing w:after="158"/>
        <w:ind w:left="0"/>
      </w:pPr>
      <w:r>
        <w:t xml:space="preserve">The mail server that is being used is also using out of date </w:t>
      </w:r>
      <w:r w:rsidR="00F10DD5">
        <w:t>software,</w:t>
      </w:r>
      <w:r>
        <w:t xml:space="preserve"> that when </w:t>
      </w:r>
      <w:r w:rsidR="00F10DD5">
        <w:t>searched about has an</w:t>
      </w:r>
      <w:r w:rsidR="008B5B4F">
        <w:t xml:space="preserve"> </w:t>
      </w:r>
      <w:r w:rsidR="00F10DD5">
        <w:t>Authentication Bypass which makes it extremely vulnerable to an attack.</w:t>
      </w:r>
      <w:r w:rsidR="008B5B4F">
        <w:t xml:space="preserve"> </w:t>
      </w:r>
    </w:p>
    <w:p w14:paraId="112B820E" w14:textId="47B2179C" w:rsidR="008B5B4F" w:rsidRDefault="008B5B4F" w:rsidP="008B5B4F">
      <w:pPr>
        <w:pStyle w:val="ListParagraph"/>
        <w:spacing w:after="158"/>
        <w:ind w:left="0"/>
      </w:pPr>
      <w:r>
        <w:rPr>
          <w:noProof/>
        </w:rPr>
        <w:t xml:space="preserve">By doing a google search on the Argo soft mail server, which has serval known vulnerabilities but </w:t>
      </w:r>
      <w:r w:rsidR="00FB338C">
        <w:rPr>
          <w:noProof/>
        </w:rPr>
        <w:t>1</w:t>
      </w:r>
      <w:r>
        <w:rPr>
          <w:noProof/>
        </w:rPr>
        <w:t xml:space="preserve">.8 .x has an authentication bypass, </w:t>
      </w:r>
      <w:sdt>
        <w:sdtPr>
          <w:rPr>
            <w:noProof/>
          </w:rPr>
          <w:id w:val="867723371"/>
          <w:citation/>
        </w:sdtPr>
        <w:sdtEndPr/>
        <w:sdtContent>
          <w:r>
            <w:rPr>
              <w:noProof/>
            </w:rPr>
            <w:fldChar w:fldCharType="begin"/>
          </w:r>
          <w:r>
            <w:rPr>
              <w:noProof/>
            </w:rPr>
            <w:instrText xml:space="preserve"> CITATION ArG03 \l 1033 </w:instrText>
          </w:r>
          <w:r>
            <w:rPr>
              <w:noProof/>
            </w:rPr>
            <w:fldChar w:fldCharType="separate"/>
          </w:r>
          <w:r w:rsidR="005B24EE">
            <w:rPr>
              <w:noProof/>
            </w:rPr>
            <w:t>(ArGoSoft 1.8.- Authenication Bypass , 2003)</w:t>
          </w:r>
          <w:r>
            <w:rPr>
              <w:noProof/>
            </w:rPr>
            <w:fldChar w:fldCharType="end"/>
          </w:r>
        </w:sdtContent>
      </w:sdt>
      <w:r>
        <w:rPr>
          <w:noProof/>
        </w:rPr>
        <w:t xml:space="preserve">which basically fails to carry out the suffiencient authentication before granting access to the user management interface. </w:t>
      </w:r>
    </w:p>
    <w:p w14:paraId="0B5FC14A" w14:textId="23F0FF08" w:rsidR="00B36499" w:rsidRDefault="00F10DD5" w:rsidP="008B5B4F">
      <w:pPr>
        <w:pStyle w:val="ListParagraph"/>
        <w:spacing w:after="158"/>
        <w:ind w:left="142"/>
      </w:pPr>
      <w:r>
        <w:t xml:space="preserve"> </w:t>
      </w:r>
    </w:p>
    <w:p w14:paraId="548C25E5" w14:textId="20D5BDCC" w:rsidR="0069548B" w:rsidRDefault="005E7B22" w:rsidP="008B5B4F">
      <w:pPr>
        <w:pStyle w:val="ListParagraph"/>
        <w:spacing w:after="158"/>
        <w:ind w:left="0"/>
      </w:pPr>
      <w:r>
        <w:t xml:space="preserve">In the Enumeration </w:t>
      </w:r>
      <w:r w:rsidR="00962376">
        <w:t xml:space="preserve">and Password Cracking </w:t>
      </w:r>
      <w:r>
        <w:t>Stage</w:t>
      </w:r>
      <w:r w:rsidR="00B36499">
        <w:t xml:space="preserve"> </w:t>
      </w:r>
      <w:r w:rsidR="00BA39F6">
        <w:t xml:space="preserve">this </w:t>
      </w:r>
      <w:r w:rsidR="00B36499">
        <w:t>was where a user account with ad</w:t>
      </w:r>
      <w:r w:rsidR="009D0A5A">
        <w:t xml:space="preserve">min privileges was found to have a weak password that was able to be cracked by using </w:t>
      </w:r>
      <w:r w:rsidR="00C37083">
        <w:t>enum4linux in metaspoilt.</w:t>
      </w:r>
      <w:r w:rsidR="005A467A">
        <w:t xml:space="preserve"> This </w:t>
      </w:r>
      <w:r>
        <w:t>user account was used to gain access</w:t>
      </w:r>
      <w:r w:rsidR="005D5429">
        <w:t xml:space="preserve"> to the target machine. The</w:t>
      </w:r>
      <w:r w:rsidR="009F62A0">
        <w:t xml:space="preserve"> user account</w:t>
      </w:r>
      <w:r>
        <w:t xml:space="preserve"> did have aspects of a good password but lacked the use of upper-case letters, special characters and numbers which made it easier to crack using a password cracker. </w:t>
      </w:r>
    </w:p>
    <w:p w14:paraId="10623F38" w14:textId="77777777" w:rsidR="005E7B22" w:rsidRDefault="005E7B22" w:rsidP="008B5B4F">
      <w:pPr>
        <w:pStyle w:val="ListParagraph"/>
        <w:spacing w:after="158"/>
        <w:ind w:left="0"/>
      </w:pPr>
    </w:p>
    <w:p w14:paraId="118B3C3B" w14:textId="291FC7D7" w:rsidR="003D2805" w:rsidRDefault="002A285F" w:rsidP="008B5B4F">
      <w:pPr>
        <w:pStyle w:val="ListParagraph"/>
        <w:spacing w:after="158"/>
        <w:ind w:left="0"/>
      </w:pPr>
      <w:r>
        <w:t xml:space="preserve">In the </w:t>
      </w:r>
      <w:r w:rsidR="00962376">
        <w:t>System Hacking</w:t>
      </w:r>
      <w:r>
        <w:t xml:space="preserve"> </w:t>
      </w:r>
      <w:r w:rsidR="00962376">
        <w:t>Stage,</w:t>
      </w:r>
      <w:r w:rsidR="00561A79">
        <w:t xml:space="preserve"> the pen</w:t>
      </w:r>
      <w:r w:rsidR="00864A00">
        <w:t xml:space="preserve"> tester </w:t>
      </w:r>
      <w:r w:rsidR="00E25B44">
        <w:t>knows</w:t>
      </w:r>
      <w:r w:rsidR="00AC41F3">
        <w:t xml:space="preserve"> from the research that has been carried out</w:t>
      </w:r>
      <w:r w:rsidR="00E25B44">
        <w:t xml:space="preserve"> that these target machines are vulnerable to SMBv2 exploits</w:t>
      </w:r>
      <w:r>
        <w:t>.</w:t>
      </w:r>
    </w:p>
    <w:p w14:paraId="61DEBD4E" w14:textId="257533A8" w:rsidR="003D2805" w:rsidRDefault="003D2805" w:rsidP="008B5B4F">
      <w:pPr>
        <w:pStyle w:val="ListParagraph"/>
        <w:spacing w:after="158"/>
        <w:ind w:left="0"/>
      </w:pPr>
      <w:r>
        <w:t xml:space="preserve">The pen tester in the kali machine was then able to use the </w:t>
      </w:r>
      <w:r w:rsidR="00817355">
        <w:t xml:space="preserve">SMBv2 </w:t>
      </w:r>
      <w:r>
        <w:t>exploit that w</w:t>
      </w:r>
      <w:r w:rsidR="00817355">
        <w:t>as</w:t>
      </w:r>
      <w:r>
        <w:t xml:space="preserve"> found to gain access to the target machines. </w:t>
      </w:r>
    </w:p>
    <w:p w14:paraId="5AB256C6" w14:textId="0DF6DEAF" w:rsidR="00F82E3A" w:rsidRDefault="00126266" w:rsidP="004D2221">
      <w:pPr>
        <w:spacing w:after="158"/>
      </w:pPr>
      <w:r>
        <w:t>T</w:t>
      </w:r>
      <w:r w:rsidR="0053580E">
        <w:t xml:space="preserve">he pen tester </w:t>
      </w:r>
      <w:r w:rsidR="00D75E4D">
        <w:t>had gained access to</w:t>
      </w:r>
      <w:r w:rsidR="00836462">
        <w:t xml:space="preserve"> the target machine</w:t>
      </w:r>
      <w:r w:rsidR="00D75E4D">
        <w:t>s</w:t>
      </w:r>
      <w:r w:rsidR="00836462">
        <w:t xml:space="preserve"> with a meterpreter session</w:t>
      </w:r>
      <w:r w:rsidR="002209D8">
        <w:t>, which allowed things like running a keylogger on the target machine</w:t>
      </w:r>
      <w:r w:rsidR="003E2E52">
        <w:t xml:space="preserve">. Gaining more in-depth information about the target machines like applications </w:t>
      </w:r>
      <w:r w:rsidR="00092D1B">
        <w:t xml:space="preserve">on the machines with their current build numbers which could give an attacker a way to get back into the machines if the </w:t>
      </w:r>
      <w:r w:rsidR="00B95079">
        <w:t xml:space="preserve">current exploit was patched. </w:t>
      </w:r>
      <w:r w:rsidR="00AE1217">
        <w:t xml:space="preserve"> The attacker can also use a command called clearev to clear their tracks which could make </w:t>
      </w:r>
      <w:r w:rsidR="00860357">
        <w:t>it hard to see what was done after the fact.</w:t>
      </w:r>
    </w:p>
    <w:p w14:paraId="3465F801" w14:textId="02F244D2" w:rsidR="0053580E" w:rsidRDefault="00F82E3A" w:rsidP="004D2221">
      <w:pPr>
        <w:spacing w:after="158"/>
      </w:pPr>
      <w:r>
        <w:t xml:space="preserve">As both these machines are vulnerable to an attack through metaspoilt, </w:t>
      </w:r>
      <w:r w:rsidR="004E50E6">
        <w:t xml:space="preserve">in meterpreter </w:t>
      </w:r>
      <w:r>
        <w:t>there is a script that can be run called persistence which when used will create an auto reconnecting persistent back door on these machines</w:t>
      </w:r>
      <w:r w:rsidR="00227323">
        <w:t xml:space="preserve"> which will allow the attacker to gain access </w:t>
      </w:r>
      <w:r w:rsidR="00523B0C">
        <w:t>every time</w:t>
      </w:r>
      <w:r w:rsidR="00227323">
        <w:t xml:space="preserve"> this machine is </w:t>
      </w:r>
      <w:r w:rsidR="00523B0C">
        <w:t>turned on</w:t>
      </w:r>
      <w:sdt>
        <w:sdtPr>
          <w:id w:val="-1523783921"/>
          <w:citation/>
        </w:sdtPr>
        <w:sdtEndPr/>
        <w:sdtContent>
          <w:r>
            <w:fldChar w:fldCharType="begin"/>
          </w:r>
          <w:r>
            <w:instrText xml:space="preserve"> CITATION How \l 1033 </w:instrText>
          </w:r>
          <w:r>
            <w:fldChar w:fldCharType="separate"/>
          </w:r>
          <w:r w:rsidR="005B24EE">
            <w:rPr>
              <w:noProof/>
            </w:rPr>
            <w:t xml:space="preserve"> (How to Make the Metasploit Meterpreter Persistent, n.d.)</w:t>
          </w:r>
          <w:r>
            <w:fldChar w:fldCharType="end"/>
          </w:r>
        </w:sdtContent>
      </w:sdt>
      <w:r>
        <w:t xml:space="preserve">.  </w:t>
      </w:r>
    </w:p>
    <w:p w14:paraId="3BA7E63F" w14:textId="56C514DF" w:rsidR="00126266" w:rsidRDefault="00126266" w:rsidP="00126266">
      <w:pPr>
        <w:pStyle w:val="ListParagraph"/>
        <w:spacing w:after="158"/>
        <w:ind w:left="0"/>
      </w:pPr>
      <w:r>
        <w:t>If these machines had been updated to have the latest operating system with security patches installed this would not have been possible as these vulnerabilities have since been patched in newer versions of the Microsoft Server 2019 Standard version.</w:t>
      </w:r>
    </w:p>
    <w:p w14:paraId="40995E1E" w14:textId="77777777" w:rsidR="009525A9" w:rsidRDefault="009525A9" w:rsidP="009525A9">
      <w:pPr>
        <w:pStyle w:val="Heading2"/>
        <w:rPr>
          <w:rFonts w:eastAsia="Times New Roman"/>
          <w:lang w:eastAsia="en-US"/>
        </w:rPr>
      </w:pPr>
      <w:bookmarkStart w:id="12" w:name="_Toc153568090"/>
      <w:r>
        <w:rPr>
          <w:rFonts w:eastAsia="Times New Roman"/>
          <w:lang w:eastAsia="en-US"/>
        </w:rPr>
        <w:t>Countermeasures</w:t>
      </w:r>
      <w:bookmarkEnd w:id="12"/>
      <w:r w:rsidR="00927DC9">
        <w:rPr>
          <w:rFonts w:eastAsia="Times New Roman"/>
          <w:lang w:eastAsia="en-US"/>
        </w:rPr>
        <w:t xml:space="preserve"> </w:t>
      </w:r>
    </w:p>
    <w:p w14:paraId="4CC10B12" w14:textId="3D85D54B" w:rsidR="00C24DF1" w:rsidRDefault="00561EC0" w:rsidP="00561EC0">
      <w:r>
        <w:t xml:space="preserve">With the vulnerabilities that have been found in both server 1 and server 2 there are some countermeasures </w:t>
      </w:r>
      <w:r w:rsidR="00F80227">
        <w:t xml:space="preserve">that </w:t>
      </w:r>
      <w:r w:rsidR="00E949A8">
        <w:t xml:space="preserve">need to be put into place </w:t>
      </w:r>
      <w:r>
        <w:t>to mitigate any breaches</w:t>
      </w:r>
      <w:r w:rsidR="009744CC">
        <w:t xml:space="preserve"> that could</w:t>
      </w:r>
      <w:r>
        <w:t xml:space="preserve"> happen in the future it will not stop them completely, but it will help lessen the risk to you and your customers/clients.</w:t>
      </w:r>
    </w:p>
    <w:p w14:paraId="7D51C84D" w14:textId="3D409944" w:rsidR="00E320B0" w:rsidRDefault="00CF0AC0" w:rsidP="00EC4324">
      <w:pPr>
        <w:pStyle w:val="ListParagraph"/>
        <w:numPr>
          <w:ilvl w:val="0"/>
          <w:numId w:val="39"/>
        </w:numPr>
      </w:pPr>
      <w:r>
        <w:t xml:space="preserve">Have a clear and robust password policy, make sure to have a </w:t>
      </w:r>
      <w:r w:rsidR="00A81C03">
        <w:t xml:space="preserve">minimum length to the password as well as special characters, </w:t>
      </w:r>
      <w:r w:rsidR="00DA0112">
        <w:t>upper- and lower-case letters</w:t>
      </w:r>
      <w:r w:rsidR="00A81C03">
        <w:t xml:space="preserve"> and numbers in the passwords</w:t>
      </w:r>
      <w:sdt>
        <w:sdtPr>
          <w:id w:val="509953198"/>
          <w:citation/>
        </w:sdtPr>
        <w:sdtEndPr/>
        <w:sdtContent>
          <w:r w:rsidR="00CF3D83">
            <w:fldChar w:fldCharType="begin"/>
          </w:r>
          <w:r w:rsidR="00CF3D83">
            <w:instrText xml:space="preserve"> CITATION Pas \l 1033 </w:instrText>
          </w:r>
          <w:r w:rsidR="00CF3D83">
            <w:fldChar w:fldCharType="separate"/>
          </w:r>
          <w:r w:rsidR="005B24EE">
            <w:rPr>
              <w:noProof/>
            </w:rPr>
            <w:t xml:space="preserve"> (Password Policy Best Practices for Strong Security in AD, n.d.)</w:t>
          </w:r>
          <w:r w:rsidR="00CF3D83">
            <w:fldChar w:fldCharType="end"/>
          </w:r>
        </w:sdtContent>
      </w:sdt>
      <w:r w:rsidR="00A81C03">
        <w:t xml:space="preserve">. </w:t>
      </w:r>
    </w:p>
    <w:p w14:paraId="64E9765A" w14:textId="2C2EF202" w:rsidR="00A81C03" w:rsidRDefault="002D53E3" w:rsidP="00EC4324">
      <w:pPr>
        <w:pStyle w:val="ListParagraph"/>
        <w:numPr>
          <w:ilvl w:val="0"/>
          <w:numId w:val="39"/>
        </w:numPr>
      </w:pPr>
      <w:r w:rsidRPr="002D53E3">
        <w:t>Implement a robust update policy for operating systems and software to ensure the timely installation of security patches</w:t>
      </w:r>
      <w:sdt>
        <w:sdtPr>
          <w:id w:val="542258365"/>
          <w:citation/>
        </w:sdtPr>
        <w:sdtEndPr/>
        <w:sdtContent>
          <w:r w:rsidR="00554AAE">
            <w:fldChar w:fldCharType="begin"/>
          </w:r>
          <w:r w:rsidR="00554AAE">
            <w:instrText xml:space="preserve"> CITATION Eri \l 1033 </w:instrText>
          </w:r>
          <w:r w:rsidR="00554AAE">
            <w:fldChar w:fldCharType="separate"/>
          </w:r>
          <w:r w:rsidR="005B24EE">
            <w:rPr>
              <w:noProof/>
            </w:rPr>
            <w:t xml:space="preserve"> (Delvalle, n.d.)</w:t>
          </w:r>
          <w:r w:rsidR="00554AAE">
            <w:fldChar w:fldCharType="end"/>
          </w:r>
        </w:sdtContent>
      </w:sdt>
      <w:r w:rsidR="00322E12">
        <w:t>.</w:t>
      </w:r>
    </w:p>
    <w:p w14:paraId="72BE6B19" w14:textId="4546CDF2" w:rsidR="00322E12" w:rsidRDefault="00CD45A2" w:rsidP="00EC4324">
      <w:pPr>
        <w:pStyle w:val="ListParagraph"/>
        <w:numPr>
          <w:ilvl w:val="0"/>
          <w:numId w:val="39"/>
        </w:numPr>
      </w:pPr>
      <w:r>
        <w:t>Keep up to date</w:t>
      </w:r>
      <w:r w:rsidR="00FF3DE3">
        <w:t xml:space="preserve"> with</w:t>
      </w:r>
      <w:r>
        <w:t xml:space="preserve"> things</w:t>
      </w:r>
      <w:r w:rsidR="00B96F49">
        <w:t xml:space="preserve"> </w:t>
      </w:r>
      <w:r>
        <w:t xml:space="preserve">like </w:t>
      </w:r>
      <w:r w:rsidR="008B2AA2">
        <w:t>OWASP (</w:t>
      </w:r>
      <w:r w:rsidR="00B96F49">
        <w:t xml:space="preserve">Open Web </w:t>
      </w:r>
      <w:r w:rsidR="009D604C">
        <w:t>Application Security Project</w:t>
      </w:r>
      <w:r w:rsidR="008B2AA2">
        <w:t>) who provide</w:t>
      </w:r>
      <w:r w:rsidR="00B22ED0">
        <w:t xml:space="preserve"> tools resources and best practices to help </w:t>
      </w:r>
      <w:r w:rsidR="000330C4">
        <w:t>organisations develop and maintain</w:t>
      </w:r>
      <w:r w:rsidR="00FA1E06">
        <w:t xml:space="preserve"> secure web applications</w:t>
      </w:r>
      <w:r w:rsidR="000330C4">
        <w:t xml:space="preserve"> </w:t>
      </w:r>
      <w:r w:rsidR="00CF57D0">
        <w:t xml:space="preserve">and </w:t>
      </w:r>
      <w:r w:rsidR="002C1A90">
        <w:t>W</w:t>
      </w:r>
      <w:r w:rsidR="004836F2">
        <w:t>ASC</w:t>
      </w:r>
      <w:r w:rsidR="008B2AA2">
        <w:t xml:space="preserve"> </w:t>
      </w:r>
      <w:r w:rsidR="009D604C">
        <w:t>(</w:t>
      </w:r>
      <w:r w:rsidR="008B2AA2">
        <w:t>Web Application Security Consortium</w:t>
      </w:r>
      <w:r w:rsidR="009D604C">
        <w:t>)</w:t>
      </w:r>
      <w:r w:rsidR="00FA1E06">
        <w:t xml:space="preserve"> </w:t>
      </w:r>
      <w:r w:rsidR="00E501FD">
        <w:t xml:space="preserve">are a non-profit </w:t>
      </w:r>
      <w:r w:rsidR="000808A3">
        <w:t xml:space="preserve">organisation that focuses </w:t>
      </w:r>
      <w:r w:rsidR="00242C51">
        <w:t xml:space="preserve">on improving security of web applications. They also provide </w:t>
      </w:r>
      <w:r w:rsidR="00E91597">
        <w:t>information, tools</w:t>
      </w:r>
      <w:r w:rsidR="00242C51">
        <w:t xml:space="preserve"> resources </w:t>
      </w:r>
      <w:r w:rsidR="00E91597">
        <w:t>to help organisations enhance security of their web applications.</w:t>
      </w:r>
    </w:p>
    <w:p w14:paraId="73538FDC" w14:textId="047321D9" w:rsidR="00BF217E" w:rsidRDefault="00322E12" w:rsidP="00EC4324">
      <w:pPr>
        <w:pStyle w:val="ListParagraph"/>
        <w:numPr>
          <w:ilvl w:val="0"/>
          <w:numId w:val="39"/>
        </w:numPr>
      </w:pPr>
      <w:r>
        <w:t xml:space="preserve">Make sure to keep an eye out </w:t>
      </w:r>
      <w:r w:rsidR="004A49BE">
        <w:t xml:space="preserve">for any new threats or vulnerabilities on </w:t>
      </w:r>
      <w:r w:rsidR="002D70E5">
        <w:t xml:space="preserve">websites </w:t>
      </w:r>
      <w:r w:rsidR="00F03E66">
        <w:t>like CVE, exploit database</w:t>
      </w:r>
      <w:r w:rsidR="004A49BE">
        <w:t>.</w:t>
      </w:r>
    </w:p>
    <w:p w14:paraId="456E356C" w14:textId="26E05912" w:rsidR="00F03E66" w:rsidRDefault="00CD07AA" w:rsidP="00EC4324">
      <w:pPr>
        <w:pStyle w:val="ListParagraph"/>
        <w:numPr>
          <w:ilvl w:val="0"/>
          <w:numId w:val="39"/>
        </w:numPr>
      </w:pPr>
      <w:r>
        <w:t xml:space="preserve">Close </w:t>
      </w:r>
      <w:r w:rsidR="0026734E">
        <w:t xml:space="preserve">all unnecessary ports, if the port does not need to be </w:t>
      </w:r>
      <w:r w:rsidR="004738DF">
        <w:t>open then close it to stop any potential breaches happening.</w:t>
      </w:r>
    </w:p>
    <w:p w14:paraId="4B618F0F" w14:textId="54F368F1" w:rsidR="004738DF" w:rsidRDefault="004738DF" w:rsidP="00EC4324">
      <w:pPr>
        <w:pStyle w:val="ListParagraph"/>
        <w:numPr>
          <w:ilvl w:val="0"/>
          <w:numId w:val="39"/>
        </w:numPr>
      </w:pPr>
      <w:r>
        <w:t xml:space="preserve">Have current and up-to-date </w:t>
      </w:r>
      <w:r w:rsidR="00DF537F">
        <w:t xml:space="preserve">anti-virus </w:t>
      </w:r>
      <w:r w:rsidR="00D22C0C">
        <w:t xml:space="preserve">software running and have a firewall </w:t>
      </w:r>
      <w:r w:rsidR="0052310A">
        <w:t>configured</w:t>
      </w:r>
      <w:r w:rsidR="0004544E">
        <w:t xml:space="preserve"> with allow and deny rules in place</w:t>
      </w:r>
      <w:r w:rsidR="00747FF0">
        <w:t>.</w:t>
      </w:r>
    </w:p>
    <w:p w14:paraId="17514A34" w14:textId="4DD628B4" w:rsidR="0088274E" w:rsidRDefault="0088274E" w:rsidP="00EC4324">
      <w:pPr>
        <w:pStyle w:val="ListParagraph"/>
        <w:numPr>
          <w:ilvl w:val="0"/>
          <w:numId w:val="39"/>
        </w:numPr>
      </w:pPr>
      <w:r>
        <w:t xml:space="preserve">Conduct Penetration tests </w:t>
      </w:r>
      <w:r w:rsidR="000E7A89">
        <w:t>every</w:t>
      </w:r>
      <w:r>
        <w:t xml:space="preserve"> 6</w:t>
      </w:r>
      <w:r w:rsidR="0052310A">
        <w:t xml:space="preserve"> to 12 months</w:t>
      </w:r>
      <w:r>
        <w:t xml:space="preserve"> either done via a third party or in-house.</w:t>
      </w:r>
    </w:p>
    <w:p w14:paraId="583FB0AB" w14:textId="175758CE" w:rsidR="003824EA" w:rsidRDefault="00D16C10" w:rsidP="003824EA">
      <w:pPr>
        <w:pStyle w:val="ListParagraph"/>
        <w:numPr>
          <w:ilvl w:val="0"/>
          <w:numId w:val="39"/>
        </w:numPr>
      </w:pPr>
      <w:r>
        <w:lastRenderedPageBreak/>
        <w:t>Staff training in Cyber Security</w:t>
      </w:r>
      <w:r w:rsidR="00B32DA9">
        <w:t xml:space="preserve">, </w:t>
      </w:r>
      <w:r w:rsidR="003202CD">
        <w:t>make sure to have refresher train</w:t>
      </w:r>
      <w:r w:rsidR="00D10366">
        <w:t xml:space="preserve">ing </w:t>
      </w:r>
      <w:r w:rsidR="005F4F7C">
        <w:t>every</w:t>
      </w:r>
      <w:r w:rsidR="00D10366">
        <w:t xml:space="preserve"> 6 months.</w:t>
      </w:r>
    </w:p>
    <w:p w14:paraId="07CE227D" w14:textId="77777777" w:rsidR="00C24DF1" w:rsidRDefault="00C24DF1" w:rsidP="00C24DF1">
      <w:pPr>
        <w:pStyle w:val="ListParagraph"/>
      </w:pPr>
    </w:p>
    <w:p w14:paraId="6E94CBA8" w14:textId="322699CC" w:rsidR="00ED3E99" w:rsidRDefault="00ED3E99" w:rsidP="003824EA">
      <w:r>
        <w:t>These are just some of the countermeasures that can be put in place</w:t>
      </w:r>
      <w:r w:rsidR="007C626A">
        <w:t>, there are a lot of other measures that can be implemented</w:t>
      </w:r>
      <w:r w:rsidR="002E1FD7">
        <w:t xml:space="preserve">. There are a lot of good articles online about measures to put in place one that is good is </w:t>
      </w:r>
      <w:sdt>
        <w:sdtPr>
          <w:id w:val="1519961294"/>
          <w:citation/>
        </w:sdtPr>
        <w:sdtEndPr/>
        <w:sdtContent>
          <w:r w:rsidR="002E1FD7">
            <w:fldChar w:fldCharType="begin"/>
          </w:r>
          <w:r w:rsidR="002E1FD7">
            <w:rPr>
              <w:lang w:val="en-GB"/>
            </w:rPr>
            <w:instrText xml:space="preserve"> CITATION 12t22 \l 2057 </w:instrText>
          </w:r>
          <w:r w:rsidR="002E1FD7">
            <w:fldChar w:fldCharType="separate"/>
          </w:r>
          <w:r w:rsidR="005B24EE" w:rsidRPr="005B24EE">
            <w:rPr>
              <w:noProof/>
              <w:lang w:val="en-GB"/>
            </w:rPr>
            <w:t>(12 tips for mitigating cyberattacks, 2022)</w:t>
          </w:r>
          <w:r w:rsidR="002E1FD7">
            <w:fldChar w:fldCharType="end"/>
          </w:r>
        </w:sdtContent>
      </w:sdt>
    </w:p>
    <w:p w14:paraId="68523B13" w14:textId="32224842" w:rsidR="00493CEF" w:rsidRDefault="003824EA" w:rsidP="00C24DF1">
      <w:r>
        <w:t>On</w:t>
      </w:r>
      <w:r w:rsidR="00D80EAF">
        <w:t xml:space="preserve">ce these steps are in place and have been </w:t>
      </w:r>
      <w:r w:rsidR="00761F25">
        <w:t xml:space="preserve">taken </w:t>
      </w:r>
      <w:r w:rsidR="00082D49">
        <w:t>the company/</w:t>
      </w:r>
      <w:r w:rsidR="009259FB">
        <w:t>organization</w:t>
      </w:r>
      <w:r w:rsidR="00082D49">
        <w:t xml:space="preserve"> will be more secure </w:t>
      </w:r>
      <w:r w:rsidR="009259FB">
        <w:t>than it previously was.</w:t>
      </w:r>
    </w:p>
    <w:p w14:paraId="004DCA46" w14:textId="77777777" w:rsidR="009525A9" w:rsidRDefault="009525A9" w:rsidP="009525A9">
      <w:pPr>
        <w:pStyle w:val="Heading2"/>
        <w:rPr>
          <w:rFonts w:eastAsia="Times New Roman"/>
          <w:lang w:eastAsia="en-US"/>
        </w:rPr>
      </w:pPr>
      <w:bookmarkStart w:id="13" w:name="_Toc153568091"/>
      <w:r>
        <w:rPr>
          <w:rFonts w:eastAsia="Times New Roman"/>
          <w:lang w:eastAsia="en-US"/>
        </w:rPr>
        <w:t>Future Work</w:t>
      </w:r>
      <w:bookmarkEnd w:id="13"/>
    </w:p>
    <w:p w14:paraId="4F54F61F" w14:textId="5119F6A5" w:rsidR="009525A9" w:rsidRDefault="003C52A3" w:rsidP="00E853E0">
      <w:pPr>
        <w:rPr>
          <w:rFonts w:eastAsia="Times New Roman" w:cs="Times New Roman"/>
          <w:color w:val="000000"/>
          <w:lang w:eastAsia="en-US"/>
        </w:rPr>
      </w:pPr>
      <w:r>
        <w:rPr>
          <w:rFonts w:eastAsia="Times New Roman" w:cs="Times New Roman"/>
          <w:color w:val="000000"/>
          <w:lang w:eastAsia="en-US"/>
        </w:rPr>
        <w:t xml:space="preserve">If there was more time </w:t>
      </w:r>
      <w:r w:rsidR="00374B67">
        <w:rPr>
          <w:rFonts w:eastAsia="Times New Roman" w:cs="Times New Roman"/>
          <w:color w:val="000000"/>
          <w:lang w:eastAsia="en-US"/>
        </w:rPr>
        <w:t>available,</w:t>
      </w:r>
      <w:r w:rsidR="00FC42E0">
        <w:rPr>
          <w:rFonts w:eastAsia="Times New Roman" w:cs="Times New Roman"/>
          <w:color w:val="000000"/>
          <w:lang w:eastAsia="en-US"/>
        </w:rPr>
        <w:t xml:space="preserve"> </w:t>
      </w:r>
      <w:r w:rsidR="00374B67">
        <w:rPr>
          <w:rFonts w:eastAsia="Times New Roman" w:cs="Times New Roman"/>
          <w:color w:val="000000"/>
          <w:lang w:eastAsia="en-US"/>
        </w:rPr>
        <w:t xml:space="preserve">the pen tester would have </w:t>
      </w:r>
      <w:r w:rsidR="00F94574">
        <w:rPr>
          <w:rFonts w:eastAsia="Times New Roman" w:cs="Times New Roman"/>
          <w:color w:val="000000"/>
          <w:lang w:eastAsia="en-US"/>
        </w:rPr>
        <w:t xml:space="preserve">spent more time researching more about the vulnerabilities </w:t>
      </w:r>
      <w:r w:rsidR="008D448B">
        <w:rPr>
          <w:rFonts w:eastAsia="Times New Roman" w:cs="Times New Roman"/>
          <w:color w:val="000000"/>
          <w:lang w:eastAsia="en-US"/>
        </w:rPr>
        <w:t xml:space="preserve">that were </w:t>
      </w:r>
      <w:r w:rsidR="00036553">
        <w:rPr>
          <w:rFonts w:eastAsia="Times New Roman" w:cs="Times New Roman"/>
          <w:color w:val="000000"/>
          <w:lang w:eastAsia="en-US"/>
        </w:rPr>
        <w:t>present,</w:t>
      </w:r>
      <w:r w:rsidR="008D448B">
        <w:rPr>
          <w:rFonts w:eastAsia="Times New Roman" w:cs="Times New Roman"/>
          <w:color w:val="000000"/>
          <w:lang w:eastAsia="en-US"/>
        </w:rPr>
        <w:t xml:space="preserve"> </w:t>
      </w:r>
      <w:r w:rsidR="00F94574">
        <w:rPr>
          <w:rFonts w:eastAsia="Times New Roman" w:cs="Times New Roman"/>
          <w:color w:val="000000"/>
          <w:lang w:eastAsia="en-US"/>
        </w:rPr>
        <w:t xml:space="preserve">not just the most critical ones. </w:t>
      </w:r>
      <w:r w:rsidR="00B65E77">
        <w:rPr>
          <w:rFonts w:eastAsia="Times New Roman" w:cs="Times New Roman"/>
          <w:color w:val="000000"/>
          <w:lang w:eastAsia="en-US"/>
        </w:rPr>
        <w:t xml:space="preserve">To see </w:t>
      </w:r>
      <w:r w:rsidR="00BF275B">
        <w:rPr>
          <w:rFonts w:eastAsia="Times New Roman" w:cs="Times New Roman"/>
          <w:color w:val="000000"/>
          <w:lang w:eastAsia="en-US"/>
        </w:rPr>
        <w:t>if the less severe vulnerabilities would allow them a way in.</w:t>
      </w:r>
    </w:p>
    <w:p w14:paraId="2AD3C776" w14:textId="0E3947EE" w:rsidR="008D448B" w:rsidRDefault="008D448B" w:rsidP="00E853E0">
      <w:pPr>
        <w:rPr>
          <w:rFonts w:eastAsia="Times New Roman" w:cs="Times New Roman"/>
          <w:color w:val="000000"/>
          <w:lang w:eastAsia="en-US"/>
        </w:rPr>
      </w:pPr>
      <w:r>
        <w:rPr>
          <w:rFonts w:eastAsia="Times New Roman" w:cs="Times New Roman"/>
          <w:color w:val="000000"/>
          <w:lang w:eastAsia="en-US"/>
        </w:rPr>
        <w:t xml:space="preserve">As well as looking at doing a </w:t>
      </w:r>
      <w:r w:rsidR="00036553">
        <w:rPr>
          <w:rFonts w:eastAsia="Times New Roman" w:cs="Times New Roman"/>
          <w:color w:val="000000"/>
          <w:lang w:eastAsia="en-US"/>
        </w:rPr>
        <w:t xml:space="preserve">black box pen test which would include them acting like </w:t>
      </w:r>
      <w:r w:rsidR="00F57697">
        <w:rPr>
          <w:rFonts w:eastAsia="Times New Roman" w:cs="Times New Roman"/>
          <w:color w:val="000000"/>
          <w:lang w:eastAsia="en-US"/>
        </w:rPr>
        <w:t>hackers</w:t>
      </w:r>
      <w:r w:rsidR="00F14EDF">
        <w:rPr>
          <w:rFonts w:eastAsia="Times New Roman" w:cs="Times New Roman"/>
          <w:color w:val="000000"/>
          <w:lang w:eastAsia="en-US"/>
        </w:rPr>
        <w:t xml:space="preserve"> which </w:t>
      </w:r>
      <w:r w:rsidR="00FE344D">
        <w:rPr>
          <w:rFonts w:eastAsia="Times New Roman" w:cs="Times New Roman"/>
          <w:color w:val="000000"/>
          <w:lang w:eastAsia="en-US"/>
        </w:rPr>
        <w:t xml:space="preserve">would </w:t>
      </w:r>
      <w:r w:rsidR="00D67A17">
        <w:rPr>
          <w:rFonts w:eastAsia="Times New Roman" w:cs="Times New Roman"/>
          <w:color w:val="000000"/>
          <w:lang w:eastAsia="en-US"/>
        </w:rPr>
        <w:t>include them</w:t>
      </w:r>
      <w:r w:rsidR="00450D11">
        <w:rPr>
          <w:rFonts w:eastAsia="Times New Roman" w:cs="Times New Roman"/>
          <w:color w:val="000000"/>
          <w:lang w:eastAsia="en-US"/>
        </w:rPr>
        <w:t xml:space="preserve"> doing things like Footprinting and </w:t>
      </w:r>
      <w:r w:rsidR="005E4EA4">
        <w:rPr>
          <w:rFonts w:eastAsia="Times New Roman" w:cs="Times New Roman"/>
          <w:color w:val="000000"/>
          <w:lang w:eastAsia="en-US"/>
        </w:rPr>
        <w:t>R</w:t>
      </w:r>
      <w:r w:rsidR="00450D11">
        <w:rPr>
          <w:rFonts w:eastAsia="Times New Roman" w:cs="Times New Roman"/>
          <w:color w:val="000000"/>
          <w:lang w:eastAsia="en-US"/>
        </w:rPr>
        <w:t>econnaissance</w:t>
      </w:r>
      <w:r w:rsidR="005E4EA4">
        <w:rPr>
          <w:rFonts w:eastAsia="Times New Roman" w:cs="Times New Roman"/>
          <w:color w:val="000000"/>
          <w:lang w:eastAsia="en-US"/>
        </w:rPr>
        <w:t>. Seeing what weakness these might reveal if the company/organization is vulnerable to social engineering</w:t>
      </w:r>
      <w:r w:rsidR="00B65E77">
        <w:rPr>
          <w:rFonts w:eastAsia="Times New Roman" w:cs="Times New Roman"/>
          <w:color w:val="000000"/>
          <w:lang w:eastAsia="en-US"/>
        </w:rPr>
        <w:t xml:space="preserve"> and other things.</w:t>
      </w:r>
    </w:p>
    <w:p w14:paraId="081A72FC" w14:textId="58159346" w:rsidR="00BF275B" w:rsidRDefault="00FE344D" w:rsidP="00E853E0">
      <w:pPr>
        <w:rPr>
          <w:rFonts w:eastAsia="Times New Roman" w:cs="Times New Roman"/>
          <w:color w:val="000000"/>
          <w:lang w:eastAsia="en-US"/>
        </w:rPr>
      </w:pPr>
      <w:r>
        <w:rPr>
          <w:rFonts w:eastAsia="Times New Roman" w:cs="Times New Roman"/>
          <w:color w:val="000000"/>
          <w:lang w:eastAsia="en-US"/>
        </w:rPr>
        <w:t>Another</w:t>
      </w:r>
      <w:r w:rsidR="00494FF5">
        <w:rPr>
          <w:rFonts w:eastAsia="Times New Roman" w:cs="Times New Roman"/>
          <w:color w:val="000000"/>
          <w:lang w:eastAsia="en-US"/>
        </w:rPr>
        <w:t xml:space="preserve"> </w:t>
      </w:r>
      <w:r w:rsidR="005B24EE">
        <w:rPr>
          <w:rFonts w:eastAsia="Times New Roman" w:cs="Times New Roman"/>
          <w:color w:val="000000"/>
          <w:lang w:eastAsia="en-US"/>
        </w:rPr>
        <w:t>thing,</w:t>
      </w:r>
      <w:r>
        <w:rPr>
          <w:rFonts w:eastAsia="Times New Roman" w:cs="Times New Roman"/>
          <w:color w:val="000000"/>
          <w:lang w:eastAsia="en-US"/>
        </w:rPr>
        <w:t xml:space="preserve"> the</w:t>
      </w:r>
      <w:r w:rsidR="00494FF5">
        <w:rPr>
          <w:rFonts w:eastAsia="Times New Roman" w:cs="Times New Roman"/>
          <w:color w:val="000000"/>
          <w:lang w:eastAsia="en-US"/>
        </w:rPr>
        <w:t xml:space="preserve"> pen tester would have spent more time looking at the </w:t>
      </w:r>
      <w:r w:rsidR="00F57697">
        <w:rPr>
          <w:rFonts w:eastAsia="Times New Roman" w:cs="Times New Roman"/>
          <w:color w:val="000000"/>
          <w:lang w:eastAsia="en-US"/>
        </w:rPr>
        <w:t>other exploits</w:t>
      </w:r>
      <w:r w:rsidR="00494FF5">
        <w:rPr>
          <w:rFonts w:eastAsia="Times New Roman" w:cs="Times New Roman"/>
          <w:color w:val="000000"/>
          <w:lang w:eastAsia="en-US"/>
        </w:rPr>
        <w:t xml:space="preserve"> that</w:t>
      </w:r>
      <w:r w:rsidR="00EF1766">
        <w:rPr>
          <w:rFonts w:eastAsia="Times New Roman" w:cs="Times New Roman"/>
          <w:color w:val="000000"/>
          <w:lang w:eastAsia="en-US"/>
        </w:rPr>
        <w:t xml:space="preserve"> could be used to get into the machines via a Kali Linux machine. </w:t>
      </w:r>
    </w:p>
    <w:p w14:paraId="06BF2972" w14:textId="69396183" w:rsidR="00B65E77" w:rsidRPr="00E853E0" w:rsidRDefault="005B24EE" w:rsidP="00E853E0">
      <w:pPr>
        <w:rPr>
          <w:rFonts w:eastAsia="Times New Roman" w:cs="Times New Roman"/>
          <w:color w:val="000000"/>
          <w:lang w:eastAsia="en-US"/>
        </w:rPr>
      </w:pPr>
      <w:r>
        <w:rPr>
          <w:rFonts w:eastAsia="Times New Roman" w:cs="Times New Roman"/>
          <w:color w:val="000000"/>
          <w:lang w:eastAsia="en-US"/>
        </w:rPr>
        <w:t>Also if</w:t>
      </w:r>
      <w:r w:rsidR="001E5262">
        <w:rPr>
          <w:rFonts w:eastAsia="Times New Roman" w:cs="Times New Roman"/>
          <w:color w:val="000000"/>
          <w:lang w:eastAsia="en-US"/>
        </w:rPr>
        <w:t xml:space="preserve"> there was more time </w:t>
      </w:r>
      <w:r w:rsidR="002E13CA">
        <w:rPr>
          <w:rFonts w:eastAsia="Times New Roman" w:cs="Times New Roman"/>
          <w:color w:val="000000"/>
          <w:lang w:eastAsia="en-US"/>
        </w:rPr>
        <w:t>available,</w:t>
      </w:r>
      <w:r w:rsidR="001E5262">
        <w:rPr>
          <w:rFonts w:eastAsia="Times New Roman" w:cs="Times New Roman"/>
          <w:color w:val="000000"/>
          <w:lang w:eastAsia="en-US"/>
        </w:rPr>
        <w:t xml:space="preserve"> the pen tester would have tested more than just the 2 machines they would have maybe </w:t>
      </w:r>
      <w:r w:rsidR="008D13E8">
        <w:rPr>
          <w:rFonts w:eastAsia="Times New Roman" w:cs="Times New Roman"/>
          <w:color w:val="000000"/>
          <w:lang w:eastAsia="en-US"/>
        </w:rPr>
        <w:t>looked at the Networks or the C</w:t>
      </w:r>
      <w:r w:rsidR="00C24DF1">
        <w:rPr>
          <w:rFonts w:eastAsia="Times New Roman" w:cs="Times New Roman"/>
          <w:color w:val="000000"/>
          <w:lang w:eastAsia="en-US"/>
        </w:rPr>
        <w:t>l</w:t>
      </w:r>
      <w:r w:rsidR="008D13E8">
        <w:rPr>
          <w:rFonts w:eastAsia="Times New Roman" w:cs="Times New Roman"/>
          <w:color w:val="000000"/>
          <w:lang w:eastAsia="en-US"/>
        </w:rPr>
        <w:t>oud environment that is being used</w:t>
      </w:r>
      <w:r w:rsidR="002E13CA">
        <w:rPr>
          <w:rFonts w:eastAsia="Times New Roman" w:cs="Times New Roman"/>
          <w:color w:val="000000"/>
          <w:lang w:eastAsia="en-US"/>
        </w:rPr>
        <w:t>.</w:t>
      </w:r>
    </w:p>
    <w:bookmarkStart w:id="14" w:name="_Toc153568092" w:displacedByCustomXml="next"/>
    <w:sdt>
      <w:sdtPr>
        <w:rPr>
          <w:rFonts w:eastAsiaTheme="minorEastAsia" w:cstheme="minorBidi"/>
          <w:b w:val="0"/>
          <w:bCs w:val="0"/>
          <w:smallCaps w:val="0"/>
          <w:color w:val="auto"/>
          <w:sz w:val="22"/>
          <w:szCs w:val="22"/>
          <w:lang w:val="en-US"/>
        </w:rPr>
        <w:id w:val="2131362649"/>
        <w:docPartObj>
          <w:docPartGallery w:val="Bibliographies"/>
          <w:docPartUnique/>
        </w:docPartObj>
      </w:sdtPr>
      <w:sdtEndPr/>
      <w:sdtContent>
        <w:p w14:paraId="79147A0C" w14:textId="55447D3E" w:rsidR="004B6752" w:rsidRDefault="004B6752">
          <w:pPr>
            <w:pStyle w:val="Heading1"/>
          </w:pPr>
          <w:r>
            <w:t>References</w:t>
          </w:r>
          <w:bookmarkEnd w:id="14"/>
        </w:p>
        <w:sdt>
          <w:sdtPr>
            <w:id w:val="-573587230"/>
            <w:bibliography/>
          </w:sdtPr>
          <w:sdtEndPr/>
          <w:sdtContent>
            <w:p w14:paraId="7DD15CD3" w14:textId="77777777" w:rsidR="005B24EE" w:rsidRDefault="004B6752" w:rsidP="005B24EE">
              <w:pPr>
                <w:pStyle w:val="Bibliography"/>
                <w:ind w:left="720" w:hanging="720"/>
                <w:rPr>
                  <w:noProof/>
                  <w:sz w:val="24"/>
                  <w:szCs w:val="24"/>
                </w:rPr>
              </w:pPr>
              <w:r>
                <w:fldChar w:fldCharType="begin"/>
              </w:r>
              <w:r>
                <w:instrText xml:space="preserve"> BIBLIOGRAPHY </w:instrText>
              </w:r>
              <w:r>
                <w:fldChar w:fldCharType="separate"/>
              </w:r>
              <w:r w:rsidR="005B24EE">
                <w:rPr>
                  <w:i/>
                  <w:iCs/>
                  <w:noProof/>
                </w:rPr>
                <w:t>12 tips for mitigating cyberattacks</w:t>
              </w:r>
              <w:r w:rsidR="005B24EE">
                <w:rPr>
                  <w:noProof/>
                </w:rPr>
                <w:t>. (2022, September 29). Retrieved from J.P Morgan: https://www.jpmorgan.com/insights/cybersecurity/ransomware/12-tips-for-mitigating-cyber-risk</w:t>
              </w:r>
            </w:p>
            <w:p w14:paraId="63E2FF50" w14:textId="77777777" w:rsidR="005B24EE" w:rsidRDefault="005B24EE" w:rsidP="005B24EE">
              <w:pPr>
                <w:pStyle w:val="Bibliography"/>
                <w:ind w:left="720" w:hanging="720"/>
                <w:rPr>
                  <w:noProof/>
                </w:rPr>
              </w:pPr>
              <w:r>
                <w:rPr>
                  <w:i/>
                  <w:iCs/>
                  <w:noProof/>
                </w:rPr>
                <w:t xml:space="preserve">ArGoSoft 1.8.- Authenication Bypass </w:t>
              </w:r>
              <w:r>
                <w:rPr>
                  <w:noProof/>
                </w:rPr>
                <w:t>. (2003, 05 15). Retrieved from Exploit Database: https://www.exploit-db.com/exploits/22604</w:t>
              </w:r>
            </w:p>
            <w:p w14:paraId="16699939" w14:textId="77777777" w:rsidR="005B24EE" w:rsidRDefault="005B24EE" w:rsidP="005B24EE">
              <w:pPr>
                <w:pStyle w:val="Bibliography"/>
                <w:ind w:left="720" w:hanging="720"/>
                <w:rPr>
                  <w:noProof/>
                </w:rPr>
              </w:pPr>
              <w:r>
                <w:rPr>
                  <w:noProof/>
                </w:rPr>
                <w:t xml:space="preserve">Delvalle, E. (n.d.). </w:t>
              </w:r>
              <w:r>
                <w:rPr>
                  <w:i/>
                  <w:iCs/>
                  <w:noProof/>
                </w:rPr>
                <w:t>Behind the Hack: The Importance of Software Updates &amp; Patches</w:t>
              </w:r>
              <w:r>
                <w:rPr>
                  <w:noProof/>
                </w:rPr>
                <w:t>. Retrieved from 46 Solutions: https://www.46solutions.com/blog/behind-the-hack-the-importance-of-software-updates-patches/</w:t>
              </w:r>
            </w:p>
            <w:p w14:paraId="6C27EE87" w14:textId="77777777" w:rsidR="005B24EE" w:rsidRDefault="005B24EE" w:rsidP="005B24EE">
              <w:pPr>
                <w:pStyle w:val="Bibliography"/>
                <w:ind w:left="720" w:hanging="720"/>
                <w:rPr>
                  <w:noProof/>
                </w:rPr>
              </w:pPr>
              <w:r>
                <w:rPr>
                  <w:noProof/>
                </w:rPr>
                <w:t xml:space="preserve">dualfade. (2022). </w:t>
              </w:r>
              <w:r>
                <w:rPr>
                  <w:i/>
                  <w:iCs/>
                  <w:noProof/>
                </w:rPr>
                <w:t>Microsoft Windows Server 2019 Standard ( 10.0.17763 N/A Build 17763 ) - WD / BL Evasion - Priv Esc Lateral Move</w:t>
              </w:r>
              <w:r>
                <w:rPr>
                  <w:noProof/>
                </w:rPr>
                <w:t>. Retrieved from Github Gist: https://gist.github.com/dualfade/48c45fb47ff273a3996c9a4f10ac9d72</w:t>
              </w:r>
            </w:p>
            <w:p w14:paraId="52F6B48B" w14:textId="77777777" w:rsidR="005B24EE" w:rsidRDefault="005B24EE" w:rsidP="005B24EE">
              <w:pPr>
                <w:pStyle w:val="Bibliography"/>
                <w:ind w:left="720" w:hanging="720"/>
                <w:rPr>
                  <w:noProof/>
                </w:rPr>
              </w:pPr>
              <w:r>
                <w:rPr>
                  <w:i/>
                  <w:iCs/>
                  <w:noProof/>
                </w:rPr>
                <w:t>How to Make the Metasploit Meterpreter Persistent</w:t>
              </w:r>
              <w:r>
                <w:rPr>
                  <w:noProof/>
                </w:rPr>
                <w:t>. (n.d.). Retrieved from Hackers Arise: https://www.hackers-arise.com/how-to-make-the-meterpreter-persistent</w:t>
              </w:r>
            </w:p>
            <w:p w14:paraId="5D7909F1" w14:textId="77777777" w:rsidR="005B24EE" w:rsidRDefault="005B24EE" w:rsidP="005B24EE">
              <w:pPr>
                <w:pStyle w:val="Bibliography"/>
                <w:ind w:left="720" w:hanging="720"/>
                <w:rPr>
                  <w:noProof/>
                </w:rPr>
              </w:pPr>
              <w:r>
                <w:rPr>
                  <w:i/>
                  <w:iCs/>
                  <w:noProof/>
                </w:rPr>
                <w:t>Mastering Metasploit</w:t>
              </w:r>
              <w:r>
                <w:rPr>
                  <w:noProof/>
                </w:rPr>
                <w:t>. (n.d.). Retrieved from oreilly: https://www.oreilly.com/library/view/mastering-metasploit/9781788990615/a8fcda41-1bfc-4054-a8a9-7f128b1da37b.xhtml</w:t>
              </w:r>
            </w:p>
            <w:p w14:paraId="077F4D67" w14:textId="77777777" w:rsidR="005B24EE" w:rsidRDefault="005B24EE" w:rsidP="005B24EE">
              <w:pPr>
                <w:pStyle w:val="Bibliography"/>
                <w:ind w:left="720" w:hanging="720"/>
                <w:rPr>
                  <w:noProof/>
                </w:rPr>
              </w:pPr>
              <w:r>
                <w:rPr>
                  <w:noProof/>
                </w:rPr>
                <w:t xml:space="preserve">NCC Group, h. b.-r. (2019, 11 12). </w:t>
              </w:r>
              <w:r>
                <w:rPr>
                  <w:i/>
                  <w:iCs/>
                  <w:noProof/>
                </w:rPr>
                <w:t>Microsoft UPnP Local Privilege Elevation Vulnerability - Metasploit</w:t>
              </w:r>
              <w:r>
                <w:rPr>
                  <w:noProof/>
                </w:rPr>
                <w:t>. Retrieved from Infosecmatters.com: https://www.infosecmatter.com/metasploit-module-library/?mm=exploit/windows/local/comahawk</w:t>
              </w:r>
            </w:p>
            <w:p w14:paraId="39C91CA5" w14:textId="77777777" w:rsidR="005B24EE" w:rsidRDefault="005B24EE" w:rsidP="005B24EE">
              <w:pPr>
                <w:pStyle w:val="Bibliography"/>
                <w:ind w:left="720" w:hanging="720"/>
                <w:rPr>
                  <w:noProof/>
                </w:rPr>
              </w:pPr>
              <w:r>
                <w:rPr>
                  <w:i/>
                  <w:iCs/>
                  <w:noProof/>
                </w:rPr>
                <w:t>Password Policy Best Practices for Strong Security in AD</w:t>
              </w:r>
              <w:r>
                <w:rPr>
                  <w:noProof/>
                </w:rPr>
                <w:t>. (n.d.). Retrieved from netwrix: https://www.netwrix.com/password_best_practice.html</w:t>
              </w:r>
            </w:p>
            <w:p w14:paraId="735CB091" w14:textId="77777777" w:rsidR="005B24EE" w:rsidRDefault="005B24EE" w:rsidP="005B24EE">
              <w:pPr>
                <w:pStyle w:val="Bibliography"/>
                <w:ind w:left="720" w:hanging="720"/>
                <w:rPr>
                  <w:noProof/>
                </w:rPr>
              </w:pPr>
              <w:r>
                <w:rPr>
                  <w:i/>
                  <w:iCs/>
                  <w:noProof/>
                </w:rPr>
                <w:t>Penetration Testing</w:t>
              </w:r>
              <w:r>
                <w:rPr>
                  <w:noProof/>
                </w:rPr>
                <w:t>. (2017, 08 08). Retrieved from NCSC: https://www.ncsc.gov.uk/guidance/penetration-testing</w:t>
              </w:r>
            </w:p>
            <w:p w14:paraId="45EEA795" w14:textId="77777777" w:rsidR="005B24EE" w:rsidRDefault="005B24EE" w:rsidP="005B24EE">
              <w:pPr>
                <w:pStyle w:val="Bibliography"/>
                <w:ind w:left="720" w:hanging="720"/>
                <w:rPr>
                  <w:noProof/>
                </w:rPr>
              </w:pPr>
              <w:r>
                <w:rPr>
                  <w:i/>
                  <w:iCs/>
                  <w:noProof/>
                </w:rPr>
                <w:t>Synopsys</w:t>
              </w:r>
              <w:r>
                <w:rPr>
                  <w:noProof/>
                </w:rPr>
                <w:t>. (n.d.). Retrieved from Penetration Testing - Penetration Testing Buyer's Guide: https://www.synopsys.com/glossary/what-is-penetration-testing.html</w:t>
              </w:r>
            </w:p>
            <w:p w14:paraId="219B0F21" w14:textId="3D7F3C99" w:rsidR="004B6752" w:rsidRDefault="004B6752" w:rsidP="005B24EE">
              <w:r>
                <w:rPr>
                  <w:b/>
                  <w:bCs/>
                  <w:noProof/>
                </w:rPr>
                <w:fldChar w:fldCharType="end"/>
              </w:r>
            </w:p>
          </w:sdtContent>
        </w:sdt>
      </w:sdtContent>
    </w:sdt>
    <w:p w14:paraId="48A21919" w14:textId="77777777" w:rsidR="00341658" w:rsidRDefault="00341658">
      <w:pPr>
        <w:rPr>
          <w:rFonts w:eastAsiaTheme="majorEastAsia" w:cstheme="majorBidi"/>
          <w:b/>
          <w:bCs/>
          <w:smallCaps/>
          <w:color w:val="000000" w:themeColor="text1"/>
          <w:sz w:val="48"/>
          <w:szCs w:val="36"/>
          <w:lang w:val="en-GB"/>
        </w:rPr>
      </w:pPr>
      <w:r>
        <w:br w:type="page"/>
      </w:r>
    </w:p>
    <w:p w14:paraId="415A6A99" w14:textId="31123775" w:rsidR="00801886" w:rsidRPr="009A241B" w:rsidRDefault="00341658" w:rsidP="009525A9">
      <w:pPr>
        <w:pStyle w:val="Heading1"/>
        <w:numPr>
          <w:ilvl w:val="0"/>
          <w:numId w:val="0"/>
        </w:numPr>
        <w:ind w:left="431"/>
      </w:pPr>
      <w:bookmarkStart w:id="15" w:name="_Toc153568093"/>
      <w:r>
        <w:lastRenderedPageBreak/>
        <w:t>Appendices</w:t>
      </w:r>
      <w:bookmarkEnd w:id="15"/>
    </w:p>
    <w:p w14:paraId="65C3CA8D" w14:textId="6FA6FCFD" w:rsidR="009A241B" w:rsidRDefault="00341658" w:rsidP="00DC1623">
      <w:pPr>
        <w:pStyle w:val="Heading2"/>
        <w:numPr>
          <w:ilvl w:val="0"/>
          <w:numId w:val="0"/>
        </w:numPr>
        <w:rPr>
          <w:lang w:eastAsia="en-US"/>
        </w:rPr>
      </w:pPr>
      <w:bookmarkStart w:id="16" w:name="_Toc153568094"/>
      <w:r>
        <w:rPr>
          <w:lang w:eastAsia="en-US"/>
        </w:rPr>
        <w:t xml:space="preserve">Appendix </w:t>
      </w:r>
      <w:r w:rsidR="009525A9">
        <w:rPr>
          <w:lang w:eastAsia="en-US"/>
        </w:rPr>
        <w:t>A</w:t>
      </w:r>
      <w:bookmarkEnd w:id="16"/>
    </w:p>
    <w:p w14:paraId="6BD18F9B" w14:textId="356A6DF2" w:rsidR="00BA7AE1" w:rsidRPr="0043410A" w:rsidRDefault="00412C1F" w:rsidP="00412C1F">
      <w:pPr>
        <w:spacing w:after="1" w:line="260" w:lineRule="auto"/>
        <w:ind w:right="1119"/>
        <w:rPr>
          <w:rFonts w:asciiTheme="minorHAnsi" w:eastAsia="Courier New" w:hAnsiTheme="minorHAnsi" w:cstheme="minorHAnsi"/>
          <w:sz w:val="20"/>
        </w:rPr>
      </w:pPr>
      <w:r>
        <w:rPr>
          <w:rFonts w:asciiTheme="minorHAnsi" w:eastAsia="Courier New" w:hAnsiTheme="minorHAnsi" w:cstheme="minorHAnsi"/>
          <w:sz w:val="20"/>
        </w:rPr>
        <w:t>Nmap scan</w:t>
      </w:r>
      <w:r w:rsidR="009B2939">
        <w:rPr>
          <w:rFonts w:asciiTheme="minorHAnsi" w:eastAsia="Courier New" w:hAnsiTheme="minorHAnsi" w:cstheme="minorHAnsi"/>
          <w:sz w:val="20"/>
        </w:rPr>
        <w:t xml:space="preserve"> from 192.168.10.1</w:t>
      </w:r>
    </w:p>
    <w:p w14:paraId="1BDE494C" w14:textId="4CE04E60" w:rsidR="002F495C" w:rsidRDefault="009B2939" w:rsidP="009525A9">
      <w:pPr>
        <w:spacing w:after="1" w:line="260" w:lineRule="auto"/>
        <w:ind w:left="-5" w:right="1119"/>
        <w:rPr>
          <w:rFonts w:ascii="Courier New" w:eastAsia="Courier New" w:hAnsi="Courier New" w:cs="Courier New"/>
          <w:sz w:val="20"/>
        </w:rPr>
      </w:pPr>
      <w:r>
        <w:rPr>
          <w:noProof/>
        </w:rPr>
        <w:drawing>
          <wp:anchor distT="0" distB="0" distL="114300" distR="114300" simplePos="0" relativeHeight="251650560" behindDoc="0" locked="0" layoutInCell="1" allowOverlap="1" wp14:anchorId="19AF879B" wp14:editId="5C2A91FE">
            <wp:simplePos x="0" y="0"/>
            <wp:positionH relativeFrom="column">
              <wp:posOffset>-38100</wp:posOffset>
            </wp:positionH>
            <wp:positionV relativeFrom="paragraph">
              <wp:posOffset>101600</wp:posOffset>
            </wp:positionV>
            <wp:extent cx="4543425" cy="3962400"/>
            <wp:effectExtent l="0" t="0" r="0" b="0"/>
            <wp:wrapNone/>
            <wp:docPr id="16795671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717" name="Picture 1" descr="A computer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43425" cy="3962400"/>
                    </a:xfrm>
                    <a:prstGeom prst="rect">
                      <a:avLst/>
                    </a:prstGeom>
                  </pic:spPr>
                </pic:pic>
              </a:graphicData>
            </a:graphic>
            <wp14:sizeRelH relativeFrom="page">
              <wp14:pctWidth>0</wp14:pctWidth>
            </wp14:sizeRelH>
            <wp14:sizeRelV relativeFrom="page">
              <wp14:pctHeight>0</wp14:pctHeight>
            </wp14:sizeRelV>
          </wp:anchor>
        </w:drawing>
      </w:r>
    </w:p>
    <w:p w14:paraId="7AB52904" w14:textId="6C09215A" w:rsidR="002F495C" w:rsidRDefault="002F495C" w:rsidP="009525A9">
      <w:pPr>
        <w:spacing w:after="1" w:line="260" w:lineRule="auto"/>
        <w:ind w:left="-5" w:right="1119"/>
        <w:rPr>
          <w:rFonts w:ascii="Courier New" w:eastAsia="Courier New" w:hAnsi="Courier New" w:cs="Courier New"/>
          <w:sz w:val="20"/>
        </w:rPr>
      </w:pPr>
    </w:p>
    <w:p w14:paraId="0CFDD491" w14:textId="77777777" w:rsidR="002F495C" w:rsidRDefault="002F495C" w:rsidP="009525A9">
      <w:pPr>
        <w:spacing w:after="1" w:line="260" w:lineRule="auto"/>
        <w:ind w:left="-5" w:right="1119"/>
        <w:rPr>
          <w:rFonts w:ascii="Courier New" w:eastAsia="Courier New" w:hAnsi="Courier New" w:cs="Courier New"/>
          <w:sz w:val="20"/>
        </w:rPr>
      </w:pPr>
    </w:p>
    <w:p w14:paraId="518E682E" w14:textId="35A4F5C6" w:rsidR="002F495C" w:rsidRDefault="002F495C" w:rsidP="009525A9">
      <w:pPr>
        <w:spacing w:after="1" w:line="260" w:lineRule="auto"/>
        <w:ind w:left="-5" w:right="1119"/>
        <w:rPr>
          <w:rFonts w:ascii="Courier New" w:eastAsia="Courier New" w:hAnsi="Courier New" w:cs="Courier New"/>
          <w:sz w:val="20"/>
        </w:rPr>
      </w:pPr>
    </w:p>
    <w:p w14:paraId="7ADD03F4" w14:textId="32C2F774" w:rsidR="002F495C" w:rsidRDefault="002F495C" w:rsidP="009525A9">
      <w:pPr>
        <w:spacing w:after="1" w:line="260" w:lineRule="auto"/>
        <w:ind w:left="-5" w:right="1119"/>
        <w:rPr>
          <w:rFonts w:ascii="Courier New" w:eastAsia="Courier New" w:hAnsi="Courier New" w:cs="Courier New"/>
          <w:sz w:val="20"/>
        </w:rPr>
      </w:pPr>
    </w:p>
    <w:p w14:paraId="6456EFF4" w14:textId="0B5662F4" w:rsidR="002F495C" w:rsidRDefault="002F495C" w:rsidP="009525A9">
      <w:pPr>
        <w:spacing w:after="1" w:line="260" w:lineRule="auto"/>
        <w:ind w:left="-5" w:right="1119"/>
        <w:rPr>
          <w:rFonts w:ascii="Courier New" w:eastAsia="Courier New" w:hAnsi="Courier New" w:cs="Courier New"/>
          <w:sz w:val="20"/>
        </w:rPr>
      </w:pPr>
    </w:p>
    <w:p w14:paraId="7B39998A" w14:textId="492582D3" w:rsidR="002F495C" w:rsidRDefault="002F495C" w:rsidP="009525A9">
      <w:pPr>
        <w:spacing w:after="1" w:line="260" w:lineRule="auto"/>
        <w:ind w:left="-5" w:right="1119"/>
        <w:rPr>
          <w:rFonts w:ascii="Courier New" w:eastAsia="Courier New" w:hAnsi="Courier New" w:cs="Courier New"/>
          <w:sz w:val="20"/>
        </w:rPr>
      </w:pPr>
    </w:p>
    <w:p w14:paraId="207D3FD6" w14:textId="4D3A33C1" w:rsidR="002F495C" w:rsidRDefault="002F495C" w:rsidP="009525A9">
      <w:pPr>
        <w:spacing w:after="1" w:line="260" w:lineRule="auto"/>
        <w:ind w:left="-5" w:right="1119"/>
        <w:rPr>
          <w:rFonts w:ascii="Courier New" w:eastAsia="Courier New" w:hAnsi="Courier New" w:cs="Courier New"/>
          <w:sz w:val="20"/>
        </w:rPr>
      </w:pPr>
    </w:p>
    <w:p w14:paraId="292C5A1A" w14:textId="77777777" w:rsidR="002F495C" w:rsidRDefault="002F495C" w:rsidP="009525A9">
      <w:pPr>
        <w:spacing w:after="1" w:line="260" w:lineRule="auto"/>
        <w:ind w:left="-5" w:right="1119"/>
        <w:rPr>
          <w:rFonts w:ascii="Courier New" w:eastAsia="Courier New" w:hAnsi="Courier New" w:cs="Courier New"/>
          <w:sz w:val="20"/>
        </w:rPr>
      </w:pPr>
    </w:p>
    <w:p w14:paraId="30AC8787" w14:textId="77777777" w:rsidR="002F495C" w:rsidRDefault="002F495C" w:rsidP="009525A9">
      <w:pPr>
        <w:spacing w:after="1" w:line="260" w:lineRule="auto"/>
        <w:ind w:left="-5" w:right="1119"/>
        <w:rPr>
          <w:rFonts w:ascii="Courier New" w:eastAsia="Courier New" w:hAnsi="Courier New" w:cs="Courier New"/>
          <w:sz w:val="20"/>
        </w:rPr>
      </w:pPr>
    </w:p>
    <w:p w14:paraId="6FB8DD45" w14:textId="77777777" w:rsidR="002F495C" w:rsidRDefault="002F495C" w:rsidP="009525A9">
      <w:pPr>
        <w:spacing w:after="1" w:line="260" w:lineRule="auto"/>
        <w:ind w:left="-5" w:right="1119"/>
        <w:rPr>
          <w:rFonts w:ascii="Courier New" w:eastAsia="Courier New" w:hAnsi="Courier New" w:cs="Courier New"/>
          <w:sz w:val="20"/>
        </w:rPr>
      </w:pPr>
    </w:p>
    <w:p w14:paraId="2D0DB2A2" w14:textId="36522DC8" w:rsidR="002F495C" w:rsidRDefault="002F495C" w:rsidP="009525A9">
      <w:pPr>
        <w:spacing w:after="1" w:line="260" w:lineRule="auto"/>
        <w:ind w:left="-5" w:right="1119"/>
        <w:rPr>
          <w:rFonts w:ascii="Courier New" w:eastAsia="Courier New" w:hAnsi="Courier New" w:cs="Courier New"/>
          <w:sz w:val="20"/>
        </w:rPr>
      </w:pPr>
    </w:p>
    <w:p w14:paraId="4962097C" w14:textId="4FDB0BEF" w:rsidR="002F495C" w:rsidRDefault="002F495C" w:rsidP="009525A9">
      <w:pPr>
        <w:spacing w:after="1" w:line="260" w:lineRule="auto"/>
        <w:ind w:left="-5" w:right="1119"/>
        <w:rPr>
          <w:rFonts w:ascii="Courier New" w:eastAsia="Courier New" w:hAnsi="Courier New" w:cs="Courier New"/>
          <w:sz w:val="20"/>
        </w:rPr>
      </w:pPr>
    </w:p>
    <w:p w14:paraId="3DC032FF" w14:textId="19A6C71C" w:rsidR="002F495C" w:rsidRDefault="002F495C" w:rsidP="009525A9">
      <w:pPr>
        <w:spacing w:after="1" w:line="260" w:lineRule="auto"/>
        <w:ind w:left="-5" w:right="1119"/>
        <w:rPr>
          <w:rFonts w:ascii="Courier New" w:eastAsia="Courier New" w:hAnsi="Courier New" w:cs="Courier New"/>
          <w:sz w:val="20"/>
        </w:rPr>
      </w:pPr>
    </w:p>
    <w:p w14:paraId="008EB064" w14:textId="224546C6" w:rsidR="002F495C" w:rsidRDefault="002F495C" w:rsidP="009525A9">
      <w:pPr>
        <w:spacing w:after="1" w:line="260" w:lineRule="auto"/>
        <w:ind w:left="-5" w:right="1119"/>
        <w:rPr>
          <w:rFonts w:ascii="Courier New" w:eastAsia="Courier New" w:hAnsi="Courier New" w:cs="Courier New"/>
          <w:sz w:val="20"/>
        </w:rPr>
      </w:pPr>
    </w:p>
    <w:p w14:paraId="652D10C4" w14:textId="3F0511E0" w:rsidR="002F495C" w:rsidRDefault="002F495C" w:rsidP="009525A9">
      <w:pPr>
        <w:spacing w:after="1" w:line="260" w:lineRule="auto"/>
        <w:ind w:left="-5" w:right="1119"/>
        <w:rPr>
          <w:rFonts w:ascii="Courier New" w:eastAsia="Courier New" w:hAnsi="Courier New" w:cs="Courier New"/>
          <w:sz w:val="20"/>
        </w:rPr>
      </w:pPr>
    </w:p>
    <w:p w14:paraId="1D1DA981" w14:textId="45200CC5" w:rsidR="002F495C" w:rsidRDefault="002F495C" w:rsidP="009525A9">
      <w:pPr>
        <w:spacing w:after="1" w:line="260" w:lineRule="auto"/>
        <w:ind w:left="-5" w:right="1119"/>
        <w:rPr>
          <w:rFonts w:ascii="Courier New" w:eastAsia="Courier New" w:hAnsi="Courier New" w:cs="Courier New"/>
          <w:sz w:val="20"/>
        </w:rPr>
      </w:pPr>
    </w:p>
    <w:p w14:paraId="7FE5BD18" w14:textId="77777777" w:rsidR="002F495C" w:rsidRDefault="002F495C" w:rsidP="009525A9">
      <w:pPr>
        <w:spacing w:after="1" w:line="260" w:lineRule="auto"/>
        <w:ind w:left="-5" w:right="1119"/>
        <w:rPr>
          <w:rFonts w:ascii="Courier New" w:eastAsia="Courier New" w:hAnsi="Courier New" w:cs="Courier New"/>
          <w:sz w:val="20"/>
        </w:rPr>
      </w:pPr>
    </w:p>
    <w:p w14:paraId="3A50E9AE" w14:textId="77777777" w:rsidR="002F495C" w:rsidRDefault="002F495C" w:rsidP="009525A9">
      <w:pPr>
        <w:spacing w:after="1" w:line="260" w:lineRule="auto"/>
        <w:ind w:left="-5" w:right="1119"/>
        <w:rPr>
          <w:rFonts w:ascii="Courier New" w:eastAsia="Courier New" w:hAnsi="Courier New" w:cs="Courier New"/>
          <w:sz w:val="20"/>
        </w:rPr>
      </w:pPr>
    </w:p>
    <w:p w14:paraId="30862D5A" w14:textId="77777777" w:rsidR="00A00709" w:rsidRDefault="00A00709" w:rsidP="009525A9">
      <w:pPr>
        <w:spacing w:after="1" w:line="260" w:lineRule="auto"/>
        <w:ind w:left="-5" w:right="1119"/>
        <w:rPr>
          <w:rFonts w:ascii="Courier New" w:eastAsia="Courier New" w:hAnsi="Courier New" w:cs="Courier New"/>
          <w:sz w:val="20"/>
        </w:rPr>
      </w:pPr>
    </w:p>
    <w:p w14:paraId="05CD49E5" w14:textId="77777777" w:rsidR="00A00709" w:rsidRDefault="00A00709" w:rsidP="009525A9">
      <w:pPr>
        <w:spacing w:after="1" w:line="260" w:lineRule="auto"/>
        <w:ind w:left="-5" w:right="1119"/>
        <w:rPr>
          <w:rFonts w:ascii="Courier New" w:eastAsia="Courier New" w:hAnsi="Courier New" w:cs="Courier New"/>
          <w:sz w:val="20"/>
        </w:rPr>
      </w:pPr>
    </w:p>
    <w:p w14:paraId="099E5A08" w14:textId="44AE0201" w:rsidR="00A00709" w:rsidRDefault="00A00709" w:rsidP="009525A9">
      <w:pPr>
        <w:spacing w:after="1" w:line="260" w:lineRule="auto"/>
        <w:ind w:left="-5" w:right="1119"/>
        <w:rPr>
          <w:rFonts w:ascii="Courier New" w:eastAsia="Courier New" w:hAnsi="Courier New" w:cs="Courier New"/>
          <w:sz w:val="20"/>
        </w:rPr>
      </w:pPr>
    </w:p>
    <w:p w14:paraId="1932AEE0" w14:textId="6C003AAA" w:rsidR="00A00709" w:rsidRDefault="00A00709" w:rsidP="009525A9">
      <w:pPr>
        <w:spacing w:after="1" w:line="260" w:lineRule="auto"/>
        <w:ind w:left="-5" w:right="1119"/>
        <w:rPr>
          <w:rFonts w:ascii="Courier New" w:eastAsia="Courier New" w:hAnsi="Courier New" w:cs="Courier New"/>
          <w:sz w:val="20"/>
        </w:rPr>
      </w:pPr>
    </w:p>
    <w:p w14:paraId="5DEA73A7" w14:textId="371C1F4D" w:rsidR="00A00709" w:rsidRDefault="00A00709" w:rsidP="009525A9">
      <w:pPr>
        <w:spacing w:after="1" w:line="260" w:lineRule="auto"/>
        <w:ind w:left="-5" w:right="1119"/>
        <w:rPr>
          <w:rFonts w:ascii="Courier New" w:eastAsia="Courier New" w:hAnsi="Courier New" w:cs="Courier New"/>
          <w:sz w:val="20"/>
        </w:rPr>
      </w:pPr>
    </w:p>
    <w:p w14:paraId="37E75A5B" w14:textId="12CA03C6" w:rsidR="00A00709" w:rsidRDefault="00A00709" w:rsidP="009525A9">
      <w:pPr>
        <w:spacing w:after="1" w:line="260" w:lineRule="auto"/>
        <w:ind w:left="-5" w:right="1119"/>
        <w:rPr>
          <w:rFonts w:ascii="Courier New" w:eastAsia="Courier New" w:hAnsi="Courier New" w:cs="Courier New"/>
          <w:sz w:val="20"/>
        </w:rPr>
      </w:pPr>
    </w:p>
    <w:p w14:paraId="3486FD75" w14:textId="77777777" w:rsidR="00A00709" w:rsidRDefault="00A00709" w:rsidP="009525A9">
      <w:pPr>
        <w:spacing w:after="1" w:line="260" w:lineRule="auto"/>
        <w:ind w:left="-5" w:right="1119"/>
        <w:rPr>
          <w:rFonts w:ascii="Courier New" w:eastAsia="Courier New" w:hAnsi="Courier New" w:cs="Courier New"/>
          <w:sz w:val="20"/>
        </w:rPr>
      </w:pPr>
    </w:p>
    <w:p w14:paraId="1F86D6E3" w14:textId="4B7BFA30" w:rsidR="00A00709" w:rsidRDefault="00A00709" w:rsidP="009525A9">
      <w:pPr>
        <w:spacing w:after="1" w:line="260" w:lineRule="auto"/>
        <w:ind w:left="-5" w:right="1119"/>
        <w:rPr>
          <w:rFonts w:ascii="Courier New" w:eastAsia="Courier New" w:hAnsi="Courier New" w:cs="Courier New"/>
          <w:sz w:val="20"/>
        </w:rPr>
      </w:pPr>
    </w:p>
    <w:p w14:paraId="63DB9171" w14:textId="5092DFA6" w:rsidR="00A00709" w:rsidRDefault="00A00709" w:rsidP="009525A9">
      <w:pPr>
        <w:spacing w:after="1" w:line="260" w:lineRule="auto"/>
        <w:ind w:left="-5" w:right="1119"/>
        <w:rPr>
          <w:rFonts w:ascii="Courier New" w:eastAsia="Courier New" w:hAnsi="Courier New" w:cs="Courier New"/>
          <w:sz w:val="20"/>
        </w:rPr>
      </w:pPr>
    </w:p>
    <w:p w14:paraId="138F6192" w14:textId="1B5EC31D" w:rsidR="00A00709" w:rsidRDefault="00A00709" w:rsidP="009525A9">
      <w:pPr>
        <w:spacing w:after="1" w:line="260" w:lineRule="auto"/>
        <w:ind w:left="-5" w:right="1119"/>
        <w:rPr>
          <w:rFonts w:ascii="Courier New" w:eastAsia="Courier New" w:hAnsi="Courier New" w:cs="Courier New"/>
          <w:sz w:val="20"/>
        </w:rPr>
      </w:pPr>
    </w:p>
    <w:p w14:paraId="2CA21498" w14:textId="77777777" w:rsidR="00A00709" w:rsidRDefault="00A00709" w:rsidP="009525A9">
      <w:pPr>
        <w:spacing w:after="1" w:line="260" w:lineRule="auto"/>
        <w:ind w:left="-5" w:right="1119"/>
        <w:rPr>
          <w:rFonts w:ascii="Courier New" w:eastAsia="Courier New" w:hAnsi="Courier New" w:cs="Courier New"/>
          <w:sz w:val="20"/>
        </w:rPr>
      </w:pPr>
    </w:p>
    <w:p w14:paraId="5E965D05" w14:textId="6F2438CA" w:rsidR="00A00709" w:rsidRDefault="00A00709" w:rsidP="009525A9">
      <w:pPr>
        <w:spacing w:after="1" w:line="260" w:lineRule="auto"/>
        <w:ind w:left="-5" w:right="1119"/>
        <w:rPr>
          <w:rFonts w:ascii="Courier New" w:eastAsia="Courier New" w:hAnsi="Courier New" w:cs="Courier New"/>
          <w:sz w:val="20"/>
        </w:rPr>
      </w:pPr>
    </w:p>
    <w:p w14:paraId="1F6D42B8" w14:textId="77777777" w:rsidR="00A00709" w:rsidRDefault="00A00709" w:rsidP="009525A9">
      <w:pPr>
        <w:spacing w:after="1" w:line="260" w:lineRule="auto"/>
        <w:ind w:left="-5" w:right="1119"/>
        <w:rPr>
          <w:rFonts w:ascii="Courier New" w:eastAsia="Courier New" w:hAnsi="Courier New" w:cs="Courier New"/>
          <w:sz w:val="20"/>
        </w:rPr>
      </w:pPr>
    </w:p>
    <w:p w14:paraId="0BCEAB5B" w14:textId="65AFBBB4" w:rsidR="00A00709" w:rsidRDefault="00A00709" w:rsidP="009525A9">
      <w:pPr>
        <w:spacing w:after="1" w:line="260" w:lineRule="auto"/>
        <w:ind w:left="-5" w:right="1119"/>
        <w:rPr>
          <w:rFonts w:ascii="Courier New" w:eastAsia="Courier New" w:hAnsi="Courier New" w:cs="Courier New"/>
          <w:sz w:val="20"/>
        </w:rPr>
      </w:pPr>
    </w:p>
    <w:p w14:paraId="4B2218A1" w14:textId="77777777" w:rsidR="00A00709" w:rsidRDefault="00A00709" w:rsidP="009525A9">
      <w:pPr>
        <w:spacing w:after="1" w:line="260" w:lineRule="auto"/>
        <w:ind w:left="-5" w:right="1119"/>
        <w:rPr>
          <w:rFonts w:ascii="Courier New" w:eastAsia="Courier New" w:hAnsi="Courier New" w:cs="Courier New"/>
          <w:sz w:val="20"/>
        </w:rPr>
      </w:pPr>
    </w:p>
    <w:p w14:paraId="08E9F21E" w14:textId="2874D641" w:rsidR="00A00709" w:rsidRDefault="00A00709" w:rsidP="009525A9">
      <w:pPr>
        <w:spacing w:after="1" w:line="260" w:lineRule="auto"/>
        <w:ind w:left="-5" w:right="1119"/>
        <w:rPr>
          <w:rFonts w:ascii="Courier New" w:eastAsia="Courier New" w:hAnsi="Courier New" w:cs="Courier New"/>
          <w:sz w:val="20"/>
        </w:rPr>
      </w:pPr>
    </w:p>
    <w:p w14:paraId="4524C945" w14:textId="77777777" w:rsidR="00A00709" w:rsidRDefault="00A00709" w:rsidP="009525A9">
      <w:pPr>
        <w:spacing w:after="1" w:line="260" w:lineRule="auto"/>
        <w:ind w:left="-5" w:right="1119"/>
        <w:rPr>
          <w:rFonts w:ascii="Courier New" w:eastAsia="Courier New" w:hAnsi="Courier New" w:cs="Courier New"/>
          <w:sz w:val="20"/>
        </w:rPr>
      </w:pPr>
    </w:p>
    <w:p w14:paraId="4B032DF9" w14:textId="09A6C12F" w:rsidR="00A00709" w:rsidRDefault="00A00709" w:rsidP="009525A9">
      <w:pPr>
        <w:spacing w:after="1" w:line="260" w:lineRule="auto"/>
        <w:ind w:left="-5" w:right="1119"/>
        <w:rPr>
          <w:rFonts w:ascii="Courier New" w:eastAsia="Courier New" w:hAnsi="Courier New" w:cs="Courier New"/>
          <w:sz w:val="20"/>
        </w:rPr>
      </w:pPr>
    </w:p>
    <w:p w14:paraId="3FE5C50A" w14:textId="77777777" w:rsidR="00A00709" w:rsidRDefault="00A00709" w:rsidP="009525A9">
      <w:pPr>
        <w:spacing w:after="1" w:line="260" w:lineRule="auto"/>
        <w:ind w:left="-5" w:right="1119"/>
        <w:rPr>
          <w:rFonts w:ascii="Courier New" w:eastAsia="Courier New" w:hAnsi="Courier New" w:cs="Courier New"/>
          <w:sz w:val="20"/>
        </w:rPr>
      </w:pPr>
    </w:p>
    <w:p w14:paraId="593BB770" w14:textId="11F0C8B6" w:rsidR="00A00709" w:rsidRDefault="00A00709" w:rsidP="009525A9">
      <w:pPr>
        <w:spacing w:after="1" w:line="260" w:lineRule="auto"/>
        <w:ind w:left="-5" w:right="1119"/>
        <w:rPr>
          <w:rFonts w:ascii="Courier New" w:eastAsia="Courier New" w:hAnsi="Courier New" w:cs="Courier New"/>
          <w:sz w:val="20"/>
        </w:rPr>
      </w:pPr>
    </w:p>
    <w:p w14:paraId="0CC2F521" w14:textId="30EEAA67" w:rsidR="00A00709" w:rsidRDefault="00A00709" w:rsidP="009525A9">
      <w:pPr>
        <w:spacing w:after="1" w:line="260" w:lineRule="auto"/>
        <w:ind w:left="-5" w:right="1119"/>
        <w:rPr>
          <w:rFonts w:ascii="Courier New" w:eastAsia="Courier New" w:hAnsi="Courier New" w:cs="Courier New"/>
          <w:sz w:val="20"/>
        </w:rPr>
      </w:pPr>
    </w:p>
    <w:p w14:paraId="4D803A55" w14:textId="77777777" w:rsidR="00A00709" w:rsidRDefault="00A00709" w:rsidP="009525A9">
      <w:pPr>
        <w:spacing w:after="1" w:line="260" w:lineRule="auto"/>
        <w:ind w:left="-5" w:right="1119"/>
        <w:rPr>
          <w:rFonts w:ascii="Courier New" w:eastAsia="Courier New" w:hAnsi="Courier New" w:cs="Courier New"/>
          <w:sz w:val="20"/>
        </w:rPr>
      </w:pPr>
    </w:p>
    <w:p w14:paraId="0D174B69" w14:textId="033F3CB6" w:rsidR="00A00709" w:rsidRDefault="00A00709" w:rsidP="009525A9">
      <w:pPr>
        <w:spacing w:after="1" w:line="260" w:lineRule="auto"/>
        <w:ind w:left="-5" w:right="1119"/>
        <w:rPr>
          <w:rFonts w:ascii="Courier New" w:eastAsia="Courier New" w:hAnsi="Courier New" w:cs="Courier New"/>
          <w:sz w:val="20"/>
        </w:rPr>
      </w:pPr>
    </w:p>
    <w:p w14:paraId="1E6A7B1B" w14:textId="77777777" w:rsidR="00A00709" w:rsidRDefault="00A00709" w:rsidP="009525A9">
      <w:pPr>
        <w:spacing w:after="1" w:line="260" w:lineRule="auto"/>
        <w:ind w:left="-5" w:right="1119"/>
        <w:rPr>
          <w:rFonts w:ascii="Courier New" w:eastAsia="Courier New" w:hAnsi="Courier New" w:cs="Courier New"/>
          <w:sz w:val="20"/>
        </w:rPr>
      </w:pPr>
    </w:p>
    <w:p w14:paraId="3A24C292" w14:textId="11DA3608" w:rsidR="002F495C" w:rsidRDefault="002F495C" w:rsidP="009525A9">
      <w:pPr>
        <w:spacing w:after="1" w:line="260" w:lineRule="auto"/>
        <w:ind w:left="-5" w:right="1119"/>
        <w:rPr>
          <w:rFonts w:ascii="Courier New" w:eastAsia="Courier New" w:hAnsi="Courier New" w:cs="Courier New"/>
          <w:sz w:val="20"/>
        </w:rPr>
      </w:pPr>
    </w:p>
    <w:p w14:paraId="77F0DC01" w14:textId="7B579490" w:rsidR="002F495C" w:rsidRDefault="00412C1F" w:rsidP="009525A9">
      <w:pPr>
        <w:spacing w:after="1" w:line="260" w:lineRule="auto"/>
        <w:ind w:left="-5" w:right="1119"/>
        <w:rPr>
          <w:rFonts w:ascii="Courier New" w:eastAsia="Courier New" w:hAnsi="Courier New" w:cs="Courier New"/>
          <w:sz w:val="20"/>
        </w:rPr>
      </w:pPr>
      <w:r>
        <w:rPr>
          <w:noProof/>
        </w:rPr>
        <w:lastRenderedPageBreak/>
        <w:drawing>
          <wp:anchor distT="0" distB="0" distL="114300" distR="114300" simplePos="0" relativeHeight="251651584" behindDoc="0" locked="0" layoutInCell="1" allowOverlap="1" wp14:anchorId="3FF86D96" wp14:editId="79CBFD81">
            <wp:simplePos x="0" y="0"/>
            <wp:positionH relativeFrom="column">
              <wp:posOffset>-209550</wp:posOffset>
            </wp:positionH>
            <wp:positionV relativeFrom="paragraph">
              <wp:posOffset>-571500</wp:posOffset>
            </wp:positionV>
            <wp:extent cx="6153150" cy="4419600"/>
            <wp:effectExtent l="0" t="0" r="0" b="0"/>
            <wp:wrapNone/>
            <wp:docPr id="1237382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2760" name="Picture 1"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53150" cy="4419600"/>
                    </a:xfrm>
                    <a:prstGeom prst="rect">
                      <a:avLst/>
                    </a:prstGeom>
                  </pic:spPr>
                </pic:pic>
              </a:graphicData>
            </a:graphic>
            <wp14:sizeRelH relativeFrom="page">
              <wp14:pctWidth>0</wp14:pctWidth>
            </wp14:sizeRelH>
            <wp14:sizeRelV relativeFrom="page">
              <wp14:pctHeight>0</wp14:pctHeight>
            </wp14:sizeRelV>
          </wp:anchor>
        </w:drawing>
      </w:r>
    </w:p>
    <w:p w14:paraId="36862239" w14:textId="588471A4" w:rsidR="002F495C" w:rsidRDefault="002F495C" w:rsidP="009525A9">
      <w:pPr>
        <w:spacing w:after="1" w:line="260" w:lineRule="auto"/>
        <w:ind w:left="-5" w:right="1119"/>
        <w:rPr>
          <w:rFonts w:ascii="Courier New" w:eastAsia="Courier New" w:hAnsi="Courier New" w:cs="Courier New"/>
          <w:sz w:val="20"/>
        </w:rPr>
      </w:pPr>
    </w:p>
    <w:p w14:paraId="03789477" w14:textId="77777777" w:rsidR="002F495C" w:rsidRDefault="002F495C" w:rsidP="009525A9">
      <w:pPr>
        <w:spacing w:after="1" w:line="260" w:lineRule="auto"/>
        <w:ind w:left="-5" w:right="1119"/>
        <w:rPr>
          <w:rFonts w:ascii="Courier New" w:eastAsia="Courier New" w:hAnsi="Courier New" w:cs="Courier New"/>
          <w:sz w:val="20"/>
        </w:rPr>
      </w:pPr>
    </w:p>
    <w:p w14:paraId="47B083E7" w14:textId="14C27B2D" w:rsidR="002F495C" w:rsidRDefault="002F495C" w:rsidP="009525A9">
      <w:pPr>
        <w:spacing w:after="1" w:line="260" w:lineRule="auto"/>
        <w:ind w:left="-5" w:right="1119"/>
        <w:rPr>
          <w:rFonts w:ascii="Courier New" w:eastAsia="Courier New" w:hAnsi="Courier New" w:cs="Courier New"/>
          <w:sz w:val="20"/>
        </w:rPr>
      </w:pPr>
    </w:p>
    <w:p w14:paraId="28B9A6F8" w14:textId="2F324877" w:rsidR="002F495C" w:rsidRDefault="002F495C" w:rsidP="009525A9">
      <w:pPr>
        <w:spacing w:after="1" w:line="260" w:lineRule="auto"/>
        <w:ind w:left="-5" w:right="1119"/>
        <w:rPr>
          <w:rFonts w:ascii="Courier New" w:eastAsia="Courier New" w:hAnsi="Courier New" w:cs="Courier New"/>
          <w:sz w:val="20"/>
        </w:rPr>
      </w:pPr>
    </w:p>
    <w:p w14:paraId="2082351B" w14:textId="2EA3AB74" w:rsidR="002644FA" w:rsidRDefault="002644FA" w:rsidP="009525A9">
      <w:pPr>
        <w:spacing w:after="1" w:line="260" w:lineRule="auto"/>
        <w:ind w:left="-5" w:right="1119"/>
        <w:rPr>
          <w:rFonts w:ascii="Courier New" w:eastAsia="Courier New" w:hAnsi="Courier New" w:cs="Courier New"/>
          <w:sz w:val="20"/>
        </w:rPr>
      </w:pPr>
    </w:p>
    <w:p w14:paraId="5A7E846D" w14:textId="2C4781E0" w:rsidR="002F495C" w:rsidRDefault="002F495C" w:rsidP="009525A9">
      <w:pPr>
        <w:spacing w:after="1" w:line="260" w:lineRule="auto"/>
        <w:ind w:left="-5" w:right="1119"/>
        <w:rPr>
          <w:rFonts w:ascii="Courier New" w:eastAsia="Courier New" w:hAnsi="Courier New" w:cs="Courier New"/>
          <w:sz w:val="20"/>
        </w:rPr>
      </w:pPr>
    </w:p>
    <w:p w14:paraId="54F91D05" w14:textId="67417C32" w:rsidR="002F495C" w:rsidRDefault="002F495C" w:rsidP="009525A9">
      <w:pPr>
        <w:spacing w:after="1" w:line="260" w:lineRule="auto"/>
        <w:ind w:left="-5" w:right="1119"/>
        <w:rPr>
          <w:rFonts w:ascii="Courier New" w:eastAsia="Courier New" w:hAnsi="Courier New" w:cs="Courier New"/>
          <w:sz w:val="20"/>
        </w:rPr>
      </w:pPr>
    </w:p>
    <w:p w14:paraId="5BC0C096" w14:textId="029F2274" w:rsidR="002F495C" w:rsidRDefault="002F495C" w:rsidP="009525A9">
      <w:pPr>
        <w:spacing w:after="1" w:line="260" w:lineRule="auto"/>
        <w:ind w:left="-5" w:right="1119"/>
        <w:rPr>
          <w:rFonts w:ascii="Courier New" w:eastAsia="Courier New" w:hAnsi="Courier New" w:cs="Courier New"/>
          <w:sz w:val="20"/>
        </w:rPr>
      </w:pPr>
    </w:p>
    <w:p w14:paraId="74E7BE5B" w14:textId="23BD71B8" w:rsidR="002F495C" w:rsidRDefault="002F495C" w:rsidP="009525A9">
      <w:pPr>
        <w:spacing w:after="1" w:line="260" w:lineRule="auto"/>
        <w:ind w:left="-5" w:right="1119"/>
        <w:rPr>
          <w:rFonts w:ascii="Courier New" w:eastAsia="Courier New" w:hAnsi="Courier New" w:cs="Courier New"/>
          <w:sz w:val="20"/>
        </w:rPr>
      </w:pPr>
    </w:p>
    <w:p w14:paraId="2890383A" w14:textId="03EE33F4" w:rsidR="002F495C" w:rsidRDefault="002F495C" w:rsidP="009525A9">
      <w:pPr>
        <w:spacing w:after="1" w:line="260" w:lineRule="auto"/>
        <w:ind w:left="-5" w:right="1119"/>
        <w:rPr>
          <w:rFonts w:ascii="Courier New" w:eastAsia="Courier New" w:hAnsi="Courier New" w:cs="Courier New"/>
          <w:sz w:val="20"/>
        </w:rPr>
      </w:pPr>
    </w:p>
    <w:p w14:paraId="27400BA1" w14:textId="77777777" w:rsidR="002F495C" w:rsidRDefault="002F495C" w:rsidP="009525A9">
      <w:pPr>
        <w:spacing w:after="1" w:line="260" w:lineRule="auto"/>
        <w:ind w:left="-5" w:right="1119"/>
        <w:rPr>
          <w:rFonts w:ascii="Courier New" w:eastAsia="Courier New" w:hAnsi="Courier New" w:cs="Courier New"/>
          <w:sz w:val="20"/>
        </w:rPr>
      </w:pPr>
    </w:p>
    <w:p w14:paraId="58491576" w14:textId="75271EDE" w:rsidR="002F495C" w:rsidRDefault="002F495C" w:rsidP="009525A9">
      <w:pPr>
        <w:spacing w:after="1" w:line="260" w:lineRule="auto"/>
        <w:ind w:left="-5" w:right="1119"/>
        <w:rPr>
          <w:rFonts w:ascii="Courier New" w:eastAsia="Courier New" w:hAnsi="Courier New" w:cs="Courier New"/>
          <w:sz w:val="20"/>
        </w:rPr>
      </w:pPr>
    </w:p>
    <w:p w14:paraId="1B39FE62" w14:textId="01F02C25" w:rsidR="002F495C" w:rsidRDefault="002F495C" w:rsidP="009525A9">
      <w:pPr>
        <w:spacing w:after="1" w:line="260" w:lineRule="auto"/>
        <w:ind w:left="-5" w:right="1119"/>
        <w:rPr>
          <w:rFonts w:ascii="Courier New" w:eastAsia="Courier New" w:hAnsi="Courier New" w:cs="Courier New"/>
          <w:sz w:val="20"/>
        </w:rPr>
      </w:pPr>
    </w:p>
    <w:p w14:paraId="6EF79E56" w14:textId="77777777" w:rsidR="002F495C" w:rsidRDefault="002F495C" w:rsidP="009525A9">
      <w:pPr>
        <w:spacing w:after="1" w:line="260" w:lineRule="auto"/>
        <w:ind w:left="-5" w:right="1119"/>
        <w:rPr>
          <w:rFonts w:ascii="Courier New" w:eastAsia="Courier New" w:hAnsi="Courier New" w:cs="Courier New"/>
          <w:sz w:val="20"/>
        </w:rPr>
      </w:pPr>
    </w:p>
    <w:p w14:paraId="3C3020E6" w14:textId="02A7BC4A" w:rsidR="002F495C" w:rsidRDefault="002F495C" w:rsidP="009525A9">
      <w:pPr>
        <w:spacing w:after="1" w:line="260" w:lineRule="auto"/>
        <w:ind w:left="-5" w:right="1119"/>
        <w:rPr>
          <w:rFonts w:ascii="Courier New" w:eastAsia="Courier New" w:hAnsi="Courier New" w:cs="Courier New"/>
          <w:sz w:val="20"/>
        </w:rPr>
      </w:pPr>
    </w:p>
    <w:p w14:paraId="3A43ABFA" w14:textId="77777777" w:rsidR="00A00709" w:rsidRDefault="00A00709" w:rsidP="009525A9">
      <w:pPr>
        <w:spacing w:after="1" w:line="260" w:lineRule="auto"/>
        <w:ind w:left="-5" w:right="1119"/>
        <w:rPr>
          <w:rFonts w:ascii="Courier New" w:eastAsia="Courier New" w:hAnsi="Courier New" w:cs="Courier New"/>
          <w:sz w:val="20"/>
        </w:rPr>
      </w:pPr>
    </w:p>
    <w:p w14:paraId="402958E1" w14:textId="00ACA8AA" w:rsidR="00A00709" w:rsidRDefault="00A00709" w:rsidP="009525A9">
      <w:pPr>
        <w:spacing w:after="1" w:line="260" w:lineRule="auto"/>
        <w:ind w:left="-5" w:right="1119"/>
        <w:rPr>
          <w:rFonts w:ascii="Courier New" w:eastAsia="Courier New" w:hAnsi="Courier New" w:cs="Courier New"/>
          <w:sz w:val="20"/>
        </w:rPr>
      </w:pPr>
    </w:p>
    <w:p w14:paraId="22E61F9B" w14:textId="66BDCD13" w:rsidR="00A00709" w:rsidRDefault="00A00709" w:rsidP="009525A9">
      <w:pPr>
        <w:spacing w:after="1" w:line="260" w:lineRule="auto"/>
        <w:ind w:left="-5" w:right="1119"/>
        <w:rPr>
          <w:rFonts w:ascii="Courier New" w:eastAsia="Courier New" w:hAnsi="Courier New" w:cs="Courier New"/>
          <w:sz w:val="20"/>
        </w:rPr>
      </w:pPr>
    </w:p>
    <w:p w14:paraId="5DEF1EDC" w14:textId="025C4E93" w:rsidR="00A00709" w:rsidRDefault="00A00709" w:rsidP="009525A9">
      <w:pPr>
        <w:spacing w:after="1" w:line="260" w:lineRule="auto"/>
        <w:ind w:left="-5" w:right="1119"/>
        <w:rPr>
          <w:rFonts w:ascii="Courier New" w:eastAsia="Courier New" w:hAnsi="Courier New" w:cs="Courier New"/>
          <w:sz w:val="20"/>
        </w:rPr>
      </w:pPr>
    </w:p>
    <w:p w14:paraId="5C195985" w14:textId="10CC2197" w:rsidR="00A00709" w:rsidRDefault="00A00709" w:rsidP="009525A9">
      <w:pPr>
        <w:spacing w:after="1" w:line="260" w:lineRule="auto"/>
        <w:ind w:left="-5" w:right="1119"/>
        <w:rPr>
          <w:rFonts w:ascii="Courier New" w:eastAsia="Courier New" w:hAnsi="Courier New" w:cs="Courier New"/>
          <w:sz w:val="20"/>
        </w:rPr>
      </w:pPr>
    </w:p>
    <w:p w14:paraId="594DD061" w14:textId="7960E6A6" w:rsidR="00A00709" w:rsidRDefault="00A00709" w:rsidP="009525A9">
      <w:pPr>
        <w:spacing w:after="1" w:line="260" w:lineRule="auto"/>
        <w:ind w:left="-5" w:right="1119"/>
        <w:rPr>
          <w:rFonts w:ascii="Courier New" w:eastAsia="Courier New" w:hAnsi="Courier New" w:cs="Courier New"/>
          <w:sz w:val="20"/>
        </w:rPr>
      </w:pPr>
    </w:p>
    <w:p w14:paraId="674D6513" w14:textId="7C3A86D3" w:rsidR="00A00709" w:rsidRDefault="00A00709" w:rsidP="009525A9">
      <w:pPr>
        <w:spacing w:after="1" w:line="260" w:lineRule="auto"/>
        <w:ind w:left="-5" w:right="1119"/>
        <w:rPr>
          <w:rFonts w:ascii="Courier New" w:eastAsia="Courier New" w:hAnsi="Courier New" w:cs="Courier New"/>
          <w:sz w:val="20"/>
        </w:rPr>
      </w:pPr>
    </w:p>
    <w:p w14:paraId="4237DE8A" w14:textId="003C3203" w:rsidR="00A00709" w:rsidRDefault="00A00709" w:rsidP="009525A9">
      <w:pPr>
        <w:spacing w:after="1" w:line="260" w:lineRule="auto"/>
        <w:ind w:left="-5" w:right="1119"/>
        <w:rPr>
          <w:rFonts w:ascii="Courier New" w:eastAsia="Courier New" w:hAnsi="Courier New" w:cs="Courier New"/>
          <w:sz w:val="20"/>
        </w:rPr>
      </w:pPr>
    </w:p>
    <w:p w14:paraId="48C389B4" w14:textId="157D7388" w:rsidR="00EC08DA" w:rsidRDefault="00412C1F" w:rsidP="002834C4">
      <w:pPr>
        <w:pStyle w:val="Heading2"/>
        <w:numPr>
          <w:ilvl w:val="0"/>
          <w:numId w:val="0"/>
        </w:numPr>
        <w:pBdr>
          <w:bottom w:val="single" w:sz="12" w:space="31" w:color="auto"/>
        </w:pBdr>
        <w:ind w:left="578" w:hanging="578"/>
        <w:rPr>
          <w:lang w:eastAsia="en-US"/>
        </w:rPr>
      </w:pPr>
      <w:bookmarkStart w:id="17" w:name="_Toc153568095"/>
      <w:r>
        <w:rPr>
          <w:noProof/>
        </w:rPr>
        <w:drawing>
          <wp:anchor distT="0" distB="0" distL="114300" distR="114300" simplePos="0" relativeHeight="251648512" behindDoc="0" locked="0" layoutInCell="1" allowOverlap="1" wp14:anchorId="07311D2C" wp14:editId="1DAB1F3C">
            <wp:simplePos x="0" y="0"/>
            <wp:positionH relativeFrom="column">
              <wp:posOffset>-209550</wp:posOffset>
            </wp:positionH>
            <wp:positionV relativeFrom="paragraph">
              <wp:posOffset>116205</wp:posOffset>
            </wp:positionV>
            <wp:extent cx="6353175" cy="4429125"/>
            <wp:effectExtent l="0" t="0" r="0" b="0"/>
            <wp:wrapNone/>
            <wp:docPr id="5471775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7589" name="Picture 1"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53175" cy="4429125"/>
                    </a:xfrm>
                    <a:prstGeom prst="rect">
                      <a:avLst/>
                    </a:prstGeom>
                  </pic:spPr>
                </pic:pic>
              </a:graphicData>
            </a:graphic>
            <wp14:sizeRelH relativeFrom="page">
              <wp14:pctWidth>0</wp14:pctWidth>
            </wp14:sizeRelH>
            <wp14:sizeRelV relativeFrom="page">
              <wp14:pctHeight>0</wp14:pctHeight>
            </wp14:sizeRelV>
          </wp:anchor>
        </w:drawing>
      </w:r>
      <w:bookmarkEnd w:id="17"/>
    </w:p>
    <w:p w14:paraId="17B2F3CA" w14:textId="0C46BA52" w:rsidR="00EC08DA" w:rsidRDefault="00EC08DA" w:rsidP="002834C4">
      <w:pPr>
        <w:pStyle w:val="Heading2"/>
        <w:numPr>
          <w:ilvl w:val="0"/>
          <w:numId w:val="0"/>
        </w:numPr>
        <w:pBdr>
          <w:bottom w:val="single" w:sz="12" w:space="31" w:color="auto"/>
        </w:pBdr>
        <w:ind w:left="578" w:hanging="578"/>
        <w:rPr>
          <w:lang w:eastAsia="en-US"/>
        </w:rPr>
      </w:pPr>
    </w:p>
    <w:p w14:paraId="601191A3" w14:textId="046EEF13" w:rsidR="00EC08DA" w:rsidRDefault="00EC08DA" w:rsidP="002834C4">
      <w:pPr>
        <w:pStyle w:val="Heading2"/>
        <w:numPr>
          <w:ilvl w:val="0"/>
          <w:numId w:val="0"/>
        </w:numPr>
        <w:pBdr>
          <w:bottom w:val="single" w:sz="12" w:space="31" w:color="auto"/>
        </w:pBdr>
        <w:ind w:left="578" w:hanging="578"/>
        <w:rPr>
          <w:lang w:eastAsia="en-US"/>
        </w:rPr>
      </w:pPr>
    </w:p>
    <w:p w14:paraId="160122FE" w14:textId="4EC5E5F9" w:rsidR="00EC08DA" w:rsidRDefault="00EC08DA" w:rsidP="002834C4">
      <w:pPr>
        <w:pStyle w:val="Heading2"/>
        <w:numPr>
          <w:ilvl w:val="0"/>
          <w:numId w:val="0"/>
        </w:numPr>
        <w:pBdr>
          <w:bottom w:val="single" w:sz="12" w:space="31" w:color="auto"/>
        </w:pBdr>
        <w:ind w:left="578" w:hanging="578"/>
        <w:rPr>
          <w:lang w:eastAsia="en-US"/>
        </w:rPr>
      </w:pPr>
    </w:p>
    <w:p w14:paraId="01C37254" w14:textId="50637BD9" w:rsidR="00EC08DA" w:rsidRDefault="00EC08DA" w:rsidP="002834C4">
      <w:pPr>
        <w:pStyle w:val="Heading2"/>
        <w:numPr>
          <w:ilvl w:val="0"/>
          <w:numId w:val="0"/>
        </w:numPr>
        <w:pBdr>
          <w:bottom w:val="single" w:sz="12" w:space="31" w:color="auto"/>
        </w:pBdr>
        <w:ind w:left="578" w:hanging="578"/>
        <w:rPr>
          <w:lang w:eastAsia="en-US"/>
        </w:rPr>
      </w:pPr>
    </w:p>
    <w:p w14:paraId="2F95B142" w14:textId="77777777" w:rsidR="00092D4F" w:rsidRDefault="00092D4F" w:rsidP="00092D4F">
      <w:pPr>
        <w:rPr>
          <w:lang w:eastAsia="en-US"/>
        </w:rPr>
      </w:pPr>
    </w:p>
    <w:p w14:paraId="6539CB1C" w14:textId="77777777" w:rsidR="00594207" w:rsidRDefault="00594207" w:rsidP="00092D4F">
      <w:pPr>
        <w:rPr>
          <w:lang w:eastAsia="en-US"/>
        </w:rPr>
      </w:pPr>
    </w:p>
    <w:p w14:paraId="13FAF01B" w14:textId="77777777" w:rsidR="00594207" w:rsidRDefault="00594207" w:rsidP="00092D4F">
      <w:pPr>
        <w:rPr>
          <w:lang w:eastAsia="en-US"/>
        </w:rPr>
      </w:pPr>
    </w:p>
    <w:p w14:paraId="738EE938" w14:textId="77777777" w:rsidR="00594207" w:rsidRDefault="00594207" w:rsidP="00092D4F">
      <w:pPr>
        <w:rPr>
          <w:lang w:eastAsia="en-US"/>
        </w:rPr>
      </w:pPr>
    </w:p>
    <w:p w14:paraId="71F9C518" w14:textId="77777777" w:rsidR="0019399C" w:rsidRDefault="0019399C" w:rsidP="00092D4F">
      <w:pPr>
        <w:rPr>
          <w:lang w:eastAsia="en-US"/>
        </w:rPr>
      </w:pPr>
    </w:p>
    <w:p w14:paraId="313848BE" w14:textId="0747647B" w:rsidR="007A4C0D" w:rsidRPr="007A4C0D" w:rsidRDefault="009B2939" w:rsidP="007A4C0D">
      <w:pPr>
        <w:rPr>
          <w:lang w:eastAsia="en-US"/>
        </w:rPr>
      </w:pPr>
      <w:r>
        <w:rPr>
          <w:lang w:eastAsia="en-US"/>
        </w:rPr>
        <w:lastRenderedPageBreak/>
        <w:t xml:space="preserve">Nmap </w:t>
      </w:r>
      <w:r w:rsidR="007A4C0D">
        <w:rPr>
          <w:lang w:eastAsia="en-US"/>
        </w:rPr>
        <w:t xml:space="preserve">Scan from </w:t>
      </w:r>
      <w:r w:rsidR="00174381">
        <w:rPr>
          <w:lang w:eastAsia="en-US"/>
        </w:rPr>
        <w:t xml:space="preserve">192.168.10.2 </w:t>
      </w:r>
    </w:p>
    <w:p w14:paraId="05CD8DFF" w14:textId="73650392" w:rsidR="00421C3A" w:rsidRDefault="007D500D" w:rsidP="007D500D">
      <w:pPr>
        <w:rPr>
          <w:lang w:eastAsia="en-US"/>
        </w:rPr>
      </w:pPr>
      <w:r>
        <w:rPr>
          <w:noProof/>
        </w:rPr>
        <w:drawing>
          <wp:anchor distT="0" distB="0" distL="114300" distR="114300" simplePos="0" relativeHeight="251672064" behindDoc="0" locked="0" layoutInCell="1" allowOverlap="1" wp14:anchorId="40EEC916" wp14:editId="3ADD8F8C">
            <wp:simplePos x="0" y="0"/>
            <wp:positionH relativeFrom="column">
              <wp:posOffset>-142875</wp:posOffset>
            </wp:positionH>
            <wp:positionV relativeFrom="paragraph">
              <wp:posOffset>156210</wp:posOffset>
            </wp:positionV>
            <wp:extent cx="5731510" cy="5034915"/>
            <wp:effectExtent l="0" t="0" r="0" b="0"/>
            <wp:wrapNone/>
            <wp:docPr id="1915835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5201" name="Picture 1"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5034915"/>
                    </a:xfrm>
                    <a:prstGeom prst="rect">
                      <a:avLst/>
                    </a:prstGeom>
                  </pic:spPr>
                </pic:pic>
              </a:graphicData>
            </a:graphic>
            <wp14:sizeRelH relativeFrom="page">
              <wp14:pctWidth>0</wp14:pctWidth>
            </wp14:sizeRelH>
            <wp14:sizeRelV relativeFrom="page">
              <wp14:pctHeight>0</wp14:pctHeight>
            </wp14:sizeRelV>
          </wp:anchor>
        </w:drawing>
      </w:r>
    </w:p>
    <w:p w14:paraId="0E94F807" w14:textId="77777777" w:rsidR="00421C3A" w:rsidRDefault="00421C3A" w:rsidP="007D500D">
      <w:pPr>
        <w:rPr>
          <w:lang w:eastAsia="en-US"/>
        </w:rPr>
      </w:pPr>
    </w:p>
    <w:p w14:paraId="71AED18F" w14:textId="495FABF1" w:rsidR="00421C3A" w:rsidRDefault="00421C3A" w:rsidP="007D500D">
      <w:pPr>
        <w:rPr>
          <w:lang w:eastAsia="en-US"/>
        </w:rPr>
      </w:pPr>
    </w:p>
    <w:p w14:paraId="5521515C" w14:textId="77777777" w:rsidR="00421C3A" w:rsidRDefault="00421C3A" w:rsidP="007D500D">
      <w:pPr>
        <w:rPr>
          <w:lang w:eastAsia="en-US"/>
        </w:rPr>
      </w:pPr>
    </w:p>
    <w:p w14:paraId="46FFCB1B" w14:textId="470B6A28" w:rsidR="00421C3A" w:rsidRDefault="00421C3A" w:rsidP="007D500D">
      <w:pPr>
        <w:rPr>
          <w:lang w:eastAsia="en-US"/>
        </w:rPr>
      </w:pPr>
    </w:p>
    <w:p w14:paraId="005AF634" w14:textId="0A91F1C8" w:rsidR="00421C3A" w:rsidRDefault="00421C3A" w:rsidP="007D500D">
      <w:pPr>
        <w:rPr>
          <w:lang w:eastAsia="en-US"/>
        </w:rPr>
      </w:pPr>
    </w:p>
    <w:p w14:paraId="4B4B26A7" w14:textId="486EA8AD" w:rsidR="007D500D" w:rsidRDefault="007D500D" w:rsidP="007D500D">
      <w:pPr>
        <w:rPr>
          <w:lang w:eastAsia="en-US"/>
        </w:rPr>
      </w:pPr>
    </w:p>
    <w:p w14:paraId="0C4B0AB8" w14:textId="113282CA" w:rsidR="007D500D" w:rsidRDefault="007D500D" w:rsidP="007D500D">
      <w:pPr>
        <w:rPr>
          <w:lang w:eastAsia="en-US"/>
        </w:rPr>
      </w:pPr>
    </w:p>
    <w:p w14:paraId="01C8FC77" w14:textId="4535D4AE" w:rsidR="007D500D" w:rsidRDefault="007D500D" w:rsidP="007D500D">
      <w:pPr>
        <w:rPr>
          <w:lang w:eastAsia="en-US"/>
        </w:rPr>
      </w:pPr>
    </w:p>
    <w:p w14:paraId="49ADFC69" w14:textId="495384BA" w:rsidR="007D500D" w:rsidRDefault="007D500D" w:rsidP="007D500D">
      <w:pPr>
        <w:rPr>
          <w:lang w:eastAsia="en-US"/>
        </w:rPr>
      </w:pPr>
    </w:p>
    <w:p w14:paraId="0595987D" w14:textId="4E937E08" w:rsidR="007D500D" w:rsidRDefault="007D500D" w:rsidP="007D500D">
      <w:pPr>
        <w:rPr>
          <w:lang w:eastAsia="en-US"/>
        </w:rPr>
      </w:pPr>
    </w:p>
    <w:p w14:paraId="595E1DDF" w14:textId="3C5E6B51" w:rsidR="007D500D" w:rsidRDefault="007D500D" w:rsidP="007D500D">
      <w:pPr>
        <w:rPr>
          <w:lang w:eastAsia="en-US"/>
        </w:rPr>
      </w:pPr>
    </w:p>
    <w:p w14:paraId="247B7DAF" w14:textId="17B258DB" w:rsidR="007D500D" w:rsidRDefault="007D500D" w:rsidP="007D500D">
      <w:pPr>
        <w:rPr>
          <w:lang w:eastAsia="en-US"/>
        </w:rPr>
      </w:pPr>
    </w:p>
    <w:p w14:paraId="57CC26C6" w14:textId="2733B231" w:rsidR="007D500D" w:rsidRDefault="007D500D" w:rsidP="007D500D">
      <w:pPr>
        <w:rPr>
          <w:lang w:eastAsia="en-US"/>
        </w:rPr>
      </w:pPr>
    </w:p>
    <w:p w14:paraId="4D617F54" w14:textId="39422D9D" w:rsidR="007D500D" w:rsidRDefault="007D500D" w:rsidP="007D500D">
      <w:pPr>
        <w:rPr>
          <w:lang w:eastAsia="en-US"/>
        </w:rPr>
      </w:pPr>
    </w:p>
    <w:p w14:paraId="3916A6E9" w14:textId="67F36B5B" w:rsidR="007D500D" w:rsidRPr="007D500D" w:rsidRDefault="007D500D" w:rsidP="007D500D">
      <w:pPr>
        <w:rPr>
          <w:lang w:eastAsia="en-US"/>
        </w:rPr>
      </w:pPr>
    </w:p>
    <w:p w14:paraId="30FB2E1B" w14:textId="006A7980" w:rsidR="007D500D" w:rsidRDefault="007D500D" w:rsidP="007D500D">
      <w:pPr>
        <w:pStyle w:val="Heading2"/>
        <w:numPr>
          <w:ilvl w:val="0"/>
          <w:numId w:val="0"/>
        </w:numPr>
        <w:rPr>
          <w:lang w:eastAsia="en-US"/>
        </w:rPr>
      </w:pPr>
      <w:bookmarkStart w:id="18" w:name="_Toc153568096"/>
      <w:r>
        <w:rPr>
          <w:noProof/>
        </w:rPr>
        <w:lastRenderedPageBreak/>
        <w:drawing>
          <wp:anchor distT="0" distB="0" distL="114300" distR="114300" simplePos="0" relativeHeight="251673088" behindDoc="0" locked="0" layoutInCell="1" allowOverlap="1" wp14:anchorId="691BD71A" wp14:editId="5578CEFA">
            <wp:simplePos x="0" y="0"/>
            <wp:positionH relativeFrom="column">
              <wp:posOffset>-38100</wp:posOffset>
            </wp:positionH>
            <wp:positionV relativeFrom="paragraph">
              <wp:posOffset>-505460</wp:posOffset>
            </wp:positionV>
            <wp:extent cx="5731510" cy="4405630"/>
            <wp:effectExtent l="0" t="0" r="0" b="0"/>
            <wp:wrapNone/>
            <wp:docPr id="1074873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3028"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405630"/>
                    </a:xfrm>
                    <a:prstGeom prst="rect">
                      <a:avLst/>
                    </a:prstGeom>
                  </pic:spPr>
                </pic:pic>
              </a:graphicData>
            </a:graphic>
            <wp14:sizeRelH relativeFrom="page">
              <wp14:pctWidth>0</wp14:pctWidth>
            </wp14:sizeRelH>
            <wp14:sizeRelV relativeFrom="page">
              <wp14:pctHeight>0</wp14:pctHeight>
            </wp14:sizeRelV>
          </wp:anchor>
        </w:drawing>
      </w:r>
      <w:bookmarkEnd w:id="18"/>
    </w:p>
    <w:p w14:paraId="25E4F57C" w14:textId="77777777" w:rsidR="007D500D" w:rsidRDefault="007D500D" w:rsidP="007D500D">
      <w:pPr>
        <w:pStyle w:val="Heading2"/>
        <w:numPr>
          <w:ilvl w:val="0"/>
          <w:numId w:val="0"/>
        </w:numPr>
        <w:rPr>
          <w:lang w:eastAsia="en-US"/>
        </w:rPr>
      </w:pPr>
    </w:p>
    <w:p w14:paraId="3248C385" w14:textId="77777777" w:rsidR="007D500D" w:rsidRDefault="007D500D" w:rsidP="007D500D">
      <w:pPr>
        <w:pStyle w:val="Heading2"/>
        <w:numPr>
          <w:ilvl w:val="0"/>
          <w:numId w:val="0"/>
        </w:numPr>
        <w:rPr>
          <w:lang w:eastAsia="en-US"/>
        </w:rPr>
      </w:pPr>
    </w:p>
    <w:p w14:paraId="0333D9AC" w14:textId="77777777" w:rsidR="007D500D" w:rsidRDefault="007D500D" w:rsidP="007D500D">
      <w:pPr>
        <w:pStyle w:val="Heading2"/>
        <w:numPr>
          <w:ilvl w:val="0"/>
          <w:numId w:val="0"/>
        </w:numPr>
        <w:rPr>
          <w:lang w:eastAsia="en-US"/>
        </w:rPr>
      </w:pPr>
    </w:p>
    <w:p w14:paraId="621CED3E" w14:textId="77777777" w:rsidR="007D500D" w:rsidRDefault="007D500D" w:rsidP="007D500D">
      <w:pPr>
        <w:pStyle w:val="Heading2"/>
        <w:numPr>
          <w:ilvl w:val="0"/>
          <w:numId w:val="0"/>
        </w:numPr>
        <w:rPr>
          <w:lang w:eastAsia="en-US"/>
        </w:rPr>
      </w:pPr>
    </w:p>
    <w:p w14:paraId="76E9F3E1" w14:textId="77777777" w:rsidR="007D500D" w:rsidRDefault="007D500D" w:rsidP="007D500D">
      <w:pPr>
        <w:pStyle w:val="Heading2"/>
        <w:numPr>
          <w:ilvl w:val="0"/>
          <w:numId w:val="0"/>
        </w:numPr>
        <w:rPr>
          <w:lang w:eastAsia="en-US"/>
        </w:rPr>
      </w:pPr>
    </w:p>
    <w:p w14:paraId="4B704C0F" w14:textId="77777777" w:rsidR="007D500D" w:rsidRDefault="007D500D" w:rsidP="007D500D">
      <w:pPr>
        <w:pStyle w:val="Heading2"/>
        <w:numPr>
          <w:ilvl w:val="0"/>
          <w:numId w:val="0"/>
        </w:numPr>
        <w:rPr>
          <w:lang w:eastAsia="en-US"/>
        </w:rPr>
      </w:pPr>
    </w:p>
    <w:p w14:paraId="0501C484" w14:textId="77777777" w:rsidR="007D500D" w:rsidRDefault="007D500D" w:rsidP="007D500D">
      <w:pPr>
        <w:pStyle w:val="Heading2"/>
        <w:numPr>
          <w:ilvl w:val="0"/>
          <w:numId w:val="0"/>
        </w:numPr>
        <w:rPr>
          <w:lang w:eastAsia="en-US"/>
        </w:rPr>
      </w:pPr>
    </w:p>
    <w:p w14:paraId="3F1ACDF4" w14:textId="2025CC55" w:rsidR="007D500D" w:rsidRDefault="001D7FFD" w:rsidP="007D500D">
      <w:pPr>
        <w:pStyle w:val="Heading2"/>
        <w:numPr>
          <w:ilvl w:val="0"/>
          <w:numId w:val="0"/>
        </w:numPr>
        <w:rPr>
          <w:lang w:eastAsia="en-US"/>
        </w:rPr>
      </w:pPr>
      <w:bookmarkStart w:id="19" w:name="_Toc153568097"/>
      <w:r>
        <w:rPr>
          <w:noProof/>
        </w:rPr>
        <w:drawing>
          <wp:anchor distT="0" distB="0" distL="114300" distR="114300" simplePos="0" relativeHeight="251674112" behindDoc="0" locked="0" layoutInCell="1" allowOverlap="1" wp14:anchorId="659D4252" wp14:editId="799D5DC0">
            <wp:simplePos x="0" y="0"/>
            <wp:positionH relativeFrom="column">
              <wp:posOffset>-66675</wp:posOffset>
            </wp:positionH>
            <wp:positionV relativeFrom="paragraph">
              <wp:posOffset>208280</wp:posOffset>
            </wp:positionV>
            <wp:extent cx="5731510" cy="2855595"/>
            <wp:effectExtent l="0" t="0" r="0" b="0"/>
            <wp:wrapNone/>
            <wp:docPr id="4487057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5735" name="Picture 1" descr="A computer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14:sizeRelH relativeFrom="page">
              <wp14:pctWidth>0</wp14:pctWidth>
            </wp14:sizeRelH>
            <wp14:sizeRelV relativeFrom="page">
              <wp14:pctHeight>0</wp14:pctHeight>
            </wp14:sizeRelV>
          </wp:anchor>
        </w:drawing>
      </w:r>
      <w:bookmarkEnd w:id="19"/>
    </w:p>
    <w:p w14:paraId="1A8053DE" w14:textId="6ABE4339" w:rsidR="007D500D" w:rsidRDefault="007D500D" w:rsidP="007D500D">
      <w:pPr>
        <w:pStyle w:val="Heading2"/>
        <w:numPr>
          <w:ilvl w:val="0"/>
          <w:numId w:val="0"/>
        </w:numPr>
        <w:rPr>
          <w:lang w:eastAsia="en-US"/>
        </w:rPr>
      </w:pPr>
    </w:p>
    <w:p w14:paraId="471E517B" w14:textId="77777777" w:rsidR="007D500D" w:rsidRDefault="007D500D" w:rsidP="007D500D">
      <w:pPr>
        <w:pStyle w:val="Heading2"/>
        <w:numPr>
          <w:ilvl w:val="0"/>
          <w:numId w:val="0"/>
        </w:numPr>
        <w:rPr>
          <w:lang w:eastAsia="en-US"/>
        </w:rPr>
      </w:pPr>
    </w:p>
    <w:p w14:paraId="414FECC9" w14:textId="77777777" w:rsidR="007D500D" w:rsidRDefault="007D500D" w:rsidP="007D500D">
      <w:pPr>
        <w:pStyle w:val="Heading2"/>
        <w:numPr>
          <w:ilvl w:val="0"/>
          <w:numId w:val="0"/>
        </w:numPr>
        <w:rPr>
          <w:lang w:eastAsia="en-US"/>
        </w:rPr>
      </w:pPr>
    </w:p>
    <w:p w14:paraId="34B64EB4" w14:textId="77777777" w:rsidR="007D500D" w:rsidRDefault="007D500D" w:rsidP="007D500D">
      <w:pPr>
        <w:pStyle w:val="Heading2"/>
        <w:numPr>
          <w:ilvl w:val="0"/>
          <w:numId w:val="0"/>
        </w:numPr>
        <w:rPr>
          <w:lang w:eastAsia="en-US"/>
        </w:rPr>
      </w:pPr>
    </w:p>
    <w:p w14:paraId="0BA76FFE" w14:textId="77777777" w:rsidR="007D500D" w:rsidRDefault="007D500D" w:rsidP="007D500D">
      <w:pPr>
        <w:pStyle w:val="Heading2"/>
        <w:numPr>
          <w:ilvl w:val="0"/>
          <w:numId w:val="0"/>
        </w:numPr>
        <w:rPr>
          <w:lang w:eastAsia="en-US"/>
        </w:rPr>
      </w:pPr>
    </w:p>
    <w:p w14:paraId="1AB90CA1" w14:textId="77777777" w:rsidR="007D500D" w:rsidRDefault="007D500D" w:rsidP="007D500D">
      <w:pPr>
        <w:pStyle w:val="Heading2"/>
        <w:numPr>
          <w:ilvl w:val="0"/>
          <w:numId w:val="0"/>
        </w:numPr>
        <w:rPr>
          <w:lang w:eastAsia="en-US"/>
        </w:rPr>
      </w:pPr>
    </w:p>
    <w:p w14:paraId="7FF8FB22" w14:textId="77777777" w:rsidR="007D500D" w:rsidRDefault="007D500D" w:rsidP="007D500D">
      <w:pPr>
        <w:pStyle w:val="Heading2"/>
        <w:numPr>
          <w:ilvl w:val="0"/>
          <w:numId w:val="0"/>
        </w:numPr>
        <w:rPr>
          <w:lang w:eastAsia="en-US"/>
        </w:rPr>
      </w:pPr>
    </w:p>
    <w:p w14:paraId="334FCA78" w14:textId="77777777" w:rsidR="007D500D" w:rsidRDefault="007D500D" w:rsidP="007D500D">
      <w:pPr>
        <w:pStyle w:val="Heading2"/>
        <w:numPr>
          <w:ilvl w:val="0"/>
          <w:numId w:val="0"/>
        </w:numPr>
        <w:rPr>
          <w:lang w:eastAsia="en-US"/>
        </w:rPr>
      </w:pPr>
    </w:p>
    <w:p w14:paraId="67DE0155" w14:textId="0DC7568B" w:rsidR="009525A9" w:rsidRDefault="009525A9" w:rsidP="007D500D">
      <w:pPr>
        <w:pStyle w:val="Heading2"/>
        <w:numPr>
          <w:ilvl w:val="0"/>
          <w:numId w:val="0"/>
        </w:numPr>
        <w:rPr>
          <w:lang w:eastAsia="en-US"/>
        </w:rPr>
      </w:pPr>
      <w:bookmarkStart w:id="20" w:name="_Toc153568098"/>
      <w:r>
        <w:rPr>
          <w:lang w:eastAsia="en-US"/>
        </w:rPr>
        <w:lastRenderedPageBreak/>
        <w:t xml:space="preserve">Appendix </w:t>
      </w:r>
      <w:r w:rsidR="003419ED">
        <w:rPr>
          <w:lang w:eastAsia="en-US"/>
        </w:rPr>
        <w:t>B</w:t>
      </w:r>
      <w:bookmarkEnd w:id="20"/>
    </w:p>
    <w:p w14:paraId="59FA4E71" w14:textId="72FD7DA8" w:rsidR="009525A9" w:rsidRDefault="00B11B31" w:rsidP="009525A9">
      <w:pPr>
        <w:spacing w:after="1" w:line="260" w:lineRule="auto"/>
        <w:ind w:left="-5" w:right="1119"/>
      </w:pPr>
      <w:r>
        <w:rPr>
          <w:noProof/>
        </w:rPr>
        <w:drawing>
          <wp:inline distT="0" distB="0" distL="0" distR="0" wp14:anchorId="1C21301B" wp14:editId="2AE4B79A">
            <wp:extent cx="5905500" cy="3667125"/>
            <wp:effectExtent l="0" t="0" r="0" b="0"/>
            <wp:docPr id="608347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313" name="Picture 1" descr="A screenshot of a computer&#10;&#10;Description automatically generated"/>
                    <pic:cNvPicPr/>
                  </pic:nvPicPr>
                  <pic:blipFill>
                    <a:blip r:embed="rId46"/>
                    <a:stretch>
                      <a:fillRect/>
                    </a:stretch>
                  </pic:blipFill>
                  <pic:spPr>
                    <a:xfrm>
                      <a:off x="0" y="0"/>
                      <a:ext cx="5905500" cy="3667125"/>
                    </a:xfrm>
                    <a:prstGeom prst="rect">
                      <a:avLst/>
                    </a:prstGeom>
                  </pic:spPr>
                </pic:pic>
              </a:graphicData>
            </a:graphic>
          </wp:inline>
        </w:drawing>
      </w:r>
    </w:p>
    <w:p w14:paraId="3D1A3FB0" w14:textId="01CA793E" w:rsidR="00EC08DA" w:rsidRDefault="00EC08DA" w:rsidP="009525A9">
      <w:pPr>
        <w:spacing w:after="1" w:line="260" w:lineRule="auto"/>
        <w:ind w:left="-5" w:right="1119"/>
      </w:pPr>
      <w:r>
        <w:rPr>
          <w:noProof/>
        </w:rPr>
        <w:drawing>
          <wp:anchor distT="0" distB="0" distL="114300" distR="114300" simplePos="0" relativeHeight="251654656" behindDoc="0" locked="0" layoutInCell="1" allowOverlap="1" wp14:anchorId="24EADC62" wp14:editId="0C98D5F0">
            <wp:simplePos x="0" y="0"/>
            <wp:positionH relativeFrom="column">
              <wp:posOffset>47625</wp:posOffset>
            </wp:positionH>
            <wp:positionV relativeFrom="paragraph">
              <wp:posOffset>60960</wp:posOffset>
            </wp:positionV>
            <wp:extent cx="5829300" cy="4067175"/>
            <wp:effectExtent l="0" t="0" r="0" b="0"/>
            <wp:wrapNone/>
            <wp:docPr id="12646511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51158" name="Picture 1" descr="A screen 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29300" cy="4067175"/>
                    </a:xfrm>
                    <a:prstGeom prst="rect">
                      <a:avLst/>
                    </a:prstGeom>
                  </pic:spPr>
                </pic:pic>
              </a:graphicData>
            </a:graphic>
            <wp14:sizeRelH relativeFrom="page">
              <wp14:pctWidth>0</wp14:pctWidth>
            </wp14:sizeRelH>
            <wp14:sizeRelV relativeFrom="page">
              <wp14:pctHeight>0</wp14:pctHeight>
            </wp14:sizeRelV>
          </wp:anchor>
        </w:drawing>
      </w:r>
    </w:p>
    <w:p w14:paraId="48C6BDFF" w14:textId="29F793D7" w:rsidR="00EC08DA" w:rsidRDefault="008B558B" w:rsidP="009525A9">
      <w:pPr>
        <w:pStyle w:val="Heading2"/>
        <w:numPr>
          <w:ilvl w:val="0"/>
          <w:numId w:val="0"/>
        </w:numPr>
        <w:ind w:left="-5"/>
        <w:rPr>
          <w:lang w:eastAsia="en-US"/>
        </w:rPr>
      </w:pPr>
      <w:bookmarkStart w:id="21" w:name="_Toc153568099"/>
      <w:r>
        <w:rPr>
          <w:noProof/>
        </w:rPr>
        <w:lastRenderedPageBreak/>
        <w:drawing>
          <wp:inline distT="0" distB="0" distL="0" distR="0" wp14:anchorId="19EF55BB" wp14:editId="0DB8AA5F">
            <wp:extent cx="5731510" cy="5293995"/>
            <wp:effectExtent l="0" t="0" r="0" b="0"/>
            <wp:docPr id="1514238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8333" name="Picture 1" descr="A screen shot of a computer&#10;&#10;Description automatically generated"/>
                    <pic:cNvPicPr/>
                  </pic:nvPicPr>
                  <pic:blipFill>
                    <a:blip r:embed="rId48"/>
                    <a:stretch>
                      <a:fillRect/>
                    </a:stretch>
                  </pic:blipFill>
                  <pic:spPr>
                    <a:xfrm>
                      <a:off x="0" y="0"/>
                      <a:ext cx="5731510" cy="5293995"/>
                    </a:xfrm>
                    <a:prstGeom prst="rect">
                      <a:avLst/>
                    </a:prstGeom>
                  </pic:spPr>
                </pic:pic>
              </a:graphicData>
            </a:graphic>
          </wp:inline>
        </w:drawing>
      </w:r>
      <w:bookmarkEnd w:id="21"/>
    </w:p>
    <w:p w14:paraId="723A8801" w14:textId="1426E026" w:rsidR="00EC08DA" w:rsidRDefault="0010049C" w:rsidP="009525A9">
      <w:pPr>
        <w:pStyle w:val="Heading2"/>
        <w:numPr>
          <w:ilvl w:val="0"/>
          <w:numId w:val="0"/>
        </w:numPr>
        <w:ind w:left="-5"/>
        <w:rPr>
          <w:lang w:eastAsia="en-US"/>
        </w:rPr>
      </w:pPr>
      <w:bookmarkStart w:id="22" w:name="_Toc153568100"/>
      <w:r>
        <w:rPr>
          <w:noProof/>
        </w:rPr>
        <w:drawing>
          <wp:inline distT="0" distB="0" distL="0" distR="0" wp14:anchorId="3271D205" wp14:editId="5392D6D8">
            <wp:extent cx="4076700" cy="1638300"/>
            <wp:effectExtent l="0" t="0" r="0" b="0"/>
            <wp:docPr id="2038136399"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36399" name="Picture 1" descr="A computer screen shot of white text&#10;&#10;Description automatically generated"/>
                    <pic:cNvPicPr/>
                  </pic:nvPicPr>
                  <pic:blipFill>
                    <a:blip r:embed="rId49"/>
                    <a:stretch>
                      <a:fillRect/>
                    </a:stretch>
                  </pic:blipFill>
                  <pic:spPr>
                    <a:xfrm>
                      <a:off x="0" y="0"/>
                      <a:ext cx="4076700" cy="1638300"/>
                    </a:xfrm>
                    <a:prstGeom prst="rect">
                      <a:avLst/>
                    </a:prstGeom>
                  </pic:spPr>
                </pic:pic>
              </a:graphicData>
            </a:graphic>
          </wp:inline>
        </w:drawing>
      </w:r>
      <w:bookmarkEnd w:id="22"/>
    </w:p>
    <w:p w14:paraId="6B1917E2" w14:textId="77777777" w:rsidR="003419ED" w:rsidRDefault="003419ED" w:rsidP="003419ED">
      <w:pPr>
        <w:rPr>
          <w:lang w:eastAsia="en-US"/>
        </w:rPr>
      </w:pPr>
    </w:p>
    <w:p w14:paraId="356DDAE9" w14:textId="77777777" w:rsidR="003419ED" w:rsidRDefault="003419ED" w:rsidP="003419ED">
      <w:pPr>
        <w:rPr>
          <w:lang w:eastAsia="en-US"/>
        </w:rPr>
      </w:pPr>
    </w:p>
    <w:p w14:paraId="42B30806" w14:textId="77777777" w:rsidR="003419ED" w:rsidRPr="003419ED" w:rsidRDefault="003419ED" w:rsidP="003419ED">
      <w:pPr>
        <w:rPr>
          <w:lang w:eastAsia="en-US"/>
        </w:rPr>
      </w:pPr>
    </w:p>
    <w:p w14:paraId="5D7868E7" w14:textId="26B3633B" w:rsidR="009525A9" w:rsidRDefault="009525A9" w:rsidP="009525A9">
      <w:pPr>
        <w:pStyle w:val="Heading2"/>
        <w:numPr>
          <w:ilvl w:val="0"/>
          <w:numId w:val="0"/>
        </w:numPr>
        <w:ind w:left="-5"/>
      </w:pPr>
      <w:bookmarkStart w:id="23" w:name="_Toc153568101"/>
      <w:r>
        <w:rPr>
          <w:lang w:eastAsia="en-US"/>
        </w:rPr>
        <w:lastRenderedPageBreak/>
        <w:t>Appendix C</w:t>
      </w:r>
      <w:bookmarkEnd w:id="23"/>
      <w:r>
        <w:rPr>
          <w:lang w:eastAsia="en-US"/>
        </w:rPr>
        <w:t xml:space="preserve"> </w:t>
      </w:r>
    </w:p>
    <w:p w14:paraId="0F3CABC7" w14:textId="7DD16DEC" w:rsidR="009525A9" w:rsidRDefault="004E32D9" w:rsidP="009525A9">
      <w:pPr>
        <w:rPr>
          <w:rFonts w:ascii="Courier New" w:eastAsia="Courier New" w:hAnsi="Courier New" w:cs="Courier New"/>
          <w:sz w:val="20"/>
        </w:rPr>
      </w:pPr>
      <w:r>
        <w:rPr>
          <w:noProof/>
        </w:rPr>
        <w:drawing>
          <wp:anchor distT="0" distB="0" distL="114300" distR="114300" simplePos="0" relativeHeight="251656704" behindDoc="0" locked="0" layoutInCell="1" allowOverlap="1" wp14:anchorId="66730399" wp14:editId="5D612832">
            <wp:simplePos x="0" y="0"/>
            <wp:positionH relativeFrom="column">
              <wp:posOffset>0</wp:posOffset>
            </wp:positionH>
            <wp:positionV relativeFrom="paragraph">
              <wp:posOffset>0</wp:posOffset>
            </wp:positionV>
            <wp:extent cx="5943600" cy="6634480"/>
            <wp:effectExtent l="0" t="0" r="0" b="0"/>
            <wp:wrapNone/>
            <wp:docPr id="50415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7970"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6634480"/>
                    </a:xfrm>
                    <a:prstGeom prst="rect">
                      <a:avLst/>
                    </a:prstGeom>
                  </pic:spPr>
                </pic:pic>
              </a:graphicData>
            </a:graphic>
            <wp14:sizeRelH relativeFrom="page">
              <wp14:pctWidth>0</wp14:pctWidth>
            </wp14:sizeRelH>
            <wp14:sizeRelV relativeFrom="page">
              <wp14:pctHeight>0</wp14:pctHeight>
            </wp14:sizeRelV>
          </wp:anchor>
        </w:drawing>
      </w:r>
    </w:p>
    <w:p w14:paraId="5B08B5D1" w14:textId="7C7623A4" w:rsidR="009525A9" w:rsidRDefault="009525A9" w:rsidP="009525A9">
      <w:pPr>
        <w:spacing w:after="0"/>
        <w:ind w:right="1229"/>
        <w:jc w:val="right"/>
      </w:pPr>
    </w:p>
    <w:p w14:paraId="65F9C3DC" w14:textId="77777777" w:rsidR="00665C65" w:rsidRDefault="00665C65" w:rsidP="009525A9">
      <w:pPr>
        <w:spacing w:after="159"/>
        <w:ind w:right="933"/>
        <w:jc w:val="center"/>
        <w:rPr>
          <w:b/>
        </w:rPr>
      </w:pPr>
    </w:p>
    <w:p w14:paraId="5023141B" w14:textId="77777777" w:rsidR="00665C65" w:rsidRDefault="00665C65" w:rsidP="009525A9">
      <w:pPr>
        <w:spacing w:after="159"/>
        <w:ind w:right="933"/>
        <w:jc w:val="center"/>
        <w:rPr>
          <w:b/>
        </w:rPr>
      </w:pPr>
    </w:p>
    <w:p w14:paraId="1F3B1409" w14:textId="77777777" w:rsidR="009525A9" w:rsidRDefault="009525A9" w:rsidP="009525A9">
      <w:pPr>
        <w:spacing w:after="1"/>
      </w:pPr>
    </w:p>
    <w:p w14:paraId="562C75D1" w14:textId="6C3A457A" w:rsidR="009525A9" w:rsidRDefault="009525A9" w:rsidP="009525A9">
      <w:pPr>
        <w:spacing w:after="1"/>
      </w:pPr>
    </w:p>
    <w:p w14:paraId="1A965116" w14:textId="77777777" w:rsidR="00351C72" w:rsidRDefault="00351C72" w:rsidP="00351C72">
      <w:pPr>
        <w:ind w:right="919"/>
        <w:rPr>
          <w:b/>
        </w:rPr>
      </w:pPr>
    </w:p>
    <w:p w14:paraId="5E4DCA1F" w14:textId="77777777" w:rsidR="004E32D9" w:rsidRDefault="004E32D9" w:rsidP="00351C72">
      <w:pPr>
        <w:ind w:right="919"/>
        <w:rPr>
          <w:b/>
        </w:rPr>
      </w:pPr>
    </w:p>
    <w:p w14:paraId="3D667B79" w14:textId="77777777" w:rsidR="004E32D9" w:rsidRDefault="004E32D9" w:rsidP="00351C72">
      <w:pPr>
        <w:ind w:right="919"/>
        <w:rPr>
          <w:b/>
        </w:rPr>
      </w:pPr>
    </w:p>
    <w:p w14:paraId="319829EC" w14:textId="77777777" w:rsidR="004E32D9" w:rsidRDefault="004E32D9" w:rsidP="00351C72">
      <w:pPr>
        <w:ind w:right="919"/>
        <w:rPr>
          <w:b/>
        </w:rPr>
      </w:pPr>
    </w:p>
    <w:p w14:paraId="7E40EB18" w14:textId="77777777" w:rsidR="004E32D9" w:rsidRDefault="004E32D9" w:rsidP="00351C72">
      <w:pPr>
        <w:ind w:right="919"/>
        <w:rPr>
          <w:b/>
        </w:rPr>
      </w:pPr>
    </w:p>
    <w:p w14:paraId="47C686EF" w14:textId="77777777" w:rsidR="004E32D9" w:rsidRDefault="004E32D9" w:rsidP="00351C72">
      <w:pPr>
        <w:ind w:right="919"/>
        <w:rPr>
          <w:b/>
        </w:rPr>
      </w:pPr>
    </w:p>
    <w:p w14:paraId="19BAF07F" w14:textId="77777777" w:rsidR="004E32D9" w:rsidRDefault="004E32D9" w:rsidP="00351C72">
      <w:pPr>
        <w:ind w:right="919"/>
        <w:rPr>
          <w:b/>
        </w:rPr>
      </w:pPr>
    </w:p>
    <w:p w14:paraId="71752270" w14:textId="77777777" w:rsidR="004E32D9" w:rsidRDefault="004E32D9" w:rsidP="00351C72">
      <w:pPr>
        <w:ind w:right="919"/>
        <w:rPr>
          <w:b/>
        </w:rPr>
      </w:pPr>
    </w:p>
    <w:p w14:paraId="4D357CFC" w14:textId="77777777" w:rsidR="004E32D9" w:rsidRDefault="004E32D9" w:rsidP="00351C72">
      <w:pPr>
        <w:ind w:right="919"/>
        <w:rPr>
          <w:b/>
        </w:rPr>
      </w:pPr>
    </w:p>
    <w:p w14:paraId="22E083E7" w14:textId="77777777" w:rsidR="004E32D9" w:rsidRDefault="004E32D9" w:rsidP="00351C72">
      <w:pPr>
        <w:ind w:right="919"/>
        <w:rPr>
          <w:b/>
        </w:rPr>
      </w:pPr>
    </w:p>
    <w:p w14:paraId="622D9267" w14:textId="77777777" w:rsidR="004E32D9" w:rsidRDefault="004E32D9" w:rsidP="00351C72">
      <w:pPr>
        <w:ind w:right="919"/>
        <w:rPr>
          <w:b/>
        </w:rPr>
      </w:pPr>
    </w:p>
    <w:p w14:paraId="53E3CD2F" w14:textId="77777777" w:rsidR="004E32D9" w:rsidRDefault="004E32D9" w:rsidP="00351C72">
      <w:pPr>
        <w:ind w:right="919"/>
        <w:rPr>
          <w:b/>
        </w:rPr>
      </w:pPr>
    </w:p>
    <w:p w14:paraId="67B5664D" w14:textId="77777777" w:rsidR="004E32D9" w:rsidRDefault="004E32D9" w:rsidP="00351C72">
      <w:pPr>
        <w:ind w:right="919"/>
        <w:rPr>
          <w:b/>
        </w:rPr>
      </w:pPr>
    </w:p>
    <w:p w14:paraId="0AE16BC6" w14:textId="77777777" w:rsidR="004E32D9" w:rsidRDefault="004E32D9" w:rsidP="00351C72">
      <w:pPr>
        <w:ind w:right="919"/>
        <w:rPr>
          <w:b/>
        </w:rPr>
      </w:pPr>
    </w:p>
    <w:p w14:paraId="102F469A" w14:textId="77777777" w:rsidR="004E32D9" w:rsidRDefault="004E32D9" w:rsidP="00351C72">
      <w:pPr>
        <w:ind w:right="919"/>
        <w:rPr>
          <w:b/>
        </w:rPr>
      </w:pPr>
    </w:p>
    <w:p w14:paraId="1E244E61" w14:textId="77777777" w:rsidR="004E32D9" w:rsidRDefault="004E32D9" w:rsidP="00351C72">
      <w:pPr>
        <w:ind w:right="919"/>
        <w:rPr>
          <w:b/>
        </w:rPr>
      </w:pPr>
    </w:p>
    <w:p w14:paraId="2D7600D5" w14:textId="77777777" w:rsidR="004E32D9" w:rsidRDefault="004E32D9" w:rsidP="00351C72">
      <w:pPr>
        <w:ind w:right="919"/>
        <w:rPr>
          <w:b/>
        </w:rPr>
      </w:pPr>
    </w:p>
    <w:p w14:paraId="6A62FEE2" w14:textId="77777777" w:rsidR="004E32D9" w:rsidRDefault="004E32D9" w:rsidP="00351C72">
      <w:pPr>
        <w:ind w:right="919"/>
        <w:rPr>
          <w:b/>
        </w:rPr>
      </w:pPr>
    </w:p>
    <w:p w14:paraId="0BD77E1A" w14:textId="77777777" w:rsidR="004E32D9" w:rsidRDefault="004E32D9" w:rsidP="00351C72">
      <w:pPr>
        <w:ind w:right="919"/>
        <w:rPr>
          <w:b/>
        </w:rPr>
      </w:pPr>
    </w:p>
    <w:p w14:paraId="4EA8C244" w14:textId="77777777" w:rsidR="004E32D9" w:rsidRDefault="004E32D9" w:rsidP="00351C72">
      <w:pPr>
        <w:ind w:right="919"/>
        <w:rPr>
          <w:b/>
        </w:rPr>
      </w:pPr>
    </w:p>
    <w:p w14:paraId="763AD437" w14:textId="77777777" w:rsidR="004E32D9" w:rsidRDefault="004E32D9" w:rsidP="00351C72">
      <w:pPr>
        <w:ind w:right="919"/>
        <w:rPr>
          <w:b/>
        </w:rPr>
      </w:pPr>
    </w:p>
    <w:p w14:paraId="00625D06" w14:textId="77777777" w:rsidR="00713182" w:rsidRDefault="00713182" w:rsidP="00351C72">
      <w:pPr>
        <w:ind w:right="919"/>
        <w:rPr>
          <w:b/>
        </w:rPr>
      </w:pPr>
    </w:p>
    <w:p w14:paraId="7C1EA2A9" w14:textId="37667CDA" w:rsidR="00713182" w:rsidRDefault="00713182" w:rsidP="00351C72">
      <w:pPr>
        <w:ind w:right="919"/>
        <w:rPr>
          <w:b/>
        </w:rPr>
      </w:pPr>
      <w:r>
        <w:rPr>
          <w:noProof/>
        </w:rPr>
        <w:lastRenderedPageBreak/>
        <w:drawing>
          <wp:anchor distT="0" distB="0" distL="114300" distR="114300" simplePos="0" relativeHeight="251655680" behindDoc="0" locked="0" layoutInCell="1" allowOverlap="1" wp14:anchorId="06D4AE1F" wp14:editId="3B1163F6">
            <wp:simplePos x="0" y="0"/>
            <wp:positionH relativeFrom="column">
              <wp:posOffset>0</wp:posOffset>
            </wp:positionH>
            <wp:positionV relativeFrom="paragraph">
              <wp:posOffset>-257810</wp:posOffset>
            </wp:positionV>
            <wp:extent cx="5943600" cy="6689090"/>
            <wp:effectExtent l="0" t="0" r="0" b="0"/>
            <wp:wrapNone/>
            <wp:docPr id="12482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90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6689090"/>
                    </a:xfrm>
                    <a:prstGeom prst="rect">
                      <a:avLst/>
                    </a:prstGeom>
                  </pic:spPr>
                </pic:pic>
              </a:graphicData>
            </a:graphic>
            <wp14:sizeRelH relativeFrom="page">
              <wp14:pctWidth>0</wp14:pctWidth>
            </wp14:sizeRelH>
            <wp14:sizeRelV relativeFrom="page">
              <wp14:pctHeight>0</wp14:pctHeight>
            </wp14:sizeRelV>
          </wp:anchor>
        </w:drawing>
      </w:r>
    </w:p>
    <w:p w14:paraId="170F0382" w14:textId="3D829CF8" w:rsidR="00713182" w:rsidRDefault="00713182" w:rsidP="00351C72">
      <w:pPr>
        <w:ind w:right="919"/>
        <w:rPr>
          <w:b/>
        </w:rPr>
      </w:pPr>
    </w:p>
    <w:p w14:paraId="2B9865F3" w14:textId="77777777" w:rsidR="00713182" w:rsidRDefault="00713182" w:rsidP="00351C72">
      <w:pPr>
        <w:ind w:right="919"/>
        <w:rPr>
          <w:b/>
        </w:rPr>
      </w:pPr>
    </w:p>
    <w:p w14:paraId="6216CAC9" w14:textId="3D95CCE5" w:rsidR="00713182" w:rsidRDefault="00713182" w:rsidP="00351C72">
      <w:pPr>
        <w:ind w:right="919"/>
        <w:rPr>
          <w:b/>
        </w:rPr>
      </w:pPr>
    </w:p>
    <w:p w14:paraId="6D015DA5" w14:textId="77777777" w:rsidR="00713182" w:rsidRDefault="00713182" w:rsidP="00351C72">
      <w:pPr>
        <w:ind w:right="919"/>
        <w:rPr>
          <w:b/>
        </w:rPr>
      </w:pPr>
    </w:p>
    <w:p w14:paraId="096EF307" w14:textId="77777777" w:rsidR="00713182" w:rsidRDefault="00713182" w:rsidP="00351C72">
      <w:pPr>
        <w:ind w:right="919"/>
        <w:rPr>
          <w:b/>
        </w:rPr>
      </w:pPr>
    </w:p>
    <w:p w14:paraId="59AA2D46" w14:textId="06D869FB" w:rsidR="004E32D9" w:rsidRDefault="004E32D9" w:rsidP="00351C72">
      <w:pPr>
        <w:ind w:right="919"/>
        <w:rPr>
          <w:b/>
        </w:rPr>
      </w:pPr>
    </w:p>
    <w:p w14:paraId="6AA36911" w14:textId="77777777" w:rsidR="00713182" w:rsidRDefault="00713182" w:rsidP="00351C72">
      <w:pPr>
        <w:ind w:right="919"/>
        <w:rPr>
          <w:b/>
        </w:rPr>
      </w:pPr>
    </w:p>
    <w:p w14:paraId="71053518" w14:textId="77777777" w:rsidR="00713182" w:rsidRDefault="00713182" w:rsidP="00351C72">
      <w:pPr>
        <w:ind w:right="919"/>
        <w:rPr>
          <w:b/>
        </w:rPr>
      </w:pPr>
    </w:p>
    <w:p w14:paraId="07A2DD0A" w14:textId="77777777" w:rsidR="00713182" w:rsidRDefault="00713182" w:rsidP="00351C72">
      <w:pPr>
        <w:ind w:right="919"/>
        <w:rPr>
          <w:b/>
        </w:rPr>
      </w:pPr>
    </w:p>
    <w:p w14:paraId="291098A4" w14:textId="77777777" w:rsidR="00713182" w:rsidRDefault="00713182" w:rsidP="00351C72">
      <w:pPr>
        <w:ind w:right="919"/>
        <w:rPr>
          <w:b/>
        </w:rPr>
      </w:pPr>
    </w:p>
    <w:p w14:paraId="68123A5B" w14:textId="77777777" w:rsidR="00713182" w:rsidRDefault="00713182" w:rsidP="00351C72">
      <w:pPr>
        <w:ind w:right="919"/>
        <w:rPr>
          <w:b/>
        </w:rPr>
      </w:pPr>
    </w:p>
    <w:p w14:paraId="585FA54A" w14:textId="77777777" w:rsidR="00713182" w:rsidRDefault="00713182" w:rsidP="00351C72">
      <w:pPr>
        <w:ind w:right="919"/>
        <w:rPr>
          <w:b/>
        </w:rPr>
      </w:pPr>
    </w:p>
    <w:p w14:paraId="1A9B10EF" w14:textId="77777777" w:rsidR="00713182" w:rsidRDefault="00713182" w:rsidP="00351C72">
      <w:pPr>
        <w:ind w:right="919"/>
        <w:rPr>
          <w:b/>
        </w:rPr>
      </w:pPr>
    </w:p>
    <w:p w14:paraId="00CB3E06" w14:textId="77777777" w:rsidR="00713182" w:rsidRDefault="00713182" w:rsidP="00351C72">
      <w:pPr>
        <w:ind w:right="919"/>
        <w:rPr>
          <w:b/>
        </w:rPr>
      </w:pPr>
    </w:p>
    <w:p w14:paraId="627C7DD3" w14:textId="77777777" w:rsidR="00713182" w:rsidRDefault="00713182" w:rsidP="00351C72">
      <w:pPr>
        <w:ind w:right="919"/>
        <w:rPr>
          <w:b/>
        </w:rPr>
      </w:pPr>
    </w:p>
    <w:p w14:paraId="137EBC27" w14:textId="77777777" w:rsidR="00713182" w:rsidRDefault="00713182" w:rsidP="00351C72">
      <w:pPr>
        <w:ind w:right="919"/>
        <w:rPr>
          <w:b/>
        </w:rPr>
      </w:pPr>
    </w:p>
    <w:p w14:paraId="5794C6CC" w14:textId="77777777" w:rsidR="00713182" w:rsidRDefault="00713182" w:rsidP="00351C72">
      <w:pPr>
        <w:ind w:right="919"/>
        <w:rPr>
          <w:b/>
        </w:rPr>
      </w:pPr>
    </w:p>
    <w:p w14:paraId="43127991" w14:textId="77777777" w:rsidR="00713182" w:rsidRDefault="00713182" w:rsidP="00351C72">
      <w:pPr>
        <w:ind w:right="919"/>
        <w:rPr>
          <w:b/>
        </w:rPr>
      </w:pPr>
    </w:p>
    <w:p w14:paraId="2A81A0FB" w14:textId="77777777" w:rsidR="00713182" w:rsidRDefault="00713182" w:rsidP="00351C72">
      <w:pPr>
        <w:ind w:right="919"/>
        <w:rPr>
          <w:b/>
        </w:rPr>
      </w:pPr>
    </w:p>
    <w:p w14:paraId="6BC2E08F" w14:textId="77777777" w:rsidR="00713182" w:rsidRDefault="00713182" w:rsidP="00351C72">
      <w:pPr>
        <w:ind w:right="919"/>
        <w:rPr>
          <w:b/>
        </w:rPr>
      </w:pPr>
    </w:p>
    <w:p w14:paraId="2AB2A94D" w14:textId="77777777" w:rsidR="00713182" w:rsidRDefault="00713182" w:rsidP="00351C72">
      <w:pPr>
        <w:ind w:right="919"/>
        <w:rPr>
          <w:b/>
        </w:rPr>
      </w:pPr>
    </w:p>
    <w:p w14:paraId="1327E35F" w14:textId="77777777" w:rsidR="00713182" w:rsidRDefault="00713182" w:rsidP="00351C72">
      <w:pPr>
        <w:ind w:right="919"/>
        <w:rPr>
          <w:b/>
        </w:rPr>
      </w:pPr>
    </w:p>
    <w:p w14:paraId="4D77A86B" w14:textId="77777777" w:rsidR="00713182" w:rsidRDefault="00713182" w:rsidP="00351C72">
      <w:pPr>
        <w:ind w:right="919"/>
        <w:rPr>
          <w:b/>
        </w:rPr>
      </w:pPr>
    </w:p>
    <w:p w14:paraId="404F983D" w14:textId="77777777" w:rsidR="00713182" w:rsidRDefault="00713182" w:rsidP="00351C72">
      <w:pPr>
        <w:ind w:right="919"/>
        <w:rPr>
          <w:b/>
        </w:rPr>
      </w:pPr>
    </w:p>
    <w:p w14:paraId="5DB9DA97" w14:textId="77777777" w:rsidR="00713182" w:rsidRDefault="00713182" w:rsidP="00351C72">
      <w:pPr>
        <w:ind w:right="919"/>
        <w:rPr>
          <w:b/>
        </w:rPr>
      </w:pPr>
    </w:p>
    <w:p w14:paraId="2FB706CF" w14:textId="77777777" w:rsidR="00713182" w:rsidRDefault="00713182" w:rsidP="00351C72">
      <w:pPr>
        <w:ind w:right="919"/>
        <w:rPr>
          <w:b/>
        </w:rPr>
      </w:pPr>
    </w:p>
    <w:p w14:paraId="0BE3F9B3" w14:textId="77777777" w:rsidR="00713182" w:rsidRDefault="00713182" w:rsidP="00351C72">
      <w:pPr>
        <w:ind w:right="919"/>
        <w:rPr>
          <w:b/>
        </w:rPr>
      </w:pPr>
    </w:p>
    <w:p w14:paraId="40E304AB" w14:textId="77777777" w:rsidR="00713182" w:rsidRDefault="00713182" w:rsidP="00351C72">
      <w:pPr>
        <w:ind w:right="919"/>
        <w:rPr>
          <w:b/>
        </w:rPr>
      </w:pPr>
    </w:p>
    <w:p w14:paraId="33C74566" w14:textId="0B4D89CA" w:rsidR="00713182" w:rsidRDefault="00544CDD" w:rsidP="00351C72">
      <w:pPr>
        <w:ind w:right="919"/>
        <w:rPr>
          <w:b/>
        </w:rPr>
      </w:pPr>
      <w:r>
        <w:rPr>
          <w:noProof/>
        </w:rPr>
        <w:lastRenderedPageBreak/>
        <w:drawing>
          <wp:inline distT="0" distB="0" distL="0" distR="0" wp14:anchorId="38ABCF05" wp14:editId="27B29079">
            <wp:extent cx="5943600" cy="6692900"/>
            <wp:effectExtent l="0" t="0" r="0" b="0"/>
            <wp:docPr id="165591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7269" name="Picture 1" descr="A screenshot of a computer&#10;&#10;Description automatically generated"/>
                    <pic:cNvPicPr/>
                  </pic:nvPicPr>
                  <pic:blipFill>
                    <a:blip r:embed="rId52"/>
                    <a:stretch>
                      <a:fillRect/>
                    </a:stretch>
                  </pic:blipFill>
                  <pic:spPr>
                    <a:xfrm>
                      <a:off x="0" y="0"/>
                      <a:ext cx="5943600" cy="6692900"/>
                    </a:xfrm>
                    <a:prstGeom prst="rect">
                      <a:avLst/>
                    </a:prstGeom>
                  </pic:spPr>
                </pic:pic>
              </a:graphicData>
            </a:graphic>
          </wp:inline>
        </w:drawing>
      </w:r>
    </w:p>
    <w:p w14:paraId="7AAB0B63" w14:textId="77777777" w:rsidR="00544CDD" w:rsidRDefault="00544CDD" w:rsidP="00351C72">
      <w:pPr>
        <w:ind w:right="919"/>
        <w:rPr>
          <w:b/>
        </w:rPr>
      </w:pPr>
    </w:p>
    <w:p w14:paraId="60C0B6FD" w14:textId="77777777" w:rsidR="00544CDD" w:rsidRDefault="00544CDD" w:rsidP="00351C72">
      <w:pPr>
        <w:ind w:right="919"/>
        <w:rPr>
          <w:b/>
        </w:rPr>
      </w:pPr>
    </w:p>
    <w:p w14:paraId="10E54A23" w14:textId="77777777" w:rsidR="00544CDD" w:rsidRDefault="00544CDD" w:rsidP="00351C72">
      <w:pPr>
        <w:ind w:right="919"/>
        <w:rPr>
          <w:b/>
        </w:rPr>
      </w:pPr>
    </w:p>
    <w:p w14:paraId="5B6216A7" w14:textId="77777777" w:rsidR="00544CDD" w:rsidRDefault="00544CDD" w:rsidP="00351C72">
      <w:pPr>
        <w:ind w:right="919"/>
        <w:rPr>
          <w:b/>
        </w:rPr>
      </w:pPr>
    </w:p>
    <w:p w14:paraId="2EED6A2A" w14:textId="77777777" w:rsidR="00544CDD" w:rsidRDefault="00544CDD" w:rsidP="00351C72">
      <w:pPr>
        <w:ind w:right="919"/>
        <w:rPr>
          <w:b/>
        </w:rPr>
      </w:pPr>
    </w:p>
    <w:p w14:paraId="794AD402" w14:textId="7FE40A56" w:rsidR="00544CDD" w:rsidRDefault="00F4119E" w:rsidP="00351C72">
      <w:pPr>
        <w:ind w:right="919"/>
        <w:rPr>
          <w:b/>
        </w:rPr>
      </w:pPr>
      <w:r>
        <w:rPr>
          <w:noProof/>
        </w:rPr>
        <w:lastRenderedPageBreak/>
        <w:drawing>
          <wp:inline distT="0" distB="0" distL="0" distR="0" wp14:anchorId="6A6D752F" wp14:editId="69EAFBC3">
            <wp:extent cx="5943600" cy="6816090"/>
            <wp:effectExtent l="0" t="0" r="0" b="0"/>
            <wp:docPr id="45031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0699" name="Picture 1" descr="A screenshot of a computer&#10;&#10;Description automatically generated"/>
                    <pic:cNvPicPr/>
                  </pic:nvPicPr>
                  <pic:blipFill>
                    <a:blip r:embed="rId53"/>
                    <a:stretch>
                      <a:fillRect/>
                    </a:stretch>
                  </pic:blipFill>
                  <pic:spPr>
                    <a:xfrm>
                      <a:off x="0" y="0"/>
                      <a:ext cx="5943600" cy="6816090"/>
                    </a:xfrm>
                    <a:prstGeom prst="rect">
                      <a:avLst/>
                    </a:prstGeom>
                  </pic:spPr>
                </pic:pic>
              </a:graphicData>
            </a:graphic>
          </wp:inline>
        </w:drawing>
      </w:r>
    </w:p>
    <w:p w14:paraId="25E3141A" w14:textId="77777777" w:rsidR="00F4119E" w:rsidRDefault="00F4119E" w:rsidP="00351C72">
      <w:pPr>
        <w:ind w:right="919"/>
        <w:rPr>
          <w:b/>
        </w:rPr>
      </w:pPr>
    </w:p>
    <w:p w14:paraId="3D5C5BC7" w14:textId="77777777" w:rsidR="00F4119E" w:rsidRDefault="00F4119E" w:rsidP="00351C72">
      <w:pPr>
        <w:ind w:right="919"/>
        <w:rPr>
          <w:b/>
        </w:rPr>
      </w:pPr>
    </w:p>
    <w:p w14:paraId="11960FF9" w14:textId="77777777" w:rsidR="00F4119E" w:rsidRDefault="00F4119E" w:rsidP="00351C72">
      <w:pPr>
        <w:ind w:right="919"/>
        <w:rPr>
          <w:b/>
        </w:rPr>
      </w:pPr>
    </w:p>
    <w:p w14:paraId="34646175" w14:textId="77777777" w:rsidR="00F4119E" w:rsidRDefault="00F4119E" w:rsidP="00351C72">
      <w:pPr>
        <w:ind w:right="919"/>
        <w:rPr>
          <w:b/>
        </w:rPr>
      </w:pPr>
    </w:p>
    <w:p w14:paraId="164D76EF" w14:textId="4705C447" w:rsidR="00F4119E" w:rsidRDefault="00F4119E" w:rsidP="00351C72">
      <w:pPr>
        <w:ind w:right="919"/>
        <w:rPr>
          <w:b/>
        </w:rPr>
      </w:pPr>
      <w:r>
        <w:rPr>
          <w:noProof/>
        </w:rPr>
        <w:lastRenderedPageBreak/>
        <w:drawing>
          <wp:inline distT="0" distB="0" distL="0" distR="0" wp14:anchorId="4347B561" wp14:editId="3E45CF64">
            <wp:extent cx="5943600" cy="6725920"/>
            <wp:effectExtent l="0" t="0" r="0" b="0"/>
            <wp:docPr id="36225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7823" name="Picture 1" descr="A screenshot of a computer&#10;&#10;Description automatically generated"/>
                    <pic:cNvPicPr/>
                  </pic:nvPicPr>
                  <pic:blipFill>
                    <a:blip r:embed="rId54"/>
                    <a:stretch>
                      <a:fillRect/>
                    </a:stretch>
                  </pic:blipFill>
                  <pic:spPr>
                    <a:xfrm>
                      <a:off x="0" y="0"/>
                      <a:ext cx="5943600" cy="6725920"/>
                    </a:xfrm>
                    <a:prstGeom prst="rect">
                      <a:avLst/>
                    </a:prstGeom>
                  </pic:spPr>
                </pic:pic>
              </a:graphicData>
            </a:graphic>
          </wp:inline>
        </w:drawing>
      </w:r>
    </w:p>
    <w:p w14:paraId="759F27E7" w14:textId="30AF569F" w:rsidR="00F4119E" w:rsidRDefault="00F65C78" w:rsidP="00351C72">
      <w:pPr>
        <w:ind w:right="919"/>
        <w:rPr>
          <w:b/>
        </w:rPr>
      </w:pPr>
      <w:r>
        <w:rPr>
          <w:noProof/>
        </w:rPr>
        <w:lastRenderedPageBreak/>
        <w:drawing>
          <wp:inline distT="0" distB="0" distL="0" distR="0" wp14:anchorId="519AD2B9" wp14:editId="37AFB18A">
            <wp:extent cx="5943600" cy="3575685"/>
            <wp:effectExtent l="0" t="0" r="0" b="0"/>
            <wp:docPr id="94252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6438" name="Picture 1" descr="A screenshot of a computer&#10;&#10;Description automatically generated"/>
                    <pic:cNvPicPr/>
                  </pic:nvPicPr>
                  <pic:blipFill>
                    <a:blip r:embed="rId55"/>
                    <a:stretch>
                      <a:fillRect/>
                    </a:stretch>
                  </pic:blipFill>
                  <pic:spPr>
                    <a:xfrm>
                      <a:off x="0" y="0"/>
                      <a:ext cx="5943600" cy="3575685"/>
                    </a:xfrm>
                    <a:prstGeom prst="rect">
                      <a:avLst/>
                    </a:prstGeom>
                  </pic:spPr>
                </pic:pic>
              </a:graphicData>
            </a:graphic>
          </wp:inline>
        </w:drawing>
      </w:r>
    </w:p>
    <w:p w14:paraId="6A7CCEFE" w14:textId="77777777" w:rsidR="00F65C78" w:rsidRDefault="00F65C78" w:rsidP="00351C72">
      <w:pPr>
        <w:ind w:right="919"/>
        <w:rPr>
          <w:b/>
        </w:rPr>
      </w:pPr>
    </w:p>
    <w:p w14:paraId="02BDEC65" w14:textId="77777777" w:rsidR="00F65C78" w:rsidRDefault="00F65C78" w:rsidP="00351C72">
      <w:pPr>
        <w:ind w:right="919"/>
        <w:rPr>
          <w:b/>
        </w:rPr>
      </w:pPr>
    </w:p>
    <w:p w14:paraId="063D6518" w14:textId="77777777" w:rsidR="00F65C78" w:rsidRDefault="00F65C78" w:rsidP="00351C72">
      <w:pPr>
        <w:ind w:right="919"/>
        <w:rPr>
          <w:b/>
        </w:rPr>
      </w:pPr>
    </w:p>
    <w:p w14:paraId="7215816D" w14:textId="77777777" w:rsidR="00F65C78" w:rsidRDefault="00F65C78" w:rsidP="00351C72">
      <w:pPr>
        <w:ind w:right="919"/>
        <w:rPr>
          <w:b/>
        </w:rPr>
      </w:pPr>
    </w:p>
    <w:p w14:paraId="7EF5D238" w14:textId="77777777" w:rsidR="00F65C78" w:rsidRDefault="00F65C78" w:rsidP="00351C72">
      <w:pPr>
        <w:ind w:right="919"/>
        <w:rPr>
          <w:b/>
        </w:rPr>
      </w:pPr>
    </w:p>
    <w:p w14:paraId="78521C9A" w14:textId="77777777" w:rsidR="00F65C78" w:rsidRDefault="00F65C78" w:rsidP="00351C72">
      <w:pPr>
        <w:ind w:right="919"/>
        <w:rPr>
          <w:b/>
        </w:rPr>
      </w:pPr>
    </w:p>
    <w:p w14:paraId="494791CC" w14:textId="77777777" w:rsidR="00F65C78" w:rsidRDefault="00F65C78" w:rsidP="00351C72">
      <w:pPr>
        <w:ind w:right="919"/>
        <w:rPr>
          <w:b/>
        </w:rPr>
      </w:pPr>
    </w:p>
    <w:p w14:paraId="785F3332" w14:textId="77777777" w:rsidR="00F65C78" w:rsidRDefault="00F65C78" w:rsidP="00351C72">
      <w:pPr>
        <w:ind w:right="919"/>
        <w:rPr>
          <w:b/>
        </w:rPr>
      </w:pPr>
    </w:p>
    <w:p w14:paraId="55E2EAAB" w14:textId="77777777" w:rsidR="00F65C78" w:rsidRDefault="00F65C78" w:rsidP="00351C72">
      <w:pPr>
        <w:ind w:right="919"/>
        <w:rPr>
          <w:b/>
        </w:rPr>
      </w:pPr>
    </w:p>
    <w:p w14:paraId="3C188681" w14:textId="77777777" w:rsidR="00F65C78" w:rsidRDefault="00F65C78" w:rsidP="00351C72">
      <w:pPr>
        <w:ind w:right="919"/>
        <w:rPr>
          <w:b/>
        </w:rPr>
      </w:pPr>
    </w:p>
    <w:p w14:paraId="7D9FDC4E" w14:textId="77777777" w:rsidR="00F65C78" w:rsidRDefault="00F65C78" w:rsidP="00351C72">
      <w:pPr>
        <w:ind w:right="919"/>
        <w:rPr>
          <w:b/>
        </w:rPr>
      </w:pPr>
    </w:p>
    <w:p w14:paraId="68BBF0CB" w14:textId="77777777" w:rsidR="00F65C78" w:rsidRDefault="00F65C78" w:rsidP="00351C72">
      <w:pPr>
        <w:ind w:right="919"/>
        <w:rPr>
          <w:b/>
        </w:rPr>
      </w:pPr>
    </w:p>
    <w:p w14:paraId="734E7C59" w14:textId="77777777" w:rsidR="00F65C78" w:rsidRDefault="00F65C78" w:rsidP="00351C72">
      <w:pPr>
        <w:ind w:right="919"/>
        <w:rPr>
          <w:b/>
        </w:rPr>
      </w:pPr>
    </w:p>
    <w:p w14:paraId="5AC471F7" w14:textId="77777777" w:rsidR="00F65C78" w:rsidRDefault="00F65C78" w:rsidP="00351C72">
      <w:pPr>
        <w:ind w:right="919"/>
        <w:rPr>
          <w:b/>
        </w:rPr>
      </w:pPr>
    </w:p>
    <w:p w14:paraId="7D085C99" w14:textId="77777777" w:rsidR="00F65C78" w:rsidRDefault="00F65C78" w:rsidP="00351C72">
      <w:pPr>
        <w:ind w:right="919"/>
        <w:rPr>
          <w:b/>
        </w:rPr>
      </w:pPr>
    </w:p>
    <w:p w14:paraId="36BEA2B7" w14:textId="77777777" w:rsidR="00F65C78" w:rsidRDefault="00F65C78" w:rsidP="00351C72">
      <w:pPr>
        <w:ind w:right="919"/>
        <w:rPr>
          <w:b/>
        </w:rPr>
      </w:pPr>
    </w:p>
    <w:p w14:paraId="1A693808" w14:textId="77777777" w:rsidR="00922EE2" w:rsidRDefault="00922EE2" w:rsidP="00351C72">
      <w:pPr>
        <w:ind w:right="919"/>
        <w:rPr>
          <w:noProof/>
        </w:rPr>
      </w:pPr>
    </w:p>
    <w:p w14:paraId="67C74BE9" w14:textId="5871A239" w:rsidR="00F65C78" w:rsidRDefault="00922EE2" w:rsidP="00351C72">
      <w:pPr>
        <w:ind w:right="919"/>
        <w:rPr>
          <w:b/>
        </w:rPr>
      </w:pPr>
      <w:r>
        <w:rPr>
          <w:noProof/>
        </w:rPr>
        <w:drawing>
          <wp:inline distT="0" distB="0" distL="0" distR="0" wp14:anchorId="7F694769" wp14:editId="2C2D1454">
            <wp:extent cx="5943600" cy="6667500"/>
            <wp:effectExtent l="0" t="0" r="0" b="0"/>
            <wp:docPr id="99010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7205" name="Picture 1" descr="A screenshot of a computer&#10;&#10;Description automatically generated"/>
                    <pic:cNvPicPr/>
                  </pic:nvPicPr>
                  <pic:blipFill>
                    <a:blip r:embed="rId56"/>
                    <a:stretch>
                      <a:fillRect/>
                    </a:stretch>
                  </pic:blipFill>
                  <pic:spPr>
                    <a:xfrm>
                      <a:off x="0" y="0"/>
                      <a:ext cx="5943600" cy="6667500"/>
                    </a:xfrm>
                    <a:prstGeom prst="rect">
                      <a:avLst/>
                    </a:prstGeom>
                  </pic:spPr>
                </pic:pic>
              </a:graphicData>
            </a:graphic>
          </wp:inline>
        </w:drawing>
      </w:r>
    </w:p>
    <w:p w14:paraId="41F06836" w14:textId="77777777" w:rsidR="00922EE2" w:rsidRDefault="00922EE2" w:rsidP="00351C72">
      <w:pPr>
        <w:ind w:right="919"/>
        <w:rPr>
          <w:b/>
        </w:rPr>
      </w:pPr>
    </w:p>
    <w:p w14:paraId="67239985" w14:textId="77777777" w:rsidR="00922EE2" w:rsidRDefault="00922EE2" w:rsidP="00351C72">
      <w:pPr>
        <w:ind w:right="919"/>
        <w:rPr>
          <w:b/>
        </w:rPr>
      </w:pPr>
    </w:p>
    <w:p w14:paraId="40EC32AA" w14:textId="77777777" w:rsidR="00922EE2" w:rsidRDefault="00922EE2" w:rsidP="00351C72">
      <w:pPr>
        <w:ind w:right="919"/>
        <w:rPr>
          <w:b/>
        </w:rPr>
      </w:pPr>
    </w:p>
    <w:p w14:paraId="509CA9CE" w14:textId="77777777" w:rsidR="00922EE2" w:rsidRDefault="00922EE2" w:rsidP="00351C72">
      <w:pPr>
        <w:ind w:right="919"/>
        <w:rPr>
          <w:b/>
        </w:rPr>
      </w:pPr>
    </w:p>
    <w:p w14:paraId="03B67529" w14:textId="17E37EC9" w:rsidR="00922EE2" w:rsidRDefault="003D5EE7" w:rsidP="00351C72">
      <w:pPr>
        <w:ind w:right="919"/>
        <w:rPr>
          <w:b/>
        </w:rPr>
      </w:pPr>
      <w:r>
        <w:rPr>
          <w:noProof/>
        </w:rPr>
        <w:lastRenderedPageBreak/>
        <w:drawing>
          <wp:inline distT="0" distB="0" distL="0" distR="0" wp14:anchorId="0D83A7C9" wp14:editId="693C22CD">
            <wp:extent cx="5943600" cy="6807200"/>
            <wp:effectExtent l="0" t="0" r="0" b="0"/>
            <wp:docPr id="1538805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5681" name="Picture 1" descr="A screenshot of a computer program&#10;&#10;Description automatically generated"/>
                    <pic:cNvPicPr/>
                  </pic:nvPicPr>
                  <pic:blipFill>
                    <a:blip r:embed="rId57"/>
                    <a:stretch>
                      <a:fillRect/>
                    </a:stretch>
                  </pic:blipFill>
                  <pic:spPr>
                    <a:xfrm>
                      <a:off x="0" y="0"/>
                      <a:ext cx="5943600" cy="6807200"/>
                    </a:xfrm>
                    <a:prstGeom prst="rect">
                      <a:avLst/>
                    </a:prstGeom>
                  </pic:spPr>
                </pic:pic>
              </a:graphicData>
            </a:graphic>
          </wp:inline>
        </w:drawing>
      </w:r>
    </w:p>
    <w:p w14:paraId="563F9B58" w14:textId="77777777" w:rsidR="003D5EE7" w:rsidRDefault="003D5EE7" w:rsidP="00351C72">
      <w:pPr>
        <w:ind w:right="919"/>
        <w:rPr>
          <w:b/>
        </w:rPr>
      </w:pPr>
    </w:p>
    <w:p w14:paraId="2484A14B" w14:textId="77777777" w:rsidR="003D5EE7" w:rsidRDefault="003D5EE7" w:rsidP="00351C72">
      <w:pPr>
        <w:ind w:right="919"/>
        <w:rPr>
          <w:b/>
        </w:rPr>
      </w:pPr>
    </w:p>
    <w:p w14:paraId="3A8D94EF" w14:textId="77777777" w:rsidR="003D5EE7" w:rsidRDefault="003D5EE7" w:rsidP="00351C72">
      <w:pPr>
        <w:ind w:right="919"/>
        <w:rPr>
          <w:b/>
        </w:rPr>
      </w:pPr>
    </w:p>
    <w:p w14:paraId="2074A1D2" w14:textId="77777777" w:rsidR="003D5EE7" w:rsidRDefault="003D5EE7" w:rsidP="00351C72">
      <w:pPr>
        <w:ind w:right="919"/>
        <w:rPr>
          <w:b/>
        </w:rPr>
      </w:pPr>
    </w:p>
    <w:p w14:paraId="3FD04450" w14:textId="1FBFD3A4" w:rsidR="003D5EE7" w:rsidRDefault="003D5EE7" w:rsidP="00351C72">
      <w:pPr>
        <w:ind w:right="919"/>
        <w:rPr>
          <w:b/>
        </w:rPr>
      </w:pPr>
      <w:r>
        <w:rPr>
          <w:noProof/>
        </w:rPr>
        <w:lastRenderedPageBreak/>
        <w:drawing>
          <wp:inline distT="0" distB="0" distL="0" distR="0" wp14:anchorId="1D26F360" wp14:editId="23471763">
            <wp:extent cx="5943600" cy="6794500"/>
            <wp:effectExtent l="0" t="0" r="0" b="0"/>
            <wp:docPr id="184517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0345" name="Picture 1" descr="A screenshot of a computer&#10;&#10;Description automatically generated"/>
                    <pic:cNvPicPr/>
                  </pic:nvPicPr>
                  <pic:blipFill>
                    <a:blip r:embed="rId58"/>
                    <a:stretch>
                      <a:fillRect/>
                    </a:stretch>
                  </pic:blipFill>
                  <pic:spPr>
                    <a:xfrm>
                      <a:off x="0" y="0"/>
                      <a:ext cx="5943600" cy="6794500"/>
                    </a:xfrm>
                    <a:prstGeom prst="rect">
                      <a:avLst/>
                    </a:prstGeom>
                  </pic:spPr>
                </pic:pic>
              </a:graphicData>
            </a:graphic>
          </wp:inline>
        </w:drawing>
      </w:r>
    </w:p>
    <w:p w14:paraId="65CCEBDB" w14:textId="77777777" w:rsidR="003D5EE7" w:rsidRDefault="003D5EE7" w:rsidP="00351C72">
      <w:pPr>
        <w:ind w:right="919"/>
        <w:rPr>
          <w:b/>
        </w:rPr>
      </w:pPr>
    </w:p>
    <w:p w14:paraId="4EBDB99F" w14:textId="77777777" w:rsidR="003D5EE7" w:rsidRDefault="003D5EE7" w:rsidP="00351C72">
      <w:pPr>
        <w:ind w:right="919"/>
        <w:rPr>
          <w:b/>
        </w:rPr>
      </w:pPr>
    </w:p>
    <w:p w14:paraId="570BAFEC" w14:textId="77777777" w:rsidR="003D5EE7" w:rsidRDefault="003D5EE7" w:rsidP="00351C72">
      <w:pPr>
        <w:ind w:right="919"/>
        <w:rPr>
          <w:b/>
        </w:rPr>
      </w:pPr>
    </w:p>
    <w:p w14:paraId="2E750C76" w14:textId="77777777" w:rsidR="003D5EE7" w:rsidRDefault="003D5EE7" w:rsidP="00351C72">
      <w:pPr>
        <w:ind w:right="919"/>
        <w:rPr>
          <w:b/>
        </w:rPr>
      </w:pPr>
    </w:p>
    <w:p w14:paraId="54574F41" w14:textId="77777777" w:rsidR="003D5EE7" w:rsidRDefault="003D5EE7" w:rsidP="00351C72">
      <w:pPr>
        <w:ind w:right="919"/>
        <w:rPr>
          <w:b/>
        </w:rPr>
      </w:pPr>
    </w:p>
    <w:p w14:paraId="6C7D4BB9" w14:textId="69014FB9" w:rsidR="003D5EE7" w:rsidRDefault="00511446" w:rsidP="00351C72">
      <w:pPr>
        <w:ind w:right="919"/>
        <w:rPr>
          <w:b/>
        </w:rPr>
      </w:pPr>
      <w:r>
        <w:rPr>
          <w:noProof/>
        </w:rPr>
        <w:lastRenderedPageBreak/>
        <w:drawing>
          <wp:inline distT="0" distB="0" distL="0" distR="0" wp14:anchorId="725C48D1" wp14:editId="1AE31B1B">
            <wp:extent cx="5943600" cy="6710045"/>
            <wp:effectExtent l="0" t="0" r="0" b="0"/>
            <wp:docPr id="129570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1186" name="Picture 1" descr="A screenshot of a computer&#10;&#10;Description automatically generated"/>
                    <pic:cNvPicPr/>
                  </pic:nvPicPr>
                  <pic:blipFill>
                    <a:blip r:embed="rId59"/>
                    <a:stretch>
                      <a:fillRect/>
                    </a:stretch>
                  </pic:blipFill>
                  <pic:spPr>
                    <a:xfrm>
                      <a:off x="0" y="0"/>
                      <a:ext cx="5943600" cy="6710045"/>
                    </a:xfrm>
                    <a:prstGeom prst="rect">
                      <a:avLst/>
                    </a:prstGeom>
                  </pic:spPr>
                </pic:pic>
              </a:graphicData>
            </a:graphic>
          </wp:inline>
        </w:drawing>
      </w:r>
    </w:p>
    <w:p w14:paraId="5A0569D6" w14:textId="563F3A25" w:rsidR="00511446" w:rsidRDefault="00511446" w:rsidP="00351C72">
      <w:pPr>
        <w:ind w:right="919"/>
        <w:rPr>
          <w:b/>
        </w:rPr>
      </w:pPr>
      <w:r>
        <w:rPr>
          <w:noProof/>
        </w:rPr>
        <w:drawing>
          <wp:inline distT="0" distB="0" distL="0" distR="0" wp14:anchorId="52A673FC" wp14:editId="69D25AB4">
            <wp:extent cx="5943600" cy="904240"/>
            <wp:effectExtent l="0" t="0" r="0" b="0"/>
            <wp:docPr id="28775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5653" name="Picture 1" descr="A screenshot of a computer&#10;&#10;Description automatically generated"/>
                    <pic:cNvPicPr/>
                  </pic:nvPicPr>
                  <pic:blipFill>
                    <a:blip r:embed="rId60"/>
                    <a:stretch>
                      <a:fillRect/>
                    </a:stretch>
                  </pic:blipFill>
                  <pic:spPr>
                    <a:xfrm>
                      <a:off x="0" y="0"/>
                      <a:ext cx="5943600" cy="904240"/>
                    </a:xfrm>
                    <a:prstGeom prst="rect">
                      <a:avLst/>
                    </a:prstGeom>
                  </pic:spPr>
                </pic:pic>
              </a:graphicData>
            </a:graphic>
          </wp:inline>
        </w:drawing>
      </w:r>
    </w:p>
    <w:p w14:paraId="2979D189" w14:textId="77777777" w:rsidR="00511446" w:rsidRDefault="00511446" w:rsidP="00351C72">
      <w:pPr>
        <w:ind w:right="919"/>
        <w:rPr>
          <w:b/>
        </w:rPr>
      </w:pPr>
    </w:p>
    <w:p w14:paraId="4F9E4EE4" w14:textId="6D7F2777" w:rsidR="003461AB" w:rsidRDefault="003461AB" w:rsidP="003461AB">
      <w:pPr>
        <w:pStyle w:val="Heading2"/>
        <w:numPr>
          <w:ilvl w:val="0"/>
          <w:numId w:val="0"/>
        </w:numPr>
        <w:ind w:left="-5"/>
      </w:pPr>
      <w:bookmarkStart w:id="24" w:name="_Toc153568102"/>
      <w:r>
        <w:rPr>
          <w:lang w:eastAsia="en-US"/>
        </w:rPr>
        <w:lastRenderedPageBreak/>
        <w:t>Appendix D</w:t>
      </w:r>
      <w:bookmarkEnd w:id="24"/>
    </w:p>
    <w:p w14:paraId="56694D33" w14:textId="77777777" w:rsidR="00511446" w:rsidRDefault="00511446" w:rsidP="00351C72">
      <w:pPr>
        <w:ind w:right="919"/>
        <w:rPr>
          <w:b/>
        </w:rPr>
      </w:pPr>
    </w:p>
    <w:p w14:paraId="76A21EE7" w14:textId="03AECBBB" w:rsidR="00281BE0" w:rsidRDefault="00281BE0" w:rsidP="00351C72">
      <w:pPr>
        <w:ind w:right="919"/>
        <w:rPr>
          <w:b/>
        </w:rPr>
      </w:pPr>
      <w:r>
        <w:rPr>
          <w:noProof/>
        </w:rPr>
        <w:drawing>
          <wp:inline distT="0" distB="0" distL="0" distR="0" wp14:anchorId="63CA79C2" wp14:editId="4818BB89">
            <wp:extent cx="5943600" cy="4469130"/>
            <wp:effectExtent l="0" t="0" r="0" b="0"/>
            <wp:docPr id="17965887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8744" name="Picture 1" descr="A computer screen shot of a computer&#10;&#10;Description automatically generated"/>
                    <pic:cNvPicPr/>
                  </pic:nvPicPr>
                  <pic:blipFill>
                    <a:blip r:embed="rId61"/>
                    <a:stretch>
                      <a:fillRect/>
                    </a:stretch>
                  </pic:blipFill>
                  <pic:spPr>
                    <a:xfrm>
                      <a:off x="0" y="0"/>
                      <a:ext cx="5943600" cy="4469130"/>
                    </a:xfrm>
                    <a:prstGeom prst="rect">
                      <a:avLst/>
                    </a:prstGeom>
                  </pic:spPr>
                </pic:pic>
              </a:graphicData>
            </a:graphic>
          </wp:inline>
        </w:drawing>
      </w:r>
    </w:p>
    <w:p w14:paraId="093F5ADD" w14:textId="077B0C71" w:rsidR="00511446" w:rsidRDefault="00FE6160" w:rsidP="00351C72">
      <w:pPr>
        <w:ind w:right="919"/>
        <w:rPr>
          <w:b/>
        </w:rPr>
      </w:pPr>
      <w:r>
        <w:rPr>
          <w:noProof/>
        </w:rPr>
        <w:lastRenderedPageBreak/>
        <w:drawing>
          <wp:inline distT="0" distB="0" distL="0" distR="0" wp14:anchorId="1699014D" wp14:editId="546B6169">
            <wp:extent cx="5943600" cy="3305130"/>
            <wp:effectExtent l="0" t="0" r="0" b="0"/>
            <wp:docPr id="810141173" name="Picture 8101411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1173" name="Picture 810141173"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5130"/>
                    </a:xfrm>
                    <a:prstGeom prst="rect">
                      <a:avLst/>
                    </a:prstGeom>
                  </pic:spPr>
                </pic:pic>
              </a:graphicData>
            </a:graphic>
          </wp:inline>
        </w:drawing>
      </w:r>
    </w:p>
    <w:p w14:paraId="1FFDE677" w14:textId="27FD1767" w:rsidR="00FE6160" w:rsidRDefault="00143D05" w:rsidP="00351C72">
      <w:pPr>
        <w:ind w:right="919"/>
        <w:rPr>
          <w:b/>
        </w:rPr>
      </w:pPr>
      <w:r>
        <w:rPr>
          <w:noProof/>
        </w:rPr>
        <w:drawing>
          <wp:inline distT="0" distB="0" distL="0" distR="0" wp14:anchorId="33778D2E" wp14:editId="189B0CBE">
            <wp:extent cx="5943600" cy="2890967"/>
            <wp:effectExtent l="0" t="0" r="0" b="0"/>
            <wp:docPr id="433403887" name="Picture 4334038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03887" name="Picture 433403887"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890967"/>
                    </a:xfrm>
                    <a:prstGeom prst="rect">
                      <a:avLst/>
                    </a:prstGeom>
                  </pic:spPr>
                </pic:pic>
              </a:graphicData>
            </a:graphic>
          </wp:inline>
        </w:drawing>
      </w:r>
    </w:p>
    <w:p w14:paraId="74D6CF17" w14:textId="77777777" w:rsidR="00511446" w:rsidRDefault="00511446" w:rsidP="00351C72">
      <w:pPr>
        <w:ind w:right="919"/>
        <w:rPr>
          <w:b/>
        </w:rPr>
      </w:pPr>
    </w:p>
    <w:p w14:paraId="214D411F" w14:textId="77777777" w:rsidR="00511446" w:rsidRDefault="00511446" w:rsidP="00351C72">
      <w:pPr>
        <w:ind w:right="919"/>
        <w:rPr>
          <w:b/>
        </w:rPr>
      </w:pPr>
    </w:p>
    <w:sectPr w:rsidR="00511446" w:rsidSect="004D7B3D">
      <w:footerReference w:type="default" r:id="rId63"/>
      <w:footerReference w:type="firs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4C1BB" w14:textId="77777777" w:rsidR="007C2463" w:rsidRDefault="007C2463" w:rsidP="004E733D">
      <w:pPr>
        <w:spacing w:after="0" w:line="240" w:lineRule="auto"/>
      </w:pPr>
      <w:r>
        <w:separator/>
      </w:r>
    </w:p>
  </w:endnote>
  <w:endnote w:type="continuationSeparator" w:id="0">
    <w:p w14:paraId="0C8E47CB" w14:textId="77777777" w:rsidR="007C2463" w:rsidRDefault="007C2463"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14873" w14:textId="77777777" w:rsidR="00DF1721" w:rsidRDefault="00DF1721">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7198B"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p w14:paraId="3041E394" w14:textId="77777777" w:rsidR="00DF1721" w:rsidRDefault="00DF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039B4899" w14:textId="77777777" w:rsidR="00DF1721" w:rsidRDefault="00647F3E" w:rsidP="003363BE">
        <w:pPr>
          <w:pStyle w:val="Footer"/>
          <w:pBdr>
            <w:top w:val="single" w:sz="4" w:space="1" w:color="D9D9D9" w:themeColor="background1" w:themeShade="D9"/>
          </w:pBdr>
          <w:jc w:val="right"/>
          <w:rPr>
            <w:b/>
            <w:bCs/>
          </w:rPr>
        </w:pPr>
        <w:r>
          <w:fldChar w:fldCharType="begin"/>
        </w:r>
        <w:r w:rsidR="00DF1721">
          <w:instrText xml:space="preserve"> PAGE   \* MERGEFORMAT </w:instrText>
        </w:r>
        <w:r>
          <w:fldChar w:fldCharType="separate"/>
        </w:r>
        <w:r w:rsidR="001E01AD" w:rsidRPr="001E01AD">
          <w:rPr>
            <w:b/>
            <w:bCs/>
            <w:noProof/>
          </w:rPr>
          <w:t>8</w:t>
        </w:r>
        <w:r>
          <w:rPr>
            <w:b/>
            <w:bCs/>
            <w:noProof/>
          </w:rPr>
          <w:fldChar w:fldCharType="end"/>
        </w:r>
        <w:r w:rsidR="00DF1721">
          <w:rPr>
            <w:b/>
            <w:bCs/>
          </w:rPr>
          <w:t xml:space="preserve"> | </w:t>
        </w:r>
        <w:r w:rsidR="00DF1721">
          <w:rPr>
            <w:color w:val="7F7F7F" w:themeColor="background1" w:themeShade="7F"/>
            <w:spacing w:val="60"/>
          </w:rPr>
          <w:t>Page</w:t>
        </w:r>
      </w:p>
    </w:sdtContent>
  </w:sdt>
  <w:p w14:paraId="54E11D2A" w14:textId="77777777" w:rsidR="00DF1721" w:rsidRDefault="00DF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FF87D"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p w14:paraId="722B00AE" w14:textId="77777777" w:rsidR="00DF1721" w:rsidRPr="00A60D20" w:rsidRDefault="00DF1721"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85697" w14:textId="77777777" w:rsidR="007C2463" w:rsidRDefault="007C2463" w:rsidP="004E733D">
      <w:pPr>
        <w:spacing w:after="0" w:line="240" w:lineRule="auto"/>
      </w:pPr>
      <w:r>
        <w:separator/>
      </w:r>
    </w:p>
  </w:footnote>
  <w:footnote w:type="continuationSeparator" w:id="0">
    <w:p w14:paraId="16894291" w14:textId="77777777" w:rsidR="007C2463" w:rsidRDefault="007C2463"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70C"/>
    <w:multiLevelType w:val="hybridMultilevel"/>
    <w:tmpl w:val="3F180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9"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A05F31"/>
    <w:multiLevelType w:val="hybridMultilevel"/>
    <w:tmpl w:val="25B28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9E13B9"/>
    <w:multiLevelType w:val="hybridMultilevel"/>
    <w:tmpl w:val="B47C9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6"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428742">
    <w:abstractNumId w:val="4"/>
  </w:num>
  <w:num w:numId="2" w16cid:durableId="20108693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16303662">
    <w:abstractNumId w:val="4"/>
  </w:num>
  <w:num w:numId="4" w16cid:durableId="196702382">
    <w:abstractNumId w:val="4"/>
  </w:num>
  <w:num w:numId="5" w16cid:durableId="379980819">
    <w:abstractNumId w:val="4"/>
  </w:num>
  <w:num w:numId="6" w16cid:durableId="570500768">
    <w:abstractNumId w:val="4"/>
  </w:num>
  <w:num w:numId="7" w16cid:durableId="245768973">
    <w:abstractNumId w:val="4"/>
  </w:num>
  <w:num w:numId="8" w16cid:durableId="858272454">
    <w:abstractNumId w:val="4"/>
  </w:num>
  <w:num w:numId="9" w16cid:durableId="1081635039">
    <w:abstractNumId w:val="4"/>
  </w:num>
  <w:num w:numId="10" w16cid:durableId="2120682621">
    <w:abstractNumId w:val="4"/>
  </w:num>
  <w:num w:numId="11" w16cid:durableId="891892235">
    <w:abstractNumId w:val="4"/>
  </w:num>
  <w:num w:numId="12" w16cid:durableId="130946821">
    <w:abstractNumId w:val="4"/>
  </w:num>
  <w:num w:numId="13" w16cid:durableId="167062650">
    <w:abstractNumId w:val="10"/>
  </w:num>
  <w:num w:numId="14" w16cid:durableId="1636792844">
    <w:abstractNumId w:val="7"/>
  </w:num>
  <w:num w:numId="15" w16cid:durableId="1059015940">
    <w:abstractNumId w:val="6"/>
  </w:num>
  <w:num w:numId="16" w16cid:durableId="1191803377">
    <w:abstractNumId w:val="16"/>
  </w:num>
  <w:num w:numId="17" w16cid:durableId="1768041194">
    <w:abstractNumId w:val="12"/>
  </w:num>
  <w:num w:numId="18" w16cid:durableId="325864042">
    <w:abstractNumId w:val="13"/>
  </w:num>
  <w:num w:numId="19" w16cid:durableId="376049901">
    <w:abstractNumId w:val="5"/>
  </w:num>
  <w:num w:numId="20" w16cid:durableId="2008825054">
    <w:abstractNumId w:val="20"/>
  </w:num>
  <w:num w:numId="21" w16cid:durableId="639649979">
    <w:abstractNumId w:val="15"/>
  </w:num>
  <w:num w:numId="22" w16cid:durableId="1877307580">
    <w:abstractNumId w:val="2"/>
  </w:num>
  <w:num w:numId="23" w16cid:durableId="1418864668">
    <w:abstractNumId w:val="27"/>
  </w:num>
  <w:num w:numId="24" w16cid:durableId="356661985">
    <w:abstractNumId w:val="18"/>
  </w:num>
  <w:num w:numId="25" w16cid:durableId="1698235814">
    <w:abstractNumId w:val="26"/>
  </w:num>
  <w:num w:numId="26" w16cid:durableId="117263211">
    <w:abstractNumId w:val="0"/>
  </w:num>
  <w:num w:numId="27" w16cid:durableId="146939811">
    <w:abstractNumId w:val="17"/>
  </w:num>
  <w:num w:numId="28" w16cid:durableId="1484196792">
    <w:abstractNumId w:val="3"/>
  </w:num>
  <w:num w:numId="29" w16cid:durableId="440762176">
    <w:abstractNumId w:val="22"/>
  </w:num>
  <w:num w:numId="30" w16cid:durableId="1148086548">
    <w:abstractNumId w:val="9"/>
  </w:num>
  <w:num w:numId="31" w16cid:durableId="1975018225">
    <w:abstractNumId w:val="25"/>
  </w:num>
  <w:num w:numId="32" w16cid:durableId="795876529">
    <w:abstractNumId w:val="11"/>
  </w:num>
  <w:num w:numId="33" w16cid:durableId="1458528643">
    <w:abstractNumId w:val="14"/>
  </w:num>
  <w:num w:numId="34" w16cid:durableId="1001589020">
    <w:abstractNumId w:val="24"/>
  </w:num>
  <w:num w:numId="35" w16cid:durableId="1542210955">
    <w:abstractNumId w:val="8"/>
  </w:num>
  <w:num w:numId="36" w16cid:durableId="1164050902">
    <w:abstractNumId w:val="23"/>
  </w:num>
  <w:num w:numId="37" w16cid:durableId="1097874013">
    <w:abstractNumId w:val="1"/>
  </w:num>
  <w:num w:numId="38" w16cid:durableId="291374218">
    <w:abstractNumId w:val="21"/>
  </w:num>
  <w:num w:numId="39" w16cid:durableId="99059391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Setting w:name="useWord2013TrackBottomHyphenation" w:uri="http://schemas.microsoft.com/office/word" w:val="1"/>
  </w:compat>
  <w:rsids>
    <w:rsidRoot w:val="00A362BC"/>
    <w:rsid w:val="00001745"/>
    <w:rsid w:val="00001804"/>
    <w:rsid w:val="00002B39"/>
    <w:rsid w:val="00003C71"/>
    <w:rsid w:val="00003F28"/>
    <w:rsid w:val="00007248"/>
    <w:rsid w:val="00014FD6"/>
    <w:rsid w:val="000158DF"/>
    <w:rsid w:val="00016875"/>
    <w:rsid w:val="00020263"/>
    <w:rsid w:val="00023DD8"/>
    <w:rsid w:val="00027573"/>
    <w:rsid w:val="000330C4"/>
    <w:rsid w:val="00036553"/>
    <w:rsid w:val="00037DC8"/>
    <w:rsid w:val="00044333"/>
    <w:rsid w:val="0004544E"/>
    <w:rsid w:val="00046389"/>
    <w:rsid w:val="00046740"/>
    <w:rsid w:val="00047D96"/>
    <w:rsid w:val="000518D9"/>
    <w:rsid w:val="0005250C"/>
    <w:rsid w:val="0005417B"/>
    <w:rsid w:val="00060E7D"/>
    <w:rsid w:val="0006261B"/>
    <w:rsid w:val="0006465B"/>
    <w:rsid w:val="00065D71"/>
    <w:rsid w:val="00067A84"/>
    <w:rsid w:val="0007163A"/>
    <w:rsid w:val="000808A3"/>
    <w:rsid w:val="00080A9F"/>
    <w:rsid w:val="00081918"/>
    <w:rsid w:val="0008219A"/>
    <w:rsid w:val="00082D49"/>
    <w:rsid w:val="00084325"/>
    <w:rsid w:val="00086D16"/>
    <w:rsid w:val="000874D8"/>
    <w:rsid w:val="000876A0"/>
    <w:rsid w:val="0009007D"/>
    <w:rsid w:val="000920B6"/>
    <w:rsid w:val="00092D1B"/>
    <w:rsid w:val="00092D4F"/>
    <w:rsid w:val="00093905"/>
    <w:rsid w:val="0009493C"/>
    <w:rsid w:val="000A0BC0"/>
    <w:rsid w:val="000A208C"/>
    <w:rsid w:val="000A320F"/>
    <w:rsid w:val="000A761B"/>
    <w:rsid w:val="000B18C1"/>
    <w:rsid w:val="000B1ED3"/>
    <w:rsid w:val="000B23BF"/>
    <w:rsid w:val="000B691B"/>
    <w:rsid w:val="000C1A7A"/>
    <w:rsid w:val="000C2157"/>
    <w:rsid w:val="000C773D"/>
    <w:rsid w:val="000C7E65"/>
    <w:rsid w:val="000D17CB"/>
    <w:rsid w:val="000D7464"/>
    <w:rsid w:val="000E108E"/>
    <w:rsid w:val="000E3214"/>
    <w:rsid w:val="000E4448"/>
    <w:rsid w:val="000E547A"/>
    <w:rsid w:val="000E7A89"/>
    <w:rsid w:val="000F0C10"/>
    <w:rsid w:val="000F1DC5"/>
    <w:rsid w:val="000F5412"/>
    <w:rsid w:val="0010049C"/>
    <w:rsid w:val="001043DC"/>
    <w:rsid w:val="00107635"/>
    <w:rsid w:val="00110A4B"/>
    <w:rsid w:val="00110F88"/>
    <w:rsid w:val="00112965"/>
    <w:rsid w:val="001132C7"/>
    <w:rsid w:val="0011661E"/>
    <w:rsid w:val="001167EE"/>
    <w:rsid w:val="00121314"/>
    <w:rsid w:val="001218F2"/>
    <w:rsid w:val="00122B33"/>
    <w:rsid w:val="00126266"/>
    <w:rsid w:val="0012736D"/>
    <w:rsid w:val="00127931"/>
    <w:rsid w:val="001279BD"/>
    <w:rsid w:val="0013062D"/>
    <w:rsid w:val="00132682"/>
    <w:rsid w:val="00132852"/>
    <w:rsid w:val="001356B2"/>
    <w:rsid w:val="001413BD"/>
    <w:rsid w:val="0014206A"/>
    <w:rsid w:val="00143C84"/>
    <w:rsid w:val="00143D05"/>
    <w:rsid w:val="00151ECD"/>
    <w:rsid w:val="0015203F"/>
    <w:rsid w:val="00153041"/>
    <w:rsid w:val="00154508"/>
    <w:rsid w:val="00154C09"/>
    <w:rsid w:val="001604E2"/>
    <w:rsid w:val="00161132"/>
    <w:rsid w:val="00161777"/>
    <w:rsid w:val="0016417D"/>
    <w:rsid w:val="001712C7"/>
    <w:rsid w:val="00172D1B"/>
    <w:rsid w:val="00173FB1"/>
    <w:rsid w:val="00174381"/>
    <w:rsid w:val="00175A9F"/>
    <w:rsid w:val="0017676B"/>
    <w:rsid w:val="00176A7F"/>
    <w:rsid w:val="001859BC"/>
    <w:rsid w:val="00185C7C"/>
    <w:rsid w:val="001905B9"/>
    <w:rsid w:val="001925AE"/>
    <w:rsid w:val="0019399C"/>
    <w:rsid w:val="001A13D3"/>
    <w:rsid w:val="001A2165"/>
    <w:rsid w:val="001A299F"/>
    <w:rsid w:val="001A4D1B"/>
    <w:rsid w:val="001A6749"/>
    <w:rsid w:val="001C0BA6"/>
    <w:rsid w:val="001C0CB2"/>
    <w:rsid w:val="001C2B4E"/>
    <w:rsid w:val="001C2F54"/>
    <w:rsid w:val="001C3415"/>
    <w:rsid w:val="001C3461"/>
    <w:rsid w:val="001D1620"/>
    <w:rsid w:val="001D35C0"/>
    <w:rsid w:val="001D3885"/>
    <w:rsid w:val="001D659F"/>
    <w:rsid w:val="001D7FFD"/>
    <w:rsid w:val="001E01AD"/>
    <w:rsid w:val="001E07B0"/>
    <w:rsid w:val="001E3330"/>
    <w:rsid w:val="001E5262"/>
    <w:rsid w:val="001E67BE"/>
    <w:rsid w:val="001F14D1"/>
    <w:rsid w:val="001F2976"/>
    <w:rsid w:val="001F3241"/>
    <w:rsid w:val="001F73D6"/>
    <w:rsid w:val="002024B0"/>
    <w:rsid w:val="00207909"/>
    <w:rsid w:val="002100B6"/>
    <w:rsid w:val="00212D02"/>
    <w:rsid w:val="00212DC0"/>
    <w:rsid w:val="00213B5C"/>
    <w:rsid w:val="00217581"/>
    <w:rsid w:val="0022030D"/>
    <w:rsid w:val="002209D8"/>
    <w:rsid w:val="00227323"/>
    <w:rsid w:val="00232406"/>
    <w:rsid w:val="00234C95"/>
    <w:rsid w:val="002371F6"/>
    <w:rsid w:val="00237B39"/>
    <w:rsid w:val="00242C51"/>
    <w:rsid w:val="00250FAC"/>
    <w:rsid w:val="00254AF1"/>
    <w:rsid w:val="00256944"/>
    <w:rsid w:val="00260A55"/>
    <w:rsid w:val="00263C14"/>
    <w:rsid w:val="0026413B"/>
    <w:rsid w:val="002644FA"/>
    <w:rsid w:val="00265EE2"/>
    <w:rsid w:val="0026734E"/>
    <w:rsid w:val="002677D9"/>
    <w:rsid w:val="00267AA8"/>
    <w:rsid w:val="00271BA0"/>
    <w:rsid w:val="00272A76"/>
    <w:rsid w:val="00275DDE"/>
    <w:rsid w:val="002815F9"/>
    <w:rsid w:val="00281BE0"/>
    <w:rsid w:val="002834C4"/>
    <w:rsid w:val="00285777"/>
    <w:rsid w:val="0028659A"/>
    <w:rsid w:val="002869C3"/>
    <w:rsid w:val="0028776D"/>
    <w:rsid w:val="0029704E"/>
    <w:rsid w:val="002979F7"/>
    <w:rsid w:val="002A2526"/>
    <w:rsid w:val="002A285F"/>
    <w:rsid w:val="002A3B30"/>
    <w:rsid w:val="002A5636"/>
    <w:rsid w:val="002A7325"/>
    <w:rsid w:val="002A73F5"/>
    <w:rsid w:val="002B1F26"/>
    <w:rsid w:val="002B51C6"/>
    <w:rsid w:val="002B5CA9"/>
    <w:rsid w:val="002B69EB"/>
    <w:rsid w:val="002B7A98"/>
    <w:rsid w:val="002C1855"/>
    <w:rsid w:val="002C1A90"/>
    <w:rsid w:val="002C3821"/>
    <w:rsid w:val="002C4EF3"/>
    <w:rsid w:val="002D3C30"/>
    <w:rsid w:val="002D53E3"/>
    <w:rsid w:val="002D70E5"/>
    <w:rsid w:val="002E040A"/>
    <w:rsid w:val="002E10BC"/>
    <w:rsid w:val="002E13CA"/>
    <w:rsid w:val="002E1900"/>
    <w:rsid w:val="002E1FD7"/>
    <w:rsid w:val="002E4C9E"/>
    <w:rsid w:val="002E5D65"/>
    <w:rsid w:val="002E653A"/>
    <w:rsid w:val="002E70E6"/>
    <w:rsid w:val="002F1B7A"/>
    <w:rsid w:val="002F21F0"/>
    <w:rsid w:val="002F3D4E"/>
    <w:rsid w:val="002F495C"/>
    <w:rsid w:val="002F5336"/>
    <w:rsid w:val="002F776C"/>
    <w:rsid w:val="0030070E"/>
    <w:rsid w:val="00303C4C"/>
    <w:rsid w:val="003066E7"/>
    <w:rsid w:val="00306FF6"/>
    <w:rsid w:val="00307CCC"/>
    <w:rsid w:val="00313603"/>
    <w:rsid w:val="00313EAA"/>
    <w:rsid w:val="003202CD"/>
    <w:rsid w:val="00322E12"/>
    <w:rsid w:val="0032326F"/>
    <w:rsid w:val="00324990"/>
    <w:rsid w:val="00333883"/>
    <w:rsid w:val="0033545A"/>
    <w:rsid w:val="003363BE"/>
    <w:rsid w:val="00340071"/>
    <w:rsid w:val="00340E97"/>
    <w:rsid w:val="00341335"/>
    <w:rsid w:val="00341639"/>
    <w:rsid w:val="00341658"/>
    <w:rsid w:val="003419ED"/>
    <w:rsid w:val="0034292C"/>
    <w:rsid w:val="00344CAD"/>
    <w:rsid w:val="003461AB"/>
    <w:rsid w:val="003464F4"/>
    <w:rsid w:val="00351C72"/>
    <w:rsid w:val="003552C7"/>
    <w:rsid w:val="003555B8"/>
    <w:rsid w:val="00357C18"/>
    <w:rsid w:val="003602EF"/>
    <w:rsid w:val="0036321D"/>
    <w:rsid w:val="00364162"/>
    <w:rsid w:val="00365C81"/>
    <w:rsid w:val="00367F49"/>
    <w:rsid w:val="0037048B"/>
    <w:rsid w:val="00374B67"/>
    <w:rsid w:val="003756B0"/>
    <w:rsid w:val="00377818"/>
    <w:rsid w:val="003824EA"/>
    <w:rsid w:val="003830B9"/>
    <w:rsid w:val="00383F4F"/>
    <w:rsid w:val="00390548"/>
    <w:rsid w:val="0039143D"/>
    <w:rsid w:val="00394992"/>
    <w:rsid w:val="003959BC"/>
    <w:rsid w:val="00395F8B"/>
    <w:rsid w:val="003A3B4D"/>
    <w:rsid w:val="003B009F"/>
    <w:rsid w:val="003B00DB"/>
    <w:rsid w:val="003B118F"/>
    <w:rsid w:val="003B76CA"/>
    <w:rsid w:val="003C0C73"/>
    <w:rsid w:val="003C52A3"/>
    <w:rsid w:val="003C73E7"/>
    <w:rsid w:val="003C7753"/>
    <w:rsid w:val="003D21B6"/>
    <w:rsid w:val="003D2805"/>
    <w:rsid w:val="003D4B42"/>
    <w:rsid w:val="003D5EE7"/>
    <w:rsid w:val="003D6558"/>
    <w:rsid w:val="003D797B"/>
    <w:rsid w:val="003E1C77"/>
    <w:rsid w:val="003E29E2"/>
    <w:rsid w:val="003E2E52"/>
    <w:rsid w:val="003E344F"/>
    <w:rsid w:val="003E435A"/>
    <w:rsid w:val="003E51C9"/>
    <w:rsid w:val="003E63AE"/>
    <w:rsid w:val="003E63DD"/>
    <w:rsid w:val="003F0C17"/>
    <w:rsid w:val="003F3FFC"/>
    <w:rsid w:val="003F4AE8"/>
    <w:rsid w:val="003F708A"/>
    <w:rsid w:val="00404615"/>
    <w:rsid w:val="00406245"/>
    <w:rsid w:val="00410C6A"/>
    <w:rsid w:val="00410D2E"/>
    <w:rsid w:val="00412C1F"/>
    <w:rsid w:val="00412E17"/>
    <w:rsid w:val="004164C8"/>
    <w:rsid w:val="00417321"/>
    <w:rsid w:val="0042060B"/>
    <w:rsid w:val="00421745"/>
    <w:rsid w:val="00421C3A"/>
    <w:rsid w:val="004230EC"/>
    <w:rsid w:val="00423BCD"/>
    <w:rsid w:val="0042774E"/>
    <w:rsid w:val="00427999"/>
    <w:rsid w:val="00432885"/>
    <w:rsid w:val="0043410A"/>
    <w:rsid w:val="00437865"/>
    <w:rsid w:val="00443AEC"/>
    <w:rsid w:val="004460E7"/>
    <w:rsid w:val="004463B7"/>
    <w:rsid w:val="0045005A"/>
    <w:rsid w:val="00450D11"/>
    <w:rsid w:val="00452DFF"/>
    <w:rsid w:val="004542EB"/>
    <w:rsid w:val="00454EF0"/>
    <w:rsid w:val="004577D6"/>
    <w:rsid w:val="0046275C"/>
    <w:rsid w:val="00465585"/>
    <w:rsid w:val="00467C00"/>
    <w:rsid w:val="00471000"/>
    <w:rsid w:val="004738DF"/>
    <w:rsid w:val="00475402"/>
    <w:rsid w:val="00481408"/>
    <w:rsid w:val="0048146C"/>
    <w:rsid w:val="00481CA9"/>
    <w:rsid w:val="00482333"/>
    <w:rsid w:val="004835E5"/>
    <w:rsid w:val="004836F2"/>
    <w:rsid w:val="00483B1C"/>
    <w:rsid w:val="00490D11"/>
    <w:rsid w:val="0049155E"/>
    <w:rsid w:val="00491CCF"/>
    <w:rsid w:val="00493395"/>
    <w:rsid w:val="00493736"/>
    <w:rsid w:val="00493CEF"/>
    <w:rsid w:val="00494254"/>
    <w:rsid w:val="00494FF5"/>
    <w:rsid w:val="004A08E2"/>
    <w:rsid w:val="004A221C"/>
    <w:rsid w:val="004A49BE"/>
    <w:rsid w:val="004A4F34"/>
    <w:rsid w:val="004A52EB"/>
    <w:rsid w:val="004A5876"/>
    <w:rsid w:val="004A687E"/>
    <w:rsid w:val="004A70B5"/>
    <w:rsid w:val="004B02B3"/>
    <w:rsid w:val="004B0518"/>
    <w:rsid w:val="004B670C"/>
    <w:rsid w:val="004B6752"/>
    <w:rsid w:val="004C10C4"/>
    <w:rsid w:val="004C1F06"/>
    <w:rsid w:val="004C514E"/>
    <w:rsid w:val="004C5C16"/>
    <w:rsid w:val="004C5C4F"/>
    <w:rsid w:val="004C5DAB"/>
    <w:rsid w:val="004C6BF5"/>
    <w:rsid w:val="004C6F71"/>
    <w:rsid w:val="004C7EBF"/>
    <w:rsid w:val="004D157E"/>
    <w:rsid w:val="004D2221"/>
    <w:rsid w:val="004D3791"/>
    <w:rsid w:val="004D705C"/>
    <w:rsid w:val="004D7537"/>
    <w:rsid w:val="004D7B3D"/>
    <w:rsid w:val="004E0D6C"/>
    <w:rsid w:val="004E32D9"/>
    <w:rsid w:val="004E3329"/>
    <w:rsid w:val="004E50E6"/>
    <w:rsid w:val="004E6048"/>
    <w:rsid w:val="004E6090"/>
    <w:rsid w:val="004E733D"/>
    <w:rsid w:val="004F0323"/>
    <w:rsid w:val="004F05E1"/>
    <w:rsid w:val="004F0C68"/>
    <w:rsid w:val="004F10BD"/>
    <w:rsid w:val="004F2C3B"/>
    <w:rsid w:val="004F317C"/>
    <w:rsid w:val="004F57AC"/>
    <w:rsid w:val="004F7950"/>
    <w:rsid w:val="004F79AC"/>
    <w:rsid w:val="005016AC"/>
    <w:rsid w:val="0050330F"/>
    <w:rsid w:val="005033F7"/>
    <w:rsid w:val="00511446"/>
    <w:rsid w:val="00513AC1"/>
    <w:rsid w:val="005201BA"/>
    <w:rsid w:val="00520998"/>
    <w:rsid w:val="00522C10"/>
    <w:rsid w:val="0052310A"/>
    <w:rsid w:val="00523B0C"/>
    <w:rsid w:val="00526C8A"/>
    <w:rsid w:val="00527338"/>
    <w:rsid w:val="005306B1"/>
    <w:rsid w:val="0053233E"/>
    <w:rsid w:val="0053580E"/>
    <w:rsid w:val="00535F7B"/>
    <w:rsid w:val="00540183"/>
    <w:rsid w:val="00541216"/>
    <w:rsid w:val="00544B01"/>
    <w:rsid w:val="00544CDD"/>
    <w:rsid w:val="005461D0"/>
    <w:rsid w:val="00547C89"/>
    <w:rsid w:val="005510CD"/>
    <w:rsid w:val="0055185F"/>
    <w:rsid w:val="00554AAE"/>
    <w:rsid w:val="00557410"/>
    <w:rsid w:val="00560C42"/>
    <w:rsid w:val="005613F2"/>
    <w:rsid w:val="00561A79"/>
    <w:rsid w:val="00561EC0"/>
    <w:rsid w:val="00562727"/>
    <w:rsid w:val="00562799"/>
    <w:rsid w:val="00570356"/>
    <w:rsid w:val="005732A0"/>
    <w:rsid w:val="00574B53"/>
    <w:rsid w:val="00576844"/>
    <w:rsid w:val="005820CE"/>
    <w:rsid w:val="005821E6"/>
    <w:rsid w:val="005827C9"/>
    <w:rsid w:val="005833B5"/>
    <w:rsid w:val="00585B39"/>
    <w:rsid w:val="00586BCC"/>
    <w:rsid w:val="00586C6F"/>
    <w:rsid w:val="00593C1B"/>
    <w:rsid w:val="00594207"/>
    <w:rsid w:val="00594350"/>
    <w:rsid w:val="0059613A"/>
    <w:rsid w:val="00596787"/>
    <w:rsid w:val="005978A2"/>
    <w:rsid w:val="005A0648"/>
    <w:rsid w:val="005A0E19"/>
    <w:rsid w:val="005A467A"/>
    <w:rsid w:val="005A4AB2"/>
    <w:rsid w:val="005A523F"/>
    <w:rsid w:val="005A657E"/>
    <w:rsid w:val="005B0B9D"/>
    <w:rsid w:val="005B24EE"/>
    <w:rsid w:val="005B5433"/>
    <w:rsid w:val="005B79F0"/>
    <w:rsid w:val="005C0585"/>
    <w:rsid w:val="005C28FB"/>
    <w:rsid w:val="005C4657"/>
    <w:rsid w:val="005C6A37"/>
    <w:rsid w:val="005D204F"/>
    <w:rsid w:val="005D53B4"/>
    <w:rsid w:val="005D5429"/>
    <w:rsid w:val="005D5E52"/>
    <w:rsid w:val="005D6CD9"/>
    <w:rsid w:val="005E0907"/>
    <w:rsid w:val="005E1B01"/>
    <w:rsid w:val="005E2052"/>
    <w:rsid w:val="005E2B5B"/>
    <w:rsid w:val="005E4EA4"/>
    <w:rsid w:val="005E55CE"/>
    <w:rsid w:val="005E6F85"/>
    <w:rsid w:val="005E7B22"/>
    <w:rsid w:val="005F2695"/>
    <w:rsid w:val="005F2ECA"/>
    <w:rsid w:val="005F4F7C"/>
    <w:rsid w:val="005F52FB"/>
    <w:rsid w:val="00600857"/>
    <w:rsid w:val="00600F75"/>
    <w:rsid w:val="00603B03"/>
    <w:rsid w:val="00605E6C"/>
    <w:rsid w:val="0061004E"/>
    <w:rsid w:val="00610F42"/>
    <w:rsid w:val="00616DB6"/>
    <w:rsid w:val="0062422C"/>
    <w:rsid w:val="00624C1F"/>
    <w:rsid w:val="0062508F"/>
    <w:rsid w:val="00625380"/>
    <w:rsid w:val="00632C6A"/>
    <w:rsid w:val="00647F3E"/>
    <w:rsid w:val="00650FA1"/>
    <w:rsid w:val="0065524C"/>
    <w:rsid w:val="0065563C"/>
    <w:rsid w:val="00665C65"/>
    <w:rsid w:val="0067135A"/>
    <w:rsid w:val="006735A9"/>
    <w:rsid w:val="00680C66"/>
    <w:rsid w:val="00681CCE"/>
    <w:rsid w:val="00682B37"/>
    <w:rsid w:val="00684867"/>
    <w:rsid w:val="00684BCE"/>
    <w:rsid w:val="00685273"/>
    <w:rsid w:val="006939C5"/>
    <w:rsid w:val="0069548B"/>
    <w:rsid w:val="00695E61"/>
    <w:rsid w:val="00695F0E"/>
    <w:rsid w:val="00697FDF"/>
    <w:rsid w:val="006A07B2"/>
    <w:rsid w:val="006A2859"/>
    <w:rsid w:val="006B1913"/>
    <w:rsid w:val="006B38D2"/>
    <w:rsid w:val="006B59C2"/>
    <w:rsid w:val="006B5B43"/>
    <w:rsid w:val="006B70AD"/>
    <w:rsid w:val="006B78D6"/>
    <w:rsid w:val="006C4A5E"/>
    <w:rsid w:val="006C6590"/>
    <w:rsid w:val="006D615E"/>
    <w:rsid w:val="006D683C"/>
    <w:rsid w:val="006D6925"/>
    <w:rsid w:val="006E104A"/>
    <w:rsid w:val="006E34CB"/>
    <w:rsid w:val="006E369A"/>
    <w:rsid w:val="006E7AAA"/>
    <w:rsid w:val="006E7C23"/>
    <w:rsid w:val="006F3AE1"/>
    <w:rsid w:val="006F499B"/>
    <w:rsid w:val="006F4C01"/>
    <w:rsid w:val="006F7219"/>
    <w:rsid w:val="0070398A"/>
    <w:rsid w:val="00706443"/>
    <w:rsid w:val="00710809"/>
    <w:rsid w:val="00710BA7"/>
    <w:rsid w:val="007117CF"/>
    <w:rsid w:val="00712DC9"/>
    <w:rsid w:val="00713182"/>
    <w:rsid w:val="00714277"/>
    <w:rsid w:val="00717044"/>
    <w:rsid w:val="007203E7"/>
    <w:rsid w:val="007213B6"/>
    <w:rsid w:val="00721B91"/>
    <w:rsid w:val="007229F4"/>
    <w:rsid w:val="00724F10"/>
    <w:rsid w:val="007255B5"/>
    <w:rsid w:val="00734FC4"/>
    <w:rsid w:val="007356D2"/>
    <w:rsid w:val="00737226"/>
    <w:rsid w:val="007379DF"/>
    <w:rsid w:val="007412D2"/>
    <w:rsid w:val="00741F08"/>
    <w:rsid w:val="00742ABA"/>
    <w:rsid w:val="00747B43"/>
    <w:rsid w:val="00747FF0"/>
    <w:rsid w:val="007528A8"/>
    <w:rsid w:val="007529EF"/>
    <w:rsid w:val="00752ED6"/>
    <w:rsid w:val="0075318F"/>
    <w:rsid w:val="0076070B"/>
    <w:rsid w:val="00761F25"/>
    <w:rsid w:val="00762E36"/>
    <w:rsid w:val="00763056"/>
    <w:rsid w:val="00764D74"/>
    <w:rsid w:val="00766F9E"/>
    <w:rsid w:val="007673FA"/>
    <w:rsid w:val="00767602"/>
    <w:rsid w:val="0077356E"/>
    <w:rsid w:val="007738A9"/>
    <w:rsid w:val="00774F0F"/>
    <w:rsid w:val="007756CC"/>
    <w:rsid w:val="0078040C"/>
    <w:rsid w:val="0078158B"/>
    <w:rsid w:val="00783005"/>
    <w:rsid w:val="007831B5"/>
    <w:rsid w:val="007832A1"/>
    <w:rsid w:val="00784177"/>
    <w:rsid w:val="00785654"/>
    <w:rsid w:val="0078625A"/>
    <w:rsid w:val="0078704C"/>
    <w:rsid w:val="007927DA"/>
    <w:rsid w:val="00792A94"/>
    <w:rsid w:val="00793ED0"/>
    <w:rsid w:val="00796010"/>
    <w:rsid w:val="00797BAD"/>
    <w:rsid w:val="007A2666"/>
    <w:rsid w:val="007A2758"/>
    <w:rsid w:val="007A4C0D"/>
    <w:rsid w:val="007B20D6"/>
    <w:rsid w:val="007B2734"/>
    <w:rsid w:val="007B42ED"/>
    <w:rsid w:val="007B4D5B"/>
    <w:rsid w:val="007B7D0E"/>
    <w:rsid w:val="007C214F"/>
    <w:rsid w:val="007C2463"/>
    <w:rsid w:val="007C2FFC"/>
    <w:rsid w:val="007C318C"/>
    <w:rsid w:val="007C35C0"/>
    <w:rsid w:val="007C5ABD"/>
    <w:rsid w:val="007C626A"/>
    <w:rsid w:val="007D500D"/>
    <w:rsid w:val="007D7E00"/>
    <w:rsid w:val="007E0F60"/>
    <w:rsid w:val="007E1E6F"/>
    <w:rsid w:val="007E2EF7"/>
    <w:rsid w:val="007E542F"/>
    <w:rsid w:val="007F0B37"/>
    <w:rsid w:val="007F4619"/>
    <w:rsid w:val="007F48C6"/>
    <w:rsid w:val="007F5900"/>
    <w:rsid w:val="00800DF0"/>
    <w:rsid w:val="00800E8D"/>
    <w:rsid w:val="00801886"/>
    <w:rsid w:val="00801A75"/>
    <w:rsid w:val="00801BA7"/>
    <w:rsid w:val="00801C4E"/>
    <w:rsid w:val="008057D2"/>
    <w:rsid w:val="00811096"/>
    <w:rsid w:val="00813A4B"/>
    <w:rsid w:val="00817355"/>
    <w:rsid w:val="00821B67"/>
    <w:rsid w:val="0082750C"/>
    <w:rsid w:val="00833EA1"/>
    <w:rsid w:val="00835A5D"/>
    <w:rsid w:val="00836462"/>
    <w:rsid w:val="008368D3"/>
    <w:rsid w:val="00843A84"/>
    <w:rsid w:val="00844BB1"/>
    <w:rsid w:val="00846666"/>
    <w:rsid w:val="00846817"/>
    <w:rsid w:val="0084791A"/>
    <w:rsid w:val="00853102"/>
    <w:rsid w:val="00854F58"/>
    <w:rsid w:val="008558E7"/>
    <w:rsid w:val="00857515"/>
    <w:rsid w:val="008602E6"/>
    <w:rsid w:val="00860357"/>
    <w:rsid w:val="00864A00"/>
    <w:rsid w:val="008654D8"/>
    <w:rsid w:val="00865937"/>
    <w:rsid w:val="00866533"/>
    <w:rsid w:val="00866889"/>
    <w:rsid w:val="008674B3"/>
    <w:rsid w:val="00871C96"/>
    <w:rsid w:val="00873ACC"/>
    <w:rsid w:val="00874775"/>
    <w:rsid w:val="008750A3"/>
    <w:rsid w:val="0087729F"/>
    <w:rsid w:val="00880C5A"/>
    <w:rsid w:val="0088274E"/>
    <w:rsid w:val="00884340"/>
    <w:rsid w:val="008903F0"/>
    <w:rsid w:val="00891D5B"/>
    <w:rsid w:val="00892F22"/>
    <w:rsid w:val="00893CFE"/>
    <w:rsid w:val="00894ACF"/>
    <w:rsid w:val="008A101C"/>
    <w:rsid w:val="008A134E"/>
    <w:rsid w:val="008A19FB"/>
    <w:rsid w:val="008A24F6"/>
    <w:rsid w:val="008A496B"/>
    <w:rsid w:val="008A58E3"/>
    <w:rsid w:val="008A6120"/>
    <w:rsid w:val="008A7296"/>
    <w:rsid w:val="008B0026"/>
    <w:rsid w:val="008B08AC"/>
    <w:rsid w:val="008B2AA2"/>
    <w:rsid w:val="008B558B"/>
    <w:rsid w:val="008B5679"/>
    <w:rsid w:val="008B5B4F"/>
    <w:rsid w:val="008C2160"/>
    <w:rsid w:val="008C2637"/>
    <w:rsid w:val="008C561E"/>
    <w:rsid w:val="008D13E8"/>
    <w:rsid w:val="008D1A66"/>
    <w:rsid w:val="008D448B"/>
    <w:rsid w:val="008E0868"/>
    <w:rsid w:val="008E4CBA"/>
    <w:rsid w:val="008F0E02"/>
    <w:rsid w:val="008F763E"/>
    <w:rsid w:val="00900E4E"/>
    <w:rsid w:val="009020C3"/>
    <w:rsid w:val="00904007"/>
    <w:rsid w:val="0090640B"/>
    <w:rsid w:val="0091015B"/>
    <w:rsid w:val="0091549F"/>
    <w:rsid w:val="009164BA"/>
    <w:rsid w:val="00922077"/>
    <w:rsid w:val="00922EE2"/>
    <w:rsid w:val="0092354C"/>
    <w:rsid w:val="0092418F"/>
    <w:rsid w:val="009259FB"/>
    <w:rsid w:val="00927DC9"/>
    <w:rsid w:val="00930647"/>
    <w:rsid w:val="009312B2"/>
    <w:rsid w:val="0093368C"/>
    <w:rsid w:val="00936C0F"/>
    <w:rsid w:val="00937358"/>
    <w:rsid w:val="00941B7D"/>
    <w:rsid w:val="0094513F"/>
    <w:rsid w:val="00945EC7"/>
    <w:rsid w:val="009525A9"/>
    <w:rsid w:val="00954DF3"/>
    <w:rsid w:val="009559B5"/>
    <w:rsid w:val="00960ABC"/>
    <w:rsid w:val="0096108C"/>
    <w:rsid w:val="009619BF"/>
    <w:rsid w:val="00962376"/>
    <w:rsid w:val="009627B3"/>
    <w:rsid w:val="0096301D"/>
    <w:rsid w:val="0096440C"/>
    <w:rsid w:val="009652EF"/>
    <w:rsid w:val="00965624"/>
    <w:rsid w:val="009659B6"/>
    <w:rsid w:val="00973F98"/>
    <w:rsid w:val="009744CC"/>
    <w:rsid w:val="009745BF"/>
    <w:rsid w:val="00974F37"/>
    <w:rsid w:val="009768A5"/>
    <w:rsid w:val="00977C19"/>
    <w:rsid w:val="00977D02"/>
    <w:rsid w:val="009808B4"/>
    <w:rsid w:val="0098186C"/>
    <w:rsid w:val="00982763"/>
    <w:rsid w:val="009867EB"/>
    <w:rsid w:val="0099145F"/>
    <w:rsid w:val="009924C9"/>
    <w:rsid w:val="00996F62"/>
    <w:rsid w:val="009A241B"/>
    <w:rsid w:val="009A40B4"/>
    <w:rsid w:val="009A67D5"/>
    <w:rsid w:val="009A692F"/>
    <w:rsid w:val="009B02BF"/>
    <w:rsid w:val="009B09F0"/>
    <w:rsid w:val="009B2939"/>
    <w:rsid w:val="009C4343"/>
    <w:rsid w:val="009C5438"/>
    <w:rsid w:val="009C6630"/>
    <w:rsid w:val="009D0812"/>
    <w:rsid w:val="009D0A5A"/>
    <w:rsid w:val="009D20AD"/>
    <w:rsid w:val="009D3A9A"/>
    <w:rsid w:val="009D5A57"/>
    <w:rsid w:val="009D604C"/>
    <w:rsid w:val="009E3E10"/>
    <w:rsid w:val="009E4A6B"/>
    <w:rsid w:val="009E73BF"/>
    <w:rsid w:val="009F3D08"/>
    <w:rsid w:val="009F62A0"/>
    <w:rsid w:val="009F6FD2"/>
    <w:rsid w:val="009F7808"/>
    <w:rsid w:val="00A00709"/>
    <w:rsid w:val="00A01251"/>
    <w:rsid w:val="00A014E3"/>
    <w:rsid w:val="00A0243A"/>
    <w:rsid w:val="00A045D2"/>
    <w:rsid w:val="00A04F4B"/>
    <w:rsid w:val="00A050C8"/>
    <w:rsid w:val="00A0582C"/>
    <w:rsid w:val="00A12479"/>
    <w:rsid w:val="00A144D9"/>
    <w:rsid w:val="00A209D4"/>
    <w:rsid w:val="00A23484"/>
    <w:rsid w:val="00A238A0"/>
    <w:rsid w:val="00A320BD"/>
    <w:rsid w:val="00A32378"/>
    <w:rsid w:val="00A32F83"/>
    <w:rsid w:val="00A346C6"/>
    <w:rsid w:val="00A362BC"/>
    <w:rsid w:val="00A36596"/>
    <w:rsid w:val="00A36F56"/>
    <w:rsid w:val="00A40AC6"/>
    <w:rsid w:val="00A4668B"/>
    <w:rsid w:val="00A46DCB"/>
    <w:rsid w:val="00A478E8"/>
    <w:rsid w:val="00A47F75"/>
    <w:rsid w:val="00A50E2A"/>
    <w:rsid w:val="00A52198"/>
    <w:rsid w:val="00A530D9"/>
    <w:rsid w:val="00A5437E"/>
    <w:rsid w:val="00A556EF"/>
    <w:rsid w:val="00A56B6F"/>
    <w:rsid w:val="00A60D20"/>
    <w:rsid w:val="00A61477"/>
    <w:rsid w:val="00A61B46"/>
    <w:rsid w:val="00A62544"/>
    <w:rsid w:val="00A649CB"/>
    <w:rsid w:val="00A712C4"/>
    <w:rsid w:val="00A71A5E"/>
    <w:rsid w:val="00A72A01"/>
    <w:rsid w:val="00A80B40"/>
    <w:rsid w:val="00A81C03"/>
    <w:rsid w:val="00A826B7"/>
    <w:rsid w:val="00A82BF8"/>
    <w:rsid w:val="00A82C89"/>
    <w:rsid w:val="00A866C4"/>
    <w:rsid w:val="00A9003B"/>
    <w:rsid w:val="00A93096"/>
    <w:rsid w:val="00A93E66"/>
    <w:rsid w:val="00A94523"/>
    <w:rsid w:val="00A95436"/>
    <w:rsid w:val="00AA1455"/>
    <w:rsid w:val="00AA1F85"/>
    <w:rsid w:val="00AA2471"/>
    <w:rsid w:val="00AA3A25"/>
    <w:rsid w:val="00AA653B"/>
    <w:rsid w:val="00AA6A10"/>
    <w:rsid w:val="00AB2E1D"/>
    <w:rsid w:val="00AB36ED"/>
    <w:rsid w:val="00AB39F0"/>
    <w:rsid w:val="00AB60D8"/>
    <w:rsid w:val="00AC000C"/>
    <w:rsid w:val="00AC0458"/>
    <w:rsid w:val="00AC152A"/>
    <w:rsid w:val="00AC1EE2"/>
    <w:rsid w:val="00AC41F3"/>
    <w:rsid w:val="00AC5786"/>
    <w:rsid w:val="00AC605A"/>
    <w:rsid w:val="00AD0342"/>
    <w:rsid w:val="00AD118D"/>
    <w:rsid w:val="00AD59AD"/>
    <w:rsid w:val="00AD7887"/>
    <w:rsid w:val="00AE1217"/>
    <w:rsid w:val="00AE349C"/>
    <w:rsid w:val="00AE4B56"/>
    <w:rsid w:val="00AE4DBC"/>
    <w:rsid w:val="00AE4E8C"/>
    <w:rsid w:val="00AE59DD"/>
    <w:rsid w:val="00AE7B8C"/>
    <w:rsid w:val="00AF132C"/>
    <w:rsid w:val="00AF334F"/>
    <w:rsid w:val="00B028C7"/>
    <w:rsid w:val="00B04663"/>
    <w:rsid w:val="00B05A54"/>
    <w:rsid w:val="00B07B7F"/>
    <w:rsid w:val="00B11B31"/>
    <w:rsid w:val="00B13D5E"/>
    <w:rsid w:val="00B22ED0"/>
    <w:rsid w:val="00B23487"/>
    <w:rsid w:val="00B23913"/>
    <w:rsid w:val="00B246D0"/>
    <w:rsid w:val="00B268EF"/>
    <w:rsid w:val="00B27018"/>
    <w:rsid w:val="00B27726"/>
    <w:rsid w:val="00B27D35"/>
    <w:rsid w:val="00B32DA9"/>
    <w:rsid w:val="00B36499"/>
    <w:rsid w:val="00B424C4"/>
    <w:rsid w:val="00B44C9B"/>
    <w:rsid w:val="00B47221"/>
    <w:rsid w:val="00B478C0"/>
    <w:rsid w:val="00B52410"/>
    <w:rsid w:val="00B5299A"/>
    <w:rsid w:val="00B53B0F"/>
    <w:rsid w:val="00B62B29"/>
    <w:rsid w:val="00B630BB"/>
    <w:rsid w:val="00B652D3"/>
    <w:rsid w:val="00B65E77"/>
    <w:rsid w:val="00B6723A"/>
    <w:rsid w:val="00B7006E"/>
    <w:rsid w:val="00B76596"/>
    <w:rsid w:val="00B77C73"/>
    <w:rsid w:val="00B862B7"/>
    <w:rsid w:val="00B87AB3"/>
    <w:rsid w:val="00B95079"/>
    <w:rsid w:val="00B96F49"/>
    <w:rsid w:val="00BA09F5"/>
    <w:rsid w:val="00BA162F"/>
    <w:rsid w:val="00BA39F6"/>
    <w:rsid w:val="00BA4804"/>
    <w:rsid w:val="00BA752F"/>
    <w:rsid w:val="00BA7AE1"/>
    <w:rsid w:val="00BB05A8"/>
    <w:rsid w:val="00BB05D6"/>
    <w:rsid w:val="00BB16DB"/>
    <w:rsid w:val="00BB3A42"/>
    <w:rsid w:val="00BB5158"/>
    <w:rsid w:val="00BB7220"/>
    <w:rsid w:val="00BC03AA"/>
    <w:rsid w:val="00BC105E"/>
    <w:rsid w:val="00BC2683"/>
    <w:rsid w:val="00BC2F1F"/>
    <w:rsid w:val="00BC3A78"/>
    <w:rsid w:val="00BC7FA6"/>
    <w:rsid w:val="00BD0F20"/>
    <w:rsid w:val="00BD1E60"/>
    <w:rsid w:val="00BD21EA"/>
    <w:rsid w:val="00BD316B"/>
    <w:rsid w:val="00BD6F8E"/>
    <w:rsid w:val="00BD71ED"/>
    <w:rsid w:val="00BE27AB"/>
    <w:rsid w:val="00BE292E"/>
    <w:rsid w:val="00BE45F3"/>
    <w:rsid w:val="00BE6B72"/>
    <w:rsid w:val="00BF0753"/>
    <w:rsid w:val="00BF217E"/>
    <w:rsid w:val="00BF275B"/>
    <w:rsid w:val="00BF7C32"/>
    <w:rsid w:val="00C054E5"/>
    <w:rsid w:val="00C0650A"/>
    <w:rsid w:val="00C069AE"/>
    <w:rsid w:val="00C1109F"/>
    <w:rsid w:val="00C116FB"/>
    <w:rsid w:val="00C1189F"/>
    <w:rsid w:val="00C11D98"/>
    <w:rsid w:val="00C12A2D"/>
    <w:rsid w:val="00C16275"/>
    <w:rsid w:val="00C21ADB"/>
    <w:rsid w:val="00C22D70"/>
    <w:rsid w:val="00C24662"/>
    <w:rsid w:val="00C24DF1"/>
    <w:rsid w:val="00C27A0E"/>
    <w:rsid w:val="00C335B7"/>
    <w:rsid w:val="00C33660"/>
    <w:rsid w:val="00C34786"/>
    <w:rsid w:val="00C34D8E"/>
    <w:rsid w:val="00C37083"/>
    <w:rsid w:val="00C43C68"/>
    <w:rsid w:val="00C5090A"/>
    <w:rsid w:val="00C53F4A"/>
    <w:rsid w:val="00C545A5"/>
    <w:rsid w:val="00C54AD8"/>
    <w:rsid w:val="00C563F7"/>
    <w:rsid w:val="00C570BC"/>
    <w:rsid w:val="00C57763"/>
    <w:rsid w:val="00C618E1"/>
    <w:rsid w:val="00C626C4"/>
    <w:rsid w:val="00C64AD0"/>
    <w:rsid w:val="00C66CA8"/>
    <w:rsid w:val="00C7480A"/>
    <w:rsid w:val="00C7645B"/>
    <w:rsid w:val="00C8291F"/>
    <w:rsid w:val="00C84981"/>
    <w:rsid w:val="00C8551E"/>
    <w:rsid w:val="00C8748E"/>
    <w:rsid w:val="00C94A03"/>
    <w:rsid w:val="00C95827"/>
    <w:rsid w:val="00C97243"/>
    <w:rsid w:val="00CA2B0C"/>
    <w:rsid w:val="00CA5473"/>
    <w:rsid w:val="00CA5897"/>
    <w:rsid w:val="00CA60A7"/>
    <w:rsid w:val="00CA68E5"/>
    <w:rsid w:val="00CA73E4"/>
    <w:rsid w:val="00CB3AB6"/>
    <w:rsid w:val="00CC0F20"/>
    <w:rsid w:val="00CC269F"/>
    <w:rsid w:val="00CC29A9"/>
    <w:rsid w:val="00CC2D7E"/>
    <w:rsid w:val="00CC371A"/>
    <w:rsid w:val="00CC389C"/>
    <w:rsid w:val="00CC5FFC"/>
    <w:rsid w:val="00CD07AA"/>
    <w:rsid w:val="00CD1A38"/>
    <w:rsid w:val="00CD45A2"/>
    <w:rsid w:val="00CD5B1C"/>
    <w:rsid w:val="00CD72C8"/>
    <w:rsid w:val="00CD7B33"/>
    <w:rsid w:val="00CE09C5"/>
    <w:rsid w:val="00CE13B3"/>
    <w:rsid w:val="00CE2EFE"/>
    <w:rsid w:val="00CE32D0"/>
    <w:rsid w:val="00CE3D59"/>
    <w:rsid w:val="00CE6AA5"/>
    <w:rsid w:val="00CF01E4"/>
    <w:rsid w:val="00CF0AC0"/>
    <w:rsid w:val="00CF3265"/>
    <w:rsid w:val="00CF3D83"/>
    <w:rsid w:val="00CF57D0"/>
    <w:rsid w:val="00D00DFC"/>
    <w:rsid w:val="00D045EB"/>
    <w:rsid w:val="00D0600F"/>
    <w:rsid w:val="00D10366"/>
    <w:rsid w:val="00D135AA"/>
    <w:rsid w:val="00D16C10"/>
    <w:rsid w:val="00D22BDE"/>
    <w:rsid w:val="00D22C0C"/>
    <w:rsid w:val="00D23CA3"/>
    <w:rsid w:val="00D30CDD"/>
    <w:rsid w:val="00D30E05"/>
    <w:rsid w:val="00D32925"/>
    <w:rsid w:val="00D34A6F"/>
    <w:rsid w:val="00D34AAE"/>
    <w:rsid w:val="00D3629F"/>
    <w:rsid w:val="00D379D6"/>
    <w:rsid w:val="00D40B40"/>
    <w:rsid w:val="00D40F41"/>
    <w:rsid w:val="00D43809"/>
    <w:rsid w:val="00D44625"/>
    <w:rsid w:val="00D460E2"/>
    <w:rsid w:val="00D46E2C"/>
    <w:rsid w:val="00D50861"/>
    <w:rsid w:val="00D51047"/>
    <w:rsid w:val="00D52A55"/>
    <w:rsid w:val="00D53219"/>
    <w:rsid w:val="00D55504"/>
    <w:rsid w:val="00D60EA5"/>
    <w:rsid w:val="00D61C76"/>
    <w:rsid w:val="00D6327A"/>
    <w:rsid w:val="00D63EDF"/>
    <w:rsid w:val="00D63F3E"/>
    <w:rsid w:val="00D6626E"/>
    <w:rsid w:val="00D664DB"/>
    <w:rsid w:val="00D67A17"/>
    <w:rsid w:val="00D721F5"/>
    <w:rsid w:val="00D72C87"/>
    <w:rsid w:val="00D72D51"/>
    <w:rsid w:val="00D733E1"/>
    <w:rsid w:val="00D75E4D"/>
    <w:rsid w:val="00D76FA8"/>
    <w:rsid w:val="00D80EAF"/>
    <w:rsid w:val="00D828F5"/>
    <w:rsid w:val="00D87EE8"/>
    <w:rsid w:val="00D93803"/>
    <w:rsid w:val="00D94752"/>
    <w:rsid w:val="00D94CF6"/>
    <w:rsid w:val="00D95413"/>
    <w:rsid w:val="00D955B2"/>
    <w:rsid w:val="00D96922"/>
    <w:rsid w:val="00D96E30"/>
    <w:rsid w:val="00D96F0A"/>
    <w:rsid w:val="00D9718A"/>
    <w:rsid w:val="00DA0112"/>
    <w:rsid w:val="00DA2FD4"/>
    <w:rsid w:val="00DA40D7"/>
    <w:rsid w:val="00DA49DE"/>
    <w:rsid w:val="00DA50FF"/>
    <w:rsid w:val="00DA77FF"/>
    <w:rsid w:val="00DB735B"/>
    <w:rsid w:val="00DC0E1C"/>
    <w:rsid w:val="00DC1623"/>
    <w:rsid w:val="00DC186F"/>
    <w:rsid w:val="00DC4D15"/>
    <w:rsid w:val="00DC50DF"/>
    <w:rsid w:val="00DC5910"/>
    <w:rsid w:val="00DD0E42"/>
    <w:rsid w:val="00DD170D"/>
    <w:rsid w:val="00DD22DB"/>
    <w:rsid w:val="00DD28E8"/>
    <w:rsid w:val="00DD3D7E"/>
    <w:rsid w:val="00DD6A50"/>
    <w:rsid w:val="00DD70CD"/>
    <w:rsid w:val="00DE1681"/>
    <w:rsid w:val="00DE1EB7"/>
    <w:rsid w:val="00DE22AB"/>
    <w:rsid w:val="00DE3020"/>
    <w:rsid w:val="00DE3FFF"/>
    <w:rsid w:val="00DE7458"/>
    <w:rsid w:val="00DE78D6"/>
    <w:rsid w:val="00DF16B9"/>
    <w:rsid w:val="00DF1721"/>
    <w:rsid w:val="00DF1CFD"/>
    <w:rsid w:val="00DF298B"/>
    <w:rsid w:val="00DF537F"/>
    <w:rsid w:val="00DF555A"/>
    <w:rsid w:val="00DF6EE2"/>
    <w:rsid w:val="00DF78DC"/>
    <w:rsid w:val="00E15BB3"/>
    <w:rsid w:val="00E17874"/>
    <w:rsid w:val="00E2192F"/>
    <w:rsid w:val="00E23FF9"/>
    <w:rsid w:val="00E25249"/>
    <w:rsid w:val="00E25B44"/>
    <w:rsid w:val="00E312C4"/>
    <w:rsid w:val="00E320B0"/>
    <w:rsid w:val="00E36765"/>
    <w:rsid w:val="00E41454"/>
    <w:rsid w:val="00E501FD"/>
    <w:rsid w:val="00E53D01"/>
    <w:rsid w:val="00E56045"/>
    <w:rsid w:val="00E57DD8"/>
    <w:rsid w:val="00E61735"/>
    <w:rsid w:val="00E65E84"/>
    <w:rsid w:val="00E70760"/>
    <w:rsid w:val="00E7166F"/>
    <w:rsid w:val="00E72D75"/>
    <w:rsid w:val="00E747D3"/>
    <w:rsid w:val="00E75C65"/>
    <w:rsid w:val="00E75D25"/>
    <w:rsid w:val="00E76CF8"/>
    <w:rsid w:val="00E81493"/>
    <w:rsid w:val="00E82BB2"/>
    <w:rsid w:val="00E82D65"/>
    <w:rsid w:val="00E853E0"/>
    <w:rsid w:val="00E87A0B"/>
    <w:rsid w:val="00E907AD"/>
    <w:rsid w:val="00E90CAA"/>
    <w:rsid w:val="00E91597"/>
    <w:rsid w:val="00E91A1D"/>
    <w:rsid w:val="00E92F32"/>
    <w:rsid w:val="00E935C0"/>
    <w:rsid w:val="00E949A8"/>
    <w:rsid w:val="00E96C18"/>
    <w:rsid w:val="00E9756B"/>
    <w:rsid w:val="00E97702"/>
    <w:rsid w:val="00EA0B4F"/>
    <w:rsid w:val="00EA104E"/>
    <w:rsid w:val="00EA4AB2"/>
    <w:rsid w:val="00EA53CC"/>
    <w:rsid w:val="00EB690B"/>
    <w:rsid w:val="00EB70B8"/>
    <w:rsid w:val="00EC0448"/>
    <w:rsid w:val="00EC08DA"/>
    <w:rsid w:val="00EC27F5"/>
    <w:rsid w:val="00EC37A7"/>
    <w:rsid w:val="00EC4324"/>
    <w:rsid w:val="00EC7822"/>
    <w:rsid w:val="00ED0D10"/>
    <w:rsid w:val="00ED2124"/>
    <w:rsid w:val="00ED2682"/>
    <w:rsid w:val="00ED30D8"/>
    <w:rsid w:val="00ED3E99"/>
    <w:rsid w:val="00ED5270"/>
    <w:rsid w:val="00EE21C1"/>
    <w:rsid w:val="00EF068E"/>
    <w:rsid w:val="00EF06CD"/>
    <w:rsid w:val="00EF1766"/>
    <w:rsid w:val="00EF1DE0"/>
    <w:rsid w:val="00EF3B8A"/>
    <w:rsid w:val="00EF5198"/>
    <w:rsid w:val="00F00323"/>
    <w:rsid w:val="00F00345"/>
    <w:rsid w:val="00F004B6"/>
    <w:rsid w:val="00F03E66"/>
    <w:rsid w:val="00F04A2F"/>
    <w:rsid w:val="00F10DD5"/>
    <w:rsid w:val="00F113D1"/>
    <w:rsid w:val="00F11D6A"/>
    <w:rsid w:val="00F12A52"/>
    <w:rsid w:val="00F14EDF"/>
    <w:rsid w:val="00F15108"/>
    <w:rsid w:val="00F162A5"/>
    <w:rsid w:val="00F16B5E"/>
    <w:rsid w:val="00F16CDD"/>
    <w:rsid w:val="00F175C2"/>
    <w:rsid w:val="00F22F62"/>
    <w:rsid w:val="00F23E6A"/>
    <w:rsid w:val="00F25EDF"/>
    <w:rsid w:val="00F26916"/>
    <w:rsid w:val="00F278BB"/>
    <w:rsid w:val="00F40152"/>
    <w:rsid w:val="00F401F7"/>
    <w:rsid w:val="00F407E3"/>
    <w:rsid w:val="00F40AA6"/>
    <w:rsid w:val="00F40E24"/>
    <w:rsid w:val="00F4119E"/>
    <w:rsid w:val="00F506A3"/>
    <w:rsid w:val="00F56DE5"/>
    <w:rsid w:val="00F57697"/>
    <w:rsid w:val="00F6069A"/>
    <w:rsid w:val="00F63B8B"/>
    <w:rsid w:val="00F64107"/>
    <w:rsid w:val="00F65A0E"/>
    <w:rsid w:val="00F65C78"/>
    <w:rsid w:val="00F662A3"/>
    <w:rsid w:val="00F73157"/>
    <w:rsid w:val="00F76249"/>
    <w:rsid w:val="00F76491"/>
    <w:rsid w:val="00F77746"/>
    <w:rsid w:val="00F80227"/>
    <w:rsid w:val="00F8123B"/>
    <w:rsid w:val="00F81F8C"/>
    <w:rsid w:val="00F82E3A"/>
    <w:rsid w:val="00F84806"/>
    <w:rsid w:val="00F91B74"/>
    <w:rsid w:val="00F92AF8"/>
    <w:rsid w:val="00F94574"/>
    <w:rsid w:val="00F94BC7"/>
    <w:rsid w:val="00F95662"/>
    <w:rsid w:val="00F95759"/>
    <w:rsid w:val="00F97B13"/>
    <w:rsid w:val="00FA0028"/>
    <w:rsid w:val="00FA04C8"/>
    <w:rsid w:val="00FA1E06"/>
    <w:rsid w:val="00FA3160"/>
    <w:rsid w:val="00FB0D14"/>
    <w:rsid w:val="00FB338C"/>
    <w:rsid w:val="00FB5BAA"/>
    <w:rsid w:val="00FC42E0"/>
    <w:rsid w:val="00FC6393"/>
    <w:rsid w:val="00FD20DD"/>
    <w:rsid w:val="00FD34B4"/>
    <w:rsid w:val="00FD3780"/>
    <w:rsid w:val="00FD6003"/>
    <w:rsid w:val="00FE344D"/>
    <w:rsid w:val="00FE3FCA"/>
    <w:rsid w:val="00FE5870"/>
    <w:rsid w:val="00FE6160"/>
    <w:rsid w:val="00FE638B"/>
    <w:rsid w:val="00FE6DAE"/>
    <w:rsid w:val="00FF0DC5"/>
    <w:rsid w:val="00FF19A1"/>
    <w:rsid w:val="00FF2AAE"/>
    <w:rsid w:val="00FF30D5"/>
    <w:rsid w:val="00FF3DE3"/>
    <w:rsid w:val="00FF4033"/>
    <w:rsid w:val="00FF51EB"/>
    <w:rsid w:val="00FF5616"/>
    <w:rsid w:val="00FF69A5"/>
    <w:rsid w:val="00FF7004"/>
    <w:rsid w:val="00FF7616"/>
    <w:rsid w:val="0A21DB7C"/>
    <w:rsid w:val="0CF8CE47"/>
    <w:rsid w:val="29CD1A3D"/>
    <w:rsid w:val="399A13B5"/>
    <w:rsid w:val="5A98B862"/>
    <w:rsid w:val="630DC881"/>
    <w:rsid w:val="68C9CF9B"/>
    <w:rsid w:val="68E8699B"/>
    <w:rsid w:val="76F4618E"/>
    <w:rsid w:val="7917F4B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FA460C"/>
  <w15:docId w15:val="{1661FA80-A0EC-4348-9C6F-9BAA35053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Bibliography">
    <w:name w:val="Bibliography"/>
    <w:basedOn w:val="Normal"/>
    <w:next w:val="Normal"/>
    <w:uiPriority w:val="37"/>
    <w:unhideWhenUsed/>
    <w:rsid w:val="004B6752"/>
  </w:style>
  <w:style w:type="character" w:styleId="UnresolvedMention">
    <w:name w:val="Unresolved Mention"/>
    <w:basedOn w:val="DefaultParagraphFont"/>
    <w:uiPriority w:val="99"/>
    <w:semiHidden/>
    <w:unhideWhenUsed/>
    <w:rsid w:val="00457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8082">
      <w:bodyDiv w:val="1"/>
      <w:marLeft w:val="0"/>
      <w:marRight w:val="0"/>
      <w:marTop w:val="0"/>
      <w:marBottom w:val="0"/>
      <w:divBdr>
        <w:top w:val="none" w:sz="0" w:space="0" w:color="auto"/>
        <w:left w:val="none" w:sz="0" w:space="0" w:color="auto"/>
        <w:bottom w:val="none" w:sz="0" w:space="0" w:color="auto"/>
        <w:right w:val="none" w:sz="0" w:space="0" w:color="auto"/>
      </w:divBdr>
    </w:div>
    <w:div w:id="62918434">
      <w:bodyDiv w:val="1"/>
      <w:marLeft w:val="0"/>
      <w:marRight w:val="0"/>
      <w:marTop w:val="0"/>
      <w:marBottom w:val="0"/>
      <w:divBdr>
        <w:top w:val="none" w:sz="0" w:space="0" w:color="auto"/>
        <w:left w:val="none" w:sz="0" w:space="0" w:color="auto"/>
        <w:bottom w:val="none" w:sz="0" w:space="0" w:color="auto"/>
        <w:right w:val="none" w:sz="0" w:space="0" w:color="auto"/>
      </w:divBdr>
    </w:div>
    <w:div w:id="70196209">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64706108">
      <w:bodyDiv w:val="1"/>
      <w:marLeft w:val="0"/>
      <w:marRight w:val="0"/>
      <w:marTop w:val="0"/>
      <w:marBottom w:val="0"/>
      <w:divBdr>
        <w:top w:val="none" w:sz="0" w:space="0" w:color="auto"/>
        <w:left w:val="none" w:sz="0" w:space="0" w:color="auto"/>
        <w:bottom w:val="none" w:sz="0" w:space="0" w:color="auto"/>
        <w:right w:val="none" w:sz="0" w:space="0" w:color="auto"/>
      </w:divBdr>
    </w:div>
    <w:div w:id="165563650">
      <w:bodyDiv w:val="1"/>
      <w:marLeft w:val="0"/>
      <w:marRight w:val="0"/>
      <w:marTop w:val="0"/>
      <w:marBottom w:val="0"/>
      <w:divBdr>
        <w:top w:val="none" w:sz="0" w:space="0" w:color="auto"/>
        <w:left w:val="none" w:sz="0" w:space="0" w:color="auto"/>
        <w:bottom w:val="none" w:sz="0" w:space="0" w:color="auto"/>
        <w:right w:val="none" w:sz="0" w:space="0" w:color="auto"/>
      </w:divBdr>
    </w:div>
    <w:div w:id="182675125">
      <w:bodyDiv w:val="1"/>
      <w:marLeft w:val="0"/>
      <w:marRight w:val="0"/>
      <w:marTop w:val="0"/>
      <w:marBottom w:val="0"/>
      <w:divBdr>
        <w:top w:val="none" w:sz="0" w:space="0" w:color="auto"/>
        <w:left w:val="none" w:sz="0" w:space="0" w:color="auto"/>
        <w:bottom w:val="none" w:sz="0" w:space="0" w:color="auto"/>
        <w:right w:val="none" w:sz="0" w:space="0" w:color="auto"/>
      </w:divBdr>
    </w:div>
    <w:div w:id="190342136">
      <w:bodyDiv w:val="1"/>
      <w:marLeft w:val="0"/>
      <w:marRight w:val="0"/>
      <w:marTop w:val="0"/>
      <w:marBottom w:val="0"/>
      <w:divBdr>
        <w:top w:val="none" w:sz="0" w:space="0" w:color="auto"/>
        <w:left w:val="none" w:sz="0" w:space="0" w:color="auto"/>
        <w:bottom w:val="none" w:sz="0" w:space="0" w:color="auto"/>
        <w:right w:val="none" w:sz="0" w:space="0" w:color="auto"/>
      </w:divBdr>
    </w:div>
    <w:div w:id="202445105">
      <w:bodyDiv w:val="1"/>
      <w:marLeft w:val="0"/>
      <w:marRight w:val="0"/>
      <w:marTop w:val="0"/>
      <w:marBottom w:val="0"/>
      <w:divBdr>
        <w:top w:val="none" w:sz="0" w:space="0" w:color="auto"/>
        <w:left w:val="none" w:sz="0" w:space="0" w:color="auto"/>
        <w:bottom w:val="none" w:sz="0" w:space="0" w:color="auto"/>
        <w:right w:val="none" w:sz="0" w:space="0" w:color="auto"/>
      </w:divBdr>
    </w:div>
    <w:div w:id="230967407">
      <w:bodyDiv w:val="1"/>
      <w:marLeft w:val="0"/>
      <w:marRight w:val="0"/>
      <w:marTop w:val="0"/>
      <w:marBottom w:val="0"/>
      <w:divBdr>
        <w:top w:val="none" w:sz="0" w:space="0" w:color="auto"/>
        <w:left w:val="none" w:sz="0" w:space="0" w:color="auto"/>
        <w:bottom w:val="none" w:sz="0" w:space="0" w:color="auto"/>
        <w:right w:val="none" w:sz="0" w:space="0" w:color="auto"/>
      </w:divBdr>
    </w:div>
    <w:div w:id="246576379">
      <w:bodyDiv w:val="1"/>
      <w:marLeft w:val="0"/>
      <w:marRight w:val="0"/>
      <w:marTop w:val="0"/>
      <w:marBottom w:val="0"/>
      <w:divBdr>
        <w:top w:val="none" w:sz="0" w:space="0" w:color="auto"/>
        <w:left w:val="none" w:sz="0" w:space="0" w:color="auto"/>
        <w:bottom w:val="none" w:sz="0" w:space="0" w:color="auto"/>
        <w:right w:val="none" w:sz="0" w:space="0" w:color="auto"/>
      </w:divBdr>
    </w:div>
    <w:div w:id="308020517">
      <w:bodyDiv w:val="1"/>
      <w:marLeft w:val="0"/>
      <w:marRight w:val="0"/>
      <w:marTop w:val="0"/>
      <w:marBottom w:val="0"/>
      <w:divBdr>
        <w:top w:val="none" w:sz="0" w:space="0" w:color="auto"/>
        <w:left w:val="none" w:sz="0" w:space="0" w:color="auto"/>
        <w:bottom w:val="none" w:sz="0" w:space="0" w:color="auto"/>
        <w:right w:val="none" w:sz="0" w:space="0" w:color="auto"/>
      </w:divBdr>
    </w:div>
    <w:div w:id="348072422">
      <w:bodyDiv w:val="1"/>
      <w:marLeft w:val="0"/>
      <w:marRight w:val="0"/>
      <w:marTop w:val="0"/>
      <w:marBottom w:val="0"/>
      <w:divBdr>
        <w:top w:val="none" w:sz="0" w:space="0" w:color="auto"/>
        <w:left w:val="none" w:sz="0" w:space="0" w:color="auto"/>
        <w:bottom w:val="none" w:sz="0" w:space="0" w:color="auto"/>
        <w:right w:val="none" w:sz="0" w:space="0" w:color="auto"/>
      </w:divBdr>
    </w:div>
    <w:div w:id="380715658">
      <w:bodyDiv w:val="1"/>
      <w:marLeft w:val="0"/>
      <w:marRight w:val="0"/>
      <w:marTop w:val="0"/>
      <w:marBottom w:val="0"/>
      <w:divBdr>
        <w:top w:val="none" w:sz="0" w:space="0" w:color="auto"/>
        <w:left w:val="none" w:sz="0" w:space="0" w:color="auto"/>
        <w:bottom w:val="none" w:sz="0" w:space="0" w:color="auto"/>
        <w:right w:val="none" w:sz="0" w:space="0" w:color="auto"/>
      </w:divBdr>
    </w:div>
    <w:div w:id="385033437">
      <w:bodyDiv w:val="1"/>
      <w:marLeft w:val="0"/>
      <w:marRight w:val="0"/>
      <w:marTop w:val="0"/>
      <w:marBottom w:val="0"/>
      <w:divBdr>
        <w:top w:val="none" w:sz="0" w:space="0" w:color="auto"/>
        <w:left w:val="none" w:sz="0" w:space="0" w:color="auto"/>
        <w:bottom w:val="none" w:sz="0" w:space="0" w:color="auto"/>
        <w:right w:val="none" w:sz="0" w:space="0" w:color="auto"/>
      </w:divBdr>
    </w:div>
    <w:div w:id="396704248">
      <w:bodyDiv w:val="1"/>
      <w:marLeft w:val="0"/>
      <w:marRight w:val="0"/>
      <w:marTop w:val="0"/>
      <w:marBottom w:val="0"/>
      <w:divBdr>
        <w:top w:val="none" w:sz="0" w:space="0" w:color="auto"/>
        <w:left w:val="none" w:sz="0" w:space="0" w:color="auto"/>
        <w:bottom w:val="none" w:sz="0" w:space="0" w:color="auto"/>
        <w:right w:val="none" w:sz="0" w:space="0" w:color="auto"/>
      </w:divBdr>
    </w:div>
    <w:div w:id="397480244">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59228173">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34922681">
      <w:bodyDiv w:val="1"/>
      <w:marLeft w:val="0"/>
      <w:marRight w:val="0"/>
      <w:marTop w:val="0"/>
      <w:marBottom w:val="0"/>
      <w:divBdr>
        <w:top w:val="none" w:sz="0" w:space="0" w:color="auto"/>
        <w:left w:val="none" w:sz="0" w:space="0" w:color="auto"/>
        <w:bottom w:val="none" w:sz="0" w:space="0" w:color="auto"/>
        <w:right w:val="none" w:sz="0" w:space="0" w:color="auto"/>
      </w:divBdr>
    </w:div>
    <w:div w:id="551965799">
      <w:bodyDiv w:val="1"/>
      <w:marLeft w:val="0"/>
      <w:marRight w:val="0"/>
      <w:marTop w:val="0"/>
      <w:marBottom w:val="0"/>
      <w:divBdr>
        <w:top w:val="none" w:sz="0" w:space="0" w:color="auto"/>
        <w:left w:val="none" w:sz="0" w:space="0" w:color="auto"/>
        <w:bottom w:val="none" w:sz="0" w:space="0" w:color="auto"/>
        <w:right w:val="none" w:sz="0" w:space="0" w:color="auto"/>
      </w:divBdr>
    </w:div>
    <w:div w:id="565528248">
      <w:bodyDiv w:val="1"/>
      <w:marLeft w:val="0"/>
      <w:marRight w:val="0"/>
      <w:marTop w:val="0"/>
      <w:marBottom w:val="0"/>
      <w:divBdr>
        <w:top w:val="none" w:sz="0" w:space="0" w:color="auto"/>
        <w:left w:val="none" w:sz="0" w:space="0" w:color="auto"/>
        <w:bottom w:val="none" w:sz="0" w:space="0" w:color="auto"/>
        <w:right w:val="none" w:sz="0" w:space="0" w:color="auto"/>
      </w:divBdr>
    </w:div>
    <w:div w:id="596059068">
      <w:bodyDiv w:val="1"/>
      <w:marLeft w:val="0"/>
      <w:marRight w:val="0"/>
      <w:marTop w:val="0"/>
      <w:marBottom w:val="0"/>
      <w:divBdr>
        <w:top w:val="none" w:sz="0" w:space="0" w:color="auto"/>
        <w:left w:val="none" w:sz="0" w:space="0" w:color="auto"/>
        <w:bottom w:val="none" w:sz="0" w:space="0" w:color="auto"/>
        <w:right w:val="none" w:sz="0" w:space="0" w:color="auto"/>
      </w:divBdr>
    </w:div>
    <w:div w:id="609506546">
      <w:bodyDiv w:val="1"/>
      <w:marLeft w:val="0"/>
      <w:marRight w:val="0"/>
      <w:marTop w:val="0"/>
      <w:marBottom w:val="0"/>
      <w:divBdr>
        <w:top w:val="none" w:sz="0" w:space="0" w:color="auto"/>
        <w:left w:val="none" w:sz="0" w:space="0" w:color="auto"/>
        <w:bottom w:val="none" w:sz="0" w:space="0" w:color="auto"/>
        <w:right w:val="none" w:sz="0" w:space="0" w:color="auto"/>
      </w:divBdr>
    </w:div>
    <w:div w:id="627203759">
      <w:bodyDiv w:val="1"/>
      <w:marLeft w:val="0"/>
      <w:marRight w:val="0"/>
      <w:marTop w:val="0"/>
      <w:marBottom w:val="0"/>
      <w:divBdr>
        <w:top w:val="none" w:sz="0" w:space="0" w:color="auto"/>
        <w:left w:val="none" w:sz="0" w:space="0" w:color="auto"/>
        <w:bottom w:val="none" w:sz="0" w:space="0" w:color="auto"/>
        <w:right w:val="none" w:sz="0" w:space="0" w:color="auto"/>
      </w:divBdr>
    </w:div>
    <w:div w:id="658269558">
      <w:bodyDiv w:val="1"/>
      <w:marLeft w:val="0"/>
      <w:marRight w:val="0"/>
      <w:marTop w:val="0"/>
      <w:marBottom w:val="0"/>
      <w:divBdr>
        <w:top w:val="none" w:sz="0" w:space="0" w:color="auto"/>
        <w:left w:val="none" w:sz="0" w:space="0" w:color="auto"/>
        <w:bottom w:val="none" w:sz="0" w:space="0" w:color="auto"/>
        <w:right w:val="none" w:sz="0" w:space="0" w:color="auto"/>
      </w:divBdr>
    </w:div>
    <w:div w:id="660742744">
      <w:bodyDiv w:val="1"/>
      <w:marLeft w:val="0"/>
      <w:marRight w:val="0"/>
      <w:marTop w:val="0"/>
      <w:marBottom w:val="0"/>
      <w:divBdr>
        <w:top w:val="none" w:sz="0" w:space="0" w:color="auto"/>
        <w:left w:val="none" w:sz="0" w:space="0" w:color="auto"/>
        <w:bottom w:val="none" w:sz="0" w:space="0" w:color="auto"/>
        <w:right w:val="none" w:sz="0" w:space="0" w:color="auto"/>
      </w:divBdr>
    </w:div>
    <w:div w:id="662322802">
      <w:bodyDiv w:val="1"/>
      <w:marLeft w:val="0"/>
      <w:marRight w:val="0"/>
      <w:marTop w:val="0"/>
      <w:marBottom w:val="0"/>
      <w:divBdr>
        <w:top w:val="none" w:sz="0" w:space="0" w:color="auto"/>
        <w:left w:val="none" w:sz="0" w:space="0" w:color="auto"/>
        <w:bottom w:val="none" w:sz="0" w:space="0" w:color="auto"/>
        <w:right w:val="none" w:sz="0" w:space="0" w:color="auto"/>
      </w:divBdr>
    </w:div>
    <w:div w:id="672217967">
      <w:bodyDiv w:val="1"/>
      <w:marLeft w:val="0"/>
      <w:marRight w:val="0"/>
      <w:marTop w:val="0"/>
      <w:marBottom w:val="0"/>
      <w:divBdr>
        <w:top w:val="none" w:sz="0" w:space="0" w:color="auto"/>
        <w:left w:val="none" w:sz="0" w:space="0" w:color="auto"/>
        <w:bottom w:val="none" w:sz="0" w:space="0" w:color="auto"/>
        <w:right w:val="none" w:sz="0" w:space="0" w:color="auto"/>
      </w:divBdr>
    </w:div>
    <w:div w:id="710542069">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38595949">
      <w:bodyDiv w:val="1"/>
      <w:marLeft w:val="0"/>
      <w:marRight w:val="0"/>
      <w:marTop w:val="0"/>
      <w:marBottom w:val="0"/>
      <w:divBdr>
        <w:top w:val="none" w:sz="0" w:space="0" w:color="auto"/>
        <w:left w:val="none" w:sz="0" w:space="0" w:color="auto"/>
        <w:bottom w:val="none" w:sz="0" w:space="0" w:color="auto"/>
        <w:right w:val="none" w:sz="0" w:space="0" w:color="auto"/>
      </w:divBdr>
    </w:div>
    <w:div w:id="754940368">
      <w:bodyDiv w:val="1"/>
      <w:marLeft w:val="0"/>
      <w:marRight w:val="0"/>
      <w:marTop w:val="0"/>
      <w:marBottom w:val="0"/>
      <w:divBdr>
        <w:top w:val="none" w:sz="0" w:space="0" w:color="auto"/>
        <w:left w:val="none" w:sz="0" w:space="0" w:color="auto"/>
        <w:bottom w:val="none" w:sz="0" w:space="0" w:color="auto"/>
        <w:right w:val="none" w:sz="0" w:space="0" w:color="auto"/>
      </w:divBdr>
    </w:div>
    <w:div w:id="766197185">
      <w:bodyDiv w:val="1"/>
      <w:marLeft w:val="0"/>
      <w:marRight w:val="0"/>
      <w:marTop w:val="0"/>
      <w:marBottom w:val="0"/>
      <w:divBdr>
        <w:top w:val="none" w:sz="0" w:space="0" w:color="auto"/>
        <w:left w:val="none" w:sz="0" w:space="0" w:color="auto"/>
        <w:bottom w:val="none" w:sz="0" w:space="0" w:color="auto"/>
        <w:right w:val="none" w:sz="0" w:space="0" w:color="auto"/>
      </w:divBdr>
    </w:div>
    <w:div w:id="784889793">
      <w:bodyDiv w:val="1"/>
      <w:marLeft w:val="0"/>
      <w:marRight w:val="0"/>
      <w:marTop w:val="0"/>
      <w:marBottom w:val="0"/>
      <w:divBdr>
        <w:top w:val="none" w:sz="0" w:space="0" w:color="auto"/>
        <w:left w:val="none" w:sz="0" w:space="0" w:color="auto"/>
        <w:bottom w:val="none" w:sz="0" w:space="0" w:color="auto"/>
        <w:right w:val="none" w:sz="0" w:space="0" w:color="auto"/>
      </w:divBdr>
    </w:div>
    <w:div w:id="800154832">
      <w:bodyDiv w:val="1"/>
      <w:marLeft w:val="0"/>
      <w:marRight w:val="0"/>
      <w:marTop w:val="0"/>
      <w:marBottom w:val="0"/>
      <w:divBdr>
        <w:top w:val="none" w:sz="0" w:space="0" w:color="auto"/>
        <w:left w:val="none" w:sz="0" w:space="0" w:color="auto"/>
        <w:bottom w:val="none" w:sz="0" w:space="0" w:color="auto"/>
        <w:right w:val="none" w:sz="0" w:space="0" w:color="auto"/>
      </w:divBdr>
    </w:div>
    <w:div w:id="802893479">
      <w:bodyDiv w:val="1"/>
      <w:marLeft w:val="0"/>
      <w:marRight w:val="0"/>
      <w:marTop w:val="0"/>
      <w:marBottom w:val="0"/>
      <w:divBdr>
        <w:top w:val="none" w:sz="0" w:space="0" w:color="auto"/>
        <w:left w:val="none" w:sz="0" w:space="0" w:color="auto"/>
        <w:bottom w:val="none" w:sz="0" w:space="0" w:color="auto"/>
        <w:right w:val="none" w:sz="0" w:space="0" w:color="auto"/>
      </w:divBdr>
    </w:div>
    <w:div w:id="803347372">
      <w:bodyDiv w:val="1"/>
      <w:marLeft w:val="0"/>
      <w:marRight w:val="0"/>
      <w:marTop w:val="0"/>
      <w:marBottom w:val="0"/>
      <w:divBdr>
        <w:top w:val="none" w:sz="0" w:space="0" w:color="auto"/>
        <w:left w:val="none" w:sz="0" w:space="0" w:color="auto"/>
        <w:bottom w:val="none" w:sz="0" w:space="0" w:color="auto"/>
        <w:right w:val="none" w:sz="0" w:space="0" w:color="auto"/>
      </w:divBdr>
    </w:div>
    <w:div w:id="852695146">
      <w:bodyDiv w:val="1"/>
      <w:marLeft w:val="0"/>
      <w:marRight w:val="0"/>
      <w:marTop w:val="0"/>
      <w:marBottom w:val="0"/>
      <w:divBdr>
        <w:top w:val="none" w:sz="0" w:space="0" w:color="auto"/>
        <w:left w:val="none" w:sz="0" w:space="0" w:color="auto"/>
        <w:bottom w:val="none" w:sz="0" w:space="0" w:color="auto"/>
        <w:right w:val="none" w:sz="0" w:space="0" w:color="auto"/>
      </w:divBdr>
    </w:div>
    <w:div w:id="887061073">
      <w:bodyDiv w:val="1"/>
      <w:marLeft w:val="0"/>
      <w:marRight w:val="0"/>
      <w:marTop w:val="0"/>
      <w:marBottom w:val="0"/>
      <w:divBdr>
        <w:top w:val="none" w:sz="0" w:space="0" w:color="auto"/>
        <w:left w:val="none" w:sz="0" w:space="0" w:color="auto"/>
        <w:bottom w:val="none" w:sz="0" w:space="0" w:color="auto"/>
        <w:right w:val="none" w:sz="0" w:space="0" w:color="auto"/>
      </w:divBdr>
    </w:div>
    <w:div w:id="887449168">
      <w:bodyDiv w:val="1"/>
      <w:marLeft w:val="0"/>
      <w:marRight w:val="0"/>
      <w:marTop w:val="0"/>
      <w:marBottom w:val="0"/>
      <w:divBdr>
        <w:top w:val="none" w:sz="0" w:space="0" w:color="auto"/>
        <w:left w:val="none" w:sz="0" w:space="0" w:color="auto"/>
        <w:bottom w:val="none" w:sz="0" w:space="0" w:color="auto"/>
        <w:right w:val="none" w:sz="0" w:space="0" w:color="auto"/>
      </w:divBdr>
    </w:div>
    <w:div w:id="915700345">
      <w:bodyDiv w:val="1"/>
      <w:marLeft w:val="0"/>
      <w:marRight w:val="0"/>
      <w:marTop w:val="0"/>
      <w:marBottom w:val="0"/>
      <w:divBdr>
        <w:top w:val="none" w:sz="0" w:space="0" w:color="auto"/>
        <w:left w:val="none" w:sz="0" w:space="0" w:color="auto"/>
        <w:bottom w:val="none" w:sz="0" w:space="0" w:color="auto"/>
        <w:right w:val="none" w:sz="0" w:space="0" w:color="auto"/>
      </w:divBdr>
    </w:div>
    <w:div w:id="941187429">
      <w:bodyDiv w:val="1"/>
      <w:marLeft w:val="0"/>
      <w:marRight w:val="0"/>
      <w:marTop w:val="0"/>
      <w:marBottom w:val="0"/>
      <w:divBdr>
        <w:top w:val="none" w:sz="0" w:space="0" w:color="auto"/>
        <w:left w:val="none" w:sz="0" w:space="0" w:color="auto"/>
        <w:bottom w:val="none" w:sz="0" w:space="0" w:color="auto"/>
        <w:right w:val="none" w:sz="0" w:space="0" w:color="auto"/>
      </w:divBdr>
    </w:div>
    <w:div w:id="943464711">
      <w:bodyDiv w:val="1"/>
      <w:marLeft w:val="0"/>
      <w:marRight w:val="0"/>
      <w:marTop w:val="0"/>
      <w:marBottom w:val="0"/>
      <w:divBdr>
        <w:top w:val="none" w:sz="0" w:space="0" w:color="auto"/>
        <w:left w:val="none" w:sz="0" w:space="0" w:color="auto"/>
        <w:bottom w:val="none" w:sz="0" w:space="0" w:color="auto"/>
        <w:right w:val="none" w:sz="0" w:space="0" w:color="auto"/>
      </w:divBdr>
    </w:div>
    <w:div w:id="944078129">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71448910">
      <w:bodyDiv w:val="1"/>
      <w:marLeft w:val="0"/>
      <w:marRight w:val="0"/>
      <w:marTop w:val="0"/>
      <w:marBottom w:val="0"/>
      <w:divBdr>
        <w:top w:val="none" w:sz="0" w:space="0" w:color="auto"/>
        <w:left w:val="none" w:sz="0" w:space="0" w:color="auto"/>
        <w:bottom w:val="none" w:sz="0" w:space="0" w:color="auto"/>
        <w:right w:val="none" w:sz="0" w:space="0" w:color="auto"/>
      </w:divBdr>
    </w:div>
    <w:div w:id="973293619">
      <w:bodyDiv w:val="1"/>
      <w:marLeft w:val="0"/>
      <w:marRight w:val="0"/>
      <w:marTop w:val="0"/>
      <w:marBottom w:val="0"/>
      <w:divBdr>
        <w:top w:val="none" w:sz="0" w:space="0" w:color="auto"/>
        <w:left w:val="none" w:sz="0" w:space="0" w:color="auto"/>
        <w:bottom w:val="none" w:sz="0" w:space="0" w:color="auto"/>
        <w:right w:val="none" w:sz="0" w:space="0" w:color="auto"/>
      </w:divBdr>
    </w:div>
    <w:div w:id="975833750">
      <w:bodyDiv w:val="1"/>
      <w:marLeft w:val="0"/>
      <w:marRight w:val="0"/>
      <w:marTop w:val="0"/>
      <w:marBottom w:val="0"/>
      <w:divBdr>
        <w:top w:val="none" w:sz="0" w:space="0" w:color="auto"/>
        <w:left w:val="none" w:sz="0" w:space="0" w:color="auto"/>
        <w:bottom w:val="none" w:sz="0" w:space="0" w:color="auto"/>
        <w:right w:val="none" w:sz="0" w:space="0" w:color="auto"/>
      </w:divBdr>
    </w:div>
    <w:div w:id="995958894">
      <w:bodyDiv w:val="1"/>
      <w:marLeft w:val="0"/>
      <w:marRight w:val="0"/>
      <w:marTop w:val="0"/>
      <w:marBottom w:val="0"/>
      <w:divBdr>
        <w:top w:val="none" w:sz="0" w:space="0" w:color="auto"/>
        <w:left w:val="none" w:sz="0" w:space="0" w:color="auto"/>
        <w:bottom w:val="none" w:sz="0" w:space="0" w:color="auto"/>
        <w:right w:val="none" w:sz="0" w:space="0" w:color="auto"/>
      </w:divBdr>
    </w:div>
    <w:div w:id="1007757754">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20855322">
      <w:bodyDiv w:val="1"/>
      <w:marLeft w:val="0"/>
      <w:marRight w:val="0"/>
      <w:marTop w:val="0"/>
      <w:marBottom w:val="0"/>
      <w:divBdr>
        <w:top w:val="none" w:sz="0" w:space="0" w:color="auto"/>
        <w:left w:val="none" w:sz="0" w:space="0" w:color="auto"/>
        <w:bottom w:val="none" w:sz="0" w:space="0" w:color="auto"/>
        <w:right w:val="none" w:sz="0" w:space="0" w:color="auto"/>
      </w:divBdr>
    </w:div>
    <w:div w:id="1022172008">
      <w:bodyDiv w:val="1"/>
      <w:marLeft w:val="0"/>
      <w:marRight w:val="0"/>
      <w:marTop w:val="0"/>
      <w:marBottom w:val="0"/>
      <w:divBdr>
        <w:top w:val="none" w:sz="0" w:space="0" w:color="auto"/>
        <w:left w:val="none" w:sz="0" w:space="0" w:color="auto"/>
        <w:bottom w:val="none" w:sz="0" w:space="0" w:color="auto"/>
        <w:right w:val="none" w:sz="0" w:space="0" w:color="auto"/>
      </w:divBdr>
    </w:div>
    <w:div w:id="1136148208">
      <w:bodyDiv w:val="1"/>
      <w:marLeft w:val="0"/>
      <w:marRight w:val="0"/>
      <w:marTop w:val="0"/>
      <w:marBottom w:val="0"/>
      <w:divBdr>
        <w:top w:val="none" w:sz="0" w:space="0" w:color="auto"/>
        <w:left w:val="none" w:sz="0" w:space="0" w:color="auto"/>
        <w:bottom w:val="none" w:sz="0" w:space="0" w:color="auto"/>
        <w:right w:val="none" w:sz="0" w:space="0" w:color="auto"/>
      </w:divBdr>
    </w:div>
    <w:div w:id="1181624735">
      <w:bodyDiv w:val="1"/>
      <w:marLeft w:val="0"/>
      <w:marRight w:val="0"/>
      <w:marTop w:val="0"/>
      <w:marBottom w:val="0"/>
      <w:divBdr>
        <w:top w:val="none" w:sz="0" w:space="0" w:color="auto"/>
        <w:left w:val="none" w:sz="0" w:space="0" w:color="auto"/>
        <w:bottom w:val="none" w:sz="0" w:space="0" w:color="auto"/>
        <w:right w:val="none" w:sz="0" w:space="0" w:color="auto"/>
      </w:divBdr>
      <w:divsChild>
        <w:div w:id="147597817">
          <w:marLeft w:val="0"/>
          <w:marRight w:val="0"/>
          <w:marTop w:val="0"/>
          <w:marBottom w:val="0"/>
          <w:divBdr>
            <w:top w:val="none" w:sz="0" w:space="0" w:color="auto"/>
            <w:left w:val="none" w:sz="0" w:space="0" w:color="auto"/>
            <w:bottom w:val="none" w:sz="0" w:space="0" w:color="auto"/>
            <w:right w:val="none" w:sz="0" w:space="0" w:color="auto"/>
          </w:divBdr>
          <w:divsChild>
            <w:div w:id="26484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82037">
      <w:bodyDiv w:val="1"/>
      <w:marLeft w:val="0"/>
      <w:marRight w:val="0"/>
      <w:marTop w:val="0"/>
      <w:marBottom w:val="0"/>
      <w:divBdr>
        <w:top w:val="none" w:sz="0" w:space="0" w:color="auto"/>
        <w:left w:val="none" w:sz="0" w:space="0" w:color="auto"/>
        <w:bottom w:val="none" w:sz="0" w:space="0" w:color="auto"/>
        <w:right w:val="none" w:sz="0" w:space="0" w:color="auto"/>
      </w:divBdr>
    </w:div>
    <w:div w:id="1199077773">
      <w:bodyDiv w:val="1"/>
      <w:marLeft w:val="0"/>
      <w:marRight w:val="0"/>
      <w:marTop w:val="0"/>
      <w:marBottom w:val="0"/>
      <w:divBdr>
        <w:top w:val="none" w:sz="0" w:space="0" w:color="auto"/>
        <w:left w:val="none" w:sz="0" w:space="0" w:color="auto"/>
        <w:bottom w:val="none" w:sz="0" w:space="0" w:color="auto"/>
        <w:right w:val="none" w:sz="0" w:space="0" w:color="auto"/>
      </w:divBdr>
    </w:div>
    <w:div w:id="1212301914">
      <w:bodyDiv w:val="1"/>
      <w:marLeft w:val="0"/>
      <w:marRight w:val="0"/>
      <w:marTop w:val="0"/>
      <w:marBottom w:val="0"/>
      <w:divBdr>
        <w:top w:val="none" w:sz="0" w:space="0" w:color="auto"/>
        <w:left w:val="none" w:sz="0" w:space="0" w:color="auto"/>
        <w:bottom w:val="none" w:sz="0" w:space="0" w:color="auto"/>
        <w:right w:val="none" w:sz="0" w:space="0" w:color="auto"/>
      </w:divBdr>
    </w:div>
    <w:div w:id="1234387598">
      <w:bodyDiv w:val="1"/>
      <w:marLeft w:val="0"/>
      <w:marRight w:val="0"/>
      <w:marTop w:val="0"/>
      <w:marBottom w:val="0"/>
      <w:divBdr>
        <w:top w:val="none" w:sz="0" w:space="0" w:color="auto"/>
        <w:left w:val="none" w:sz="0" w:space="0" w:color="auto"/>
        <w:bottom w:val="none" w:sz="0" w:space="0" w:color="auto"/>
        <w:right w:val="none" w:sz="0" w:space="0" w:color="auto"/>
      </w:divBdr>
    </w:div>
    <w:div w:id="1252199997">
      <w:bodyDiv w:val="1"/>
      <w:marLeft w:val="0"/>
      <w:marRight w:val="0"/>
      <w:marTop w:val="0"/>
      <w:marBottom w:val="0"/>
      <w:divBdr>
        <w:top w:val="none" w:sz="0" w:space="0" w:color="auto"/>
        <w:left w:val="none" w:sz="0" w:space="0" w:color="auto"/>
        <w:bottom w:val="none" w:sz="0" w:space="0" w:color="auto"/>
        <w:right w:val="none" w:sz="0" w:space="0" w:color="auto"/>
      </w:divBdr>
    </w:div>
    <w:div w:id="1252202443">
      <w:bodyDiv w:val="1"/>
      <w:marLeft w:val="0"/>
      <w:marRight w:val="0"/>
      <w:marTop w:val="0"/>
      <w:marBottom w:val="0"/>
      <w:divBdr>
        <w:top w:val="none" w:sz="0" w:space="0" w:color="auto"/>
        <w:left w:val="none" w:sz="0" w:space="0" w:color="auto"/>
        <w:bottom w:val="none" w:sz="0" w:space="0" w:color="auto"/>
        <w:right w:val="none" w:sz="0" w:space="0" w:color="auto"/>
      </w:divBdr>
    </w:div>
    <w:div w:id="1269309752">
      <w:bodyDiv w:val="1"/>
      <w:marLeft w:val="0"/>
      <w:marRight w:val="0"/>
      <w:marTop w:val="0"/>
      <w:marBottom w:val="0"/>
      <w:divBdr>
        <w:top w:val="none" w:sz="0" w:space="0" w:color="auto"/>
        <w:left w:val="none" w:sz="0" w:space="0" w:color="auto"/>
        <w:bottom w:val="none" w:sz="0" w:space="0" w:color="auto"/>
        <w:right w:val="none" w:sz="0" w:space="0" w:color="auto"/>
      </w:divBdr>
    </w:div>
    <w:div w:id="1304310263">
      <w:bodyDiv w:val="1"/>
      <w:marLeft w:val="0"/>
      <w:marRight w:val="0"/>
      <w:marTop w:val="0"/>
      <w:marBottom w:val="0"/>
      <w:divBdr>
        <w:top w:val="none" w:sz="0" w:space="0" w:color="auto"/>
        <w:left w:val="none" w:sz="0" w:space="0" w:color="auto"/>
        <w:bottom w:val="none" w:sz="0" w:space="0" w:color="auto"/>
        <w:right w:val="none" w:sz="0" w:space="0" w:color="auto"/>
      </w:divBdr>
    </w:div>
    <w:div w:id="1315180435">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18849362">
      <w:bodyDiv w:val="1"/>
      <w:marLeft w:val="0"/>
      <w:marRight w:val="0"/>
      <w:marTop w:val="0"/>
      <w:marBottom w:val="0"/>
      <w:divBdr>
        <w:top w:val="none" w:sz="0" w:space="0" w:color="auto"/>
        <w:left w:val="none" w:sz="0" w:space="0" w:color="auto"/>
        <w:bottom w:val="none" w:sz="0" w:space="0" w:color="auto"/>
        <w:right w:val="none" w:sz="0" w:space="0" w:color="auto"/>
      </w:divBdr>
      <w:divsChild>
        <w:div w:id="179469484">
          <w:marLeft w:val="0"/>
          <w:marRight w:val="0"/>
          <w:marTop w:val="0"/>
          <w:marBottom w:val="0"/>
          <w:divBdr>
            <w:top w:val="none" w:sz="0" w:space="0" w:color="auto"/>
            <w:left w:val="none" w:sz="0" w:space="0" w:color="auto"/>
            <w:bottom w:val="none" w:sz="0" w:space="0" w:color="auto"/>
            <w:right w:val="none" w:sz="0" w:space="0" w:color="auto"/>
          </w:divBdr>
        </w:div>
      </w:divsChild>
    </w:div>
    <w:div w:id="1336222735">
      <w:bodyDiv w:val="1"/>
      <w:marLeft w:val="0"/>
      <w:marRight w:val="0"/>
      <w:marTop w:val="0"/>
      <w:marBottom w:val="0"/>
      <w:divBdr>
        <w:top w:val="none" w:sz="0" w:space="0" w:color="auto"/>
        <w:left w:val="none" w:sz="0" w:space="0" w:color="auto"/>
        <w:bottom w:val="none" w:sz="0" w:space="0" w:color="auto"/>
        <w:right w:val="none" w:sz="0" w:space="0" w:color="auto"/>
      </w:divBdr>
    </w:div>
    <w:div w:id="1351837838">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25222642">
      <w:bodyDiv w:val="1"/>
      <w:marLeft w:val="0"/>
      <w:marRight w:val="0"/>
      <w:marTop w:val="0"/>
      <w:marBottom w:val="0"/>
      <w:divBdr>
        <w:top w:val="none" w:sz="0" w:space="0" w:color="auto"/>
        <w:left w:val="none" w:sz="0" w:space="0" w:color="auto"/>
        <w:bottom w:val="none" w:sz="0" w:space="0" w:color="auto"/>
        <w:right w:val="none" w:sz="0" w:space="0" w:color="auto"/>
      </w:divBdr>
    </w:div>
    <w:div w:id="1439569324">
      <w:bodyDiv w:val="1"/>
      <w:marLeft w:val="0"/>
      <w:marRight w:val="0"/>
      <w:marTop w:val="0"/>
      <w:marBottom w:val="0"/>
      <w:divBdr>
        <w:top w:val="none" w:sz="0" w:space="0" w:color="auto"/>
        <w:left w:val="none" w:sz="0" w:space="0" w:color="auto"/>
        <w:bottom w:val="none" w:sz="0" w:space="0" w:color="auto"/>
        <w:right w:val="none" w:sz="0" w:space="0" w:color="auto"/>
      </w:divBdr>
    </w:div>
    <w:div w:id="1441291398">
      <w:bodyDiv w:val="1"/>
      <w:marLeft w:val="0"/>
      <w:marRight w:val="0"/>
      <w:marTop w:val="0"/>
      <w:marBottom w:val="0"/>
      <w:divBdr>
        <w:top w:val="none" w:sz="0" w:space="0" w:color="auto"/>
        <w:left w:val="none" w:sz="0" w:space="0" w:color="auto"/>
        <w:bottom w:val="none" w:sz="0" w:space="0" w:color="auto"/>
        <w:right w:val="none" w:sz="0" w:space="0" w:color="auto"/>
      </w:divBdr>
    </w:div>
    <w:div w:id="1443841990">
      <w:bodyDiv w:val="1"/>
      <w:marLeft w:val="0"/>
      <w:marRight w:val="0"/>
      <w:marTop w:val="0"/>
      <w:marBottom w:val="0"/>
      <w:divBdr>
        <w:top w:val="none" w:sz="0" w:space="0" w:color="auto"/>
        <w:left w:val="none" w:sz="0" w:space="0" w:color="auto"/>
        <w:bottom w:val="none" w:sz="0" w:space="0" w:color="auto"/>
        <w:right w:val="none" w:sz="0" w:space="0" w:color="auto"/>
      </w:divBdr>
    </w:div>
    <w:div w:id="1444424497">
      <w:bodyDiv w:val="1"/>
      <w:marLeft w:val="0"/>
      <w:marRight w:val="0"/>
      <w:marTop w:val="0"/>
      <w:marBottom w:val="0"/>
      <w:divBdr>
        <w:top w:val="none" w:sz="0" w:space="0" w:color="auto"/>
        <w:left w:val="none" w:sz="0" w:space="0" w:color="auto"/>
        <w:bottom w:val="none" w:sz="0" w:space="0" w:color="auto"/>
        <w:right w:val="none" w:sz="0" w:space="0" w:color="auto"/>
      </w:divBdr>
    </w:div>
    <w:div w:id="1457331382">
      <w:bodyDiv w:val="1"/>
      <w:marLeft w:val="0"/>
      <w:marRight w:val="0"/>
      <w:marTop w:val="0"/>
      <w:marBottom w:val="0"/>
      <w:divBdr>
        <w:top w:val="none" w:sz="0" w:space="0" w:color="auto"/>
        <w:left w:val="none" w:sz="0" w:space="0" w:color="auto"/>
        <w:bottom w:val="none" w:sz="0" w:space="0" w:color="auto"/>
        <w:right w:val="none" w:sz="0" w:space="0" w:color="auto"/>
      </w:divBdr>
    </w:div>
    <w:div w:id="1463306504">
      <w:bodyDiv w:val="1"/>
      <w:marLeft w:val="0"/>
      <w:marRight w:val="0"/>
      <w:marTop w:val="0"/>
      <w:marBottom w:val="0"/>
      <w:divBdr>
        <w:top w:val="none" w:sz="0" w:space="0" w:color="auto"/>
        <w:left w:val="none" w:sz="0" w:space="0" w:color="auto"/>
        <w:bottom w:val="none" w:sz="0" w:space="0" w:color="auto"/>
        <w:right w:val="none" w:sz="0" w:space="0" w:color="auto"/>
      </w:divBdr>
    </w:div>
    <w:div w:id="1470704936">
      <w:bodyDiv w:val="1"/>
      <w:marLeft w:val="0"/>
      <w:marRight w:val="0"/>
      <w:marTop w:val="0"/>
      <w:marBottom w:val="0"/>
      <w:divBdr>
        <w:top w:val="none" w:sz="0" w:space="0" w:color="auto"/>
        <w:left w:val="none" w:sz="0" w:space="0" w:color="auto"/>
        <w:bottom w:val="none" w:sz="0" w:space="0" w:color="auto"/>
        <w:right w:val="none" w:sz="0" w:space="0" w:color="auto"/>
      </w:divBdr>
    </w:div>
    <w:div w:id="1499341860">
      <w:bodyDiv w:val="1"/>
      <w:marLeft w:val="0"/>
      <w:marRight w:val="0"/>
      <w:marTop w:val="0"/>
      <w:marBottom w:val="0"/>
      <w:divBdr>
        <w:top w:val="none" w:sz="0" w:space="0" w:color="auto"/>
        <w:left w:val="none" w:sz="0" w:space="0" w:color="auto"/>
        <w:bottom w:val="none" w:sz="0" w:space="0" w:color="auto"/>
        <w:right w:val="none" w:sz="0" w:space="0" w:color="auto"/>
      </w:divBdr>
    </w:div>
    <w:div w:id="1516338799">
      <w:bodyDiv w:val="1"/>
      <w:marLeft w:val="0"/>
      <w:marRight w:val="0"/>
      <w:marTop w:val="0"/>
      <w:marBottom w:val="0"/>
      <w:divBdr>
        <w:top w:val="none" w:sz="0" w:space="0" w:color="auto"/>
        <w:left w:val="none" w:sz="0" w:space="0" w:color="auto"/>
        <w:bottom w:val="none" w:sz="0" w:space="0" w:color="auto"/>
        <w:right w:val="none" w:sz="0" w:space="0" w:color="auto"/>
      </w:divBdr>
    </w:div>
    <w:div w:id="1524054812">
      <w:bodyDiv w:val="1"/>
      <w:marLeft w:val="0"/>
      <w:marRight w:val="0"/>
      <w:marTop w:val="0"/>
      <w:marBottom w:val="0"/>
      <w:divBdr>
        <w:top w:val="none" w:sz="0" w:space="0" w:color="auto"/>
        <w:left w:val="none" w:sz="0" w:space="0" w:color="auto"/>
        <w:bottom w:val="none" w:sz="0" w:space="0" w:color="auto"/>
        <w:right w:val="none" w:sz="0" w:space="0" w:color="auto"/>
      </w:divBdr>
    </w:div>
    <w:div w:id="1558861889">
      <w:bodyDiv w:val="1"/>
      <w:marLeft w:val="0"/>
      <w:marRight w:val="0"/>
      <w:marTop w:val="0"/>
      <w:marBottom w:val="0"/>
      <w:divBdr>
        <w:top w:val="none" w:sz="0" w:space="0" w:color="auto"/>
        <w:left w:val="none" w:sz="0" w:space="0" w:color="auto"/>
        <w:bottom w:val="none" w:sz="0" w:space="0" w:color="auto"/>
        <w:right w:val="none" w:sz="0" w:space="0" w:color="auto"/>
      </w:divBdr>
    </w:div>
    <w:div w:id="1572891343">
      <w:bodyDiv w:val="1"/>
      <w:marLeft w:val="0"/>
      <w:marRight w:val="0"/>
      <w:marTop w:val="0"/>
      <w:marBottom w:val="0"/>
      <w:divBdr>
        <w:top w:val="none" w:sz="0" w:space="0" w:color="auto"/>
        <w:left w:val="none" w:sz="0" w:space="0" w:color="auto"/>
        <w:bottom w:val="none" w:sz="0" w:space="0" w:color="auto"/>
        <w:right w:val="none" w:sz="0" w:space="0" w:color="auto"/>
      </w:divBdr>
    </w:div>
    <w:div w:id="1590969347">
      <w:bodyDiv w:val="1"/>
      <w:marLeft w:val="0"/>
      <w:marRight w:val="0"/>
      <w:marTop w:val="0"/>
      <w:marBottom w:val="0"/>
      <w:divBdr>
        <w:top w:val="none" w:sz="0" w:space="0" w:color="auto"/>
        <w:left w:val="none" w:sz="0" w:space="0" w:color="auto"/>
        <w:bottom w:val="none" w:sz="0" w:space="0" w:color="auto"/>
        <w:right w:val="none" w:sz="0" w:space="0" w:color="auto"/>
      </w:divBdr>
    </w:div>
    <w:div w:id="1636519067">
      <w:bodyDiv w:val="1"/>
      <w:marLeft w:val="0"/>
      <w:marRight w:val="0"/>
      <w:marTop w:val="0"/>
      <w:marBottom w:val="0"/>
      <w:divBdr>
        <w:top w:val="none" w:sz="0" w:space="0" w:color="auto"/>
        <w:left w:val="none" w:sz="0" w:space="0" w:color="auto"/>
        <w:bottom w:val="none" w:sz="0" w:space="0" w:color="auto"/>
        <w:right w:val="none" w:sz="0" w:space="0" w:color="auto"/>
      </w:divBdr>
    </w:div>
    <w:div w:id="1663504248">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87756180">
      <w:bodyDiv w:val="1"/>
      <w:marLeft w:val="0"/>
      <w:marRight w:val="0"/>
      <w:marTop w:val="0"/>
      <w:marBottom w:val="0"/>
      <w:divBdr>
        <w:top w:val="none" w:sz="0" w:space="0" w:color="auto"/>
        <w:left w:val="none" w:sz="0" w:space="0" w:color="auto"/>
        <w:bottom w:val="none" w:sz="0" w:space="0" w:color="auto"/>
        <w:right w:val="none" w:sz="0" w:space="0" w:color="auto"/>
      </w:divBdr>
    </w:div>
    <w:div w:id="1691224247">
      <w:bodyDiv w:val="1"/>
      <w:marLeft w:val="0"/>
      <w:marRight w:val="0"/>
      <w:marTop w:val="0"/>
      <w:marBottom w:val="0"/>
      <w:divBdr>
        <w:top w:val="none" w:sz="0" w:space="0" w:color="auto"/>
        <w:left w:val="none" w:sz="0" w:space="0" w:color="auto"/>
        <w:bottom w:val="none" w:sz="0" w:space="0" w:color="auto"/>
        <w:right w:val="none" w:sz="0" w:space="0" w:color="auto"/>
      </w:divBdr>
    </w:div>
    <w:div w:id="1703824526">
      <w:bodyDiv w:val="1"/>
      <w:marLeft w:val="0"/>
      <w:marRight w:val="0"/>
      <w:marTop w:val="0"/>
      <w:marBottom w:val="0"/>
      <w:divBdr>
        <w:top w:val="none" w:sz="0" w:space="0" w:color="auto"/>
        <w:left w:val="none" w:sz="0" w:space="0" w:color="auto"/>
        <w:bottom w:val="none" w:sz="0" w:space="0" w:color="auto"/>
        <w:right w:val="none" w:sz="0" w:space="0" w:color="auto"/>
      </w:divBdr>
    </w:div>
    <w:div w:id="1704820418">
      <w:bodyDiv w:val="1"/>
      <w:marLeft w:val="0"/>
      <w:marRight w:val="0"/>
      <w:marTop w:val="0"/>
      <w:marBottom w:val="0"/>
      <w:divBdr>
        <w:top w:val="none" w:sz="0" w:space="0" w:color="auto"/>
        <w:left w:val="none" w:sz="0" w:space="0" w:color="auto"/>
        <w:bottom w:val="none" w:sz="0" w:space="0" w:color="auto"/>
        <w:right w:val="none" w:sz="0" w:space="0" w:color="auto"/>
      </w:divBdr>
    </w:div>
    <w:div w:id="1755012087">
      <w:bodyDiv w:val="1"/>
      <w:marLeft w:val="0"/>
      <w:marRight w:val="0"/>
      <w:marTop w:val="0"/>
      <w:marBottom w:val="0"/>
      <w:divBdr>
        <w:top w:val="none" w:sz="0" w:space="0" w:color="auto"/>
        <w:left w:val="none" w:sz="0" w:space="0" w:color="auto"/>
        <w:bottom w:val="none" w:sz="0" w:space="0" w:color="auto"/>
        <w:right w:val="none" w:sz="0" w:space="0" w:color="auto"/>
      </w:divBdr>
    </w:div>
    <w:div w:id="1779911378">
      <w:bodyDiv w:val="1"/>
      <w:marLeft w:val="0"/>
      <w:marRight w:val="0"/>
      <w:marTop w:val="0"/>
      <w:marBottom w:val="0"/>
      <w:divBdr>
        <w:top w:val="none" w:sz="0" w:space="0" w:color="auto"/>
        <w:left w:val="none" w:sz="0" w:space="0" w:color="auto"/>
        <w:bottom w:val="none" w:sz="0" w:space="0" w:color="auto"/>
        <w:right w:val="none" w:sz="0" w:space="0" w:color="auto"/>
      </w:divBdr>
    </w:div>
    <w:div w:id="1794783583">
      <w:bodyDiv w:val="1"/>
      <w:marLeft w:val="0"/>
      <w:marRight w:val="0"/>
      <w:marTop w:val="0"/>
      <w:marBottom w:val="0"/>
      <w:divBdr>
        <w:top w:val="none" w:sz="0" w:space="0" w:color="auto"/>
        <w:left w:val="none" w:sz="0" w:space="0" w:color="auto"/>
        <w:bottom w:val="none" w:sz="0" w:space="0" w:color="auto"/>
        <w:right w:val="none" w:sz="0" w:space="0" w:color="auto"/>
      </w:divBdr>
    </w:div>
    <w:div w:id="1794786144">
      <w:bodyDiv w:val="1"/>
      <w:marLeft w:val="0"/>
      <w:marRight w:val="0"/>
      <w:marTop w:val="0"/>
      <w:marBottom w:val="0"/>
      <w:divBdr>
        <w:top w:val="none" w:sz="0" w:space="0" w:color="auto"/>
        <w:left w:val="none" w:sz="0" w:space="0" w:color="auto"/>
        <w:bottom w:val="none" w:sz="0" w:space="0" w:color="auto"/>
        <w:right w:val="none" w:sz="0" w:space="0" w:color="auto"/>
      </w:divBdr>
    </w:div>
    <w:div w:id="1860271169">
      <w:bodyDiv w:val="1"/>
      <w:marLeft w:val="0"/>
      <w:marRight w:val="0"/>
      <w:marTop w:val="0"/>
      <w:marBottom w:val="0"/>
      <w:divBdr>
        <w:top w:val="none" w:sz="0" w:space="0" w:color="auto"/>
        <w:left w:val="none" w:sz="0" w:space="0" w:color="auto"/>
        <w:bottom w:val="none" w:sz="0" w:space="0" w:color="auto"/>
        <w:right w:val="none" w:sz="0" w:space="0" w:color="auto"/>
      </w:divBdr>
    </w:div>
    <w:div w:id="1884900829">
      <w:bodyDiv w:val="1"/>
      <w:marLeft w:val="0"/>
      <w:marRight w:val="0"/>
      <w:marTop w:val="0"/>
      <w:marBottom w:val="0"/>
      <w:divBdr>
        <w:top w:val="none" w:sz="0" w:space="0" w:color="auto"/>
        <w:left w:val="none" w:sz="0" w:space="0" w:color="auto"/>
        <w:bottom w:val="none" w:sz="0" w:space="0" w:color="auto"/>
        <w:right w:val="none" w:sz="0" w:space="0" w:color="auto"/>
      </w:divBdr>
    </w:div>
    <w:div w:id="1891183943">
      <w:bodyDiv w:val="1"/>
      <w:marLeft w:val="0"/>
      <w:marRight w:val="0"/>
      <w:marTop w:val="0"/>
      <w:marBottom w:val="0"/>
      <w:divBdr>
        <w:top w:val="none" w:sz="0" w:space="0" w:color="auto"/>
        <w:left w:val="none" w:sz="0" w:space="0" w:color="auto"/>
        <w:bottom w:val="none" w:sz="0" w:space="0" w:color="auto"/>
        <w:right w:val="none" w:sz="0" w:space="0" w:color="auto"/>
      </w:divBdr>
    </w:div>
    <w:div w:id="1904020439">
      <w:bodyDiv w:val="1"/>
      <w:marLeft w:val="0"/>
      <w:marRight w:val="0"/>
      <w:marTop w:val="0"/>
      <w:marBottom w:val="0"/>
      <w:divBdr>
        <w:top w:val="none" w:sz="0" w:space="0" w:color="auto"/>
        <w:left w:val="none" w:sz="0" w:space="0" w:color="auto"/>
        <w:bottom w:val="none" w:sz="0" w:space="0" w:color="auto"/>
        <w:right w:val="none" w:sz="0" w:space="0" w:color="auto"/>
      </w:divBdr>
    </w:div>
    <w:div w:id="1921021052">
      <w:bodyDiv w:val="1"/>
      <w:marLeft w:val="0"/>
      <w:marRight w:val="0"/>
      <w:marTop w:val="0"/>
      <w:marBottom w:val="0"/>
      <w:divBdr>
        <w:top w:val="none" w:sz="0" w:space="0" w:color="auto"/>
        <w:left w:val="none" w:sz="0" w:space="0" w:color="auto"/>
        <w:bottom w:val="none" w:sz="0" w:space="0" w:color="auto"/>
        <w:right w:val="none" w:sz="0" w:space="0" w:color="auto"/>
      </w:divBdr>
    </w:div>
    <w:div w:id="1923373560">
      <w:bodyDiv w:val="1"/>
      <w:marLeft w:val="0"/>
      <w:marRight w:val="0"/>
      <w:marTop w:val="0"/>
      <w:marBottom w:val="0"/>
      <w:divBdr>
        <w:top w:val="none" w:sz="0" w:space="0" w:color="auto"/>
        <w:left w:val="none" w:sz="0" w:space="0" w:color="auto"/>
        <w:bottom w:val="none" w:sz="0" w:space="0" w:color="auto"/>
        <w:right w:val="none" w:sz="0" w:space="0" w:color="auto"/>
      </w:divBdr>
    </w:div>
    <w:div w:id="1954629350">
      <w:bodyDiv w:val="1"/>
      <w:marLeft w:val="0"/>
      <w:marRight w:val="0"/>
      <w:marTop w:val="0"/>
      <w:marBottom w:val="0"/>
      <w:divBdr>
        <w:top w:val="none" w:sz="0" w:space="0" w:color="auto"/>
        <w:left w:val="none" w:sz="0" w:space="0" w:color="auto"/>
        <w:bottom w:val="none" w:sz="0" w:space="0" w:color="auto"/>
        <w:right w:val="none" w:sz="0" w:space="0" w:color="auto"/>
      </w:divBdr>
    </w:div>
    <w:div w:id="1984306752">
      <w:bodyDiv w:val="1"/>
      <w:marLeft w:val="0"/>
      <w:marRight w:val="0"/>
      <w:marTop w:val="0"/>
      <w:marBottom w:val="0"/>
      <w:divBdr>
        <w:top w:val="none" w:sz="0" w:space="0" w:color="auto"/>
        <w:left w:val="none" w:sz="0" w:space="0" w:color="auto"/>
        <w:bottom w:val="none" w:sz="0" w:space="0" w:color="auto"/>
        <w:right w:val="none" w:sz="0" w:space="0" w:color="auto"/>
      </w:divBdr>
    </w:div>
    <w:div w:id="2005471296">
      <w:bodyDiv w:val="1"/>
      <w:marLeft w:val="0"/>
      <w:marRight w:val="0"/>
      <w:marTop w:val="0"/>
      <w:marBottom w:val="0"/>
      <w:divBdr>
        <w:top w:val="none" w:sz="0" w:space="0" w:color="auto"/>
        <w:left w:val="none" w:sz="0" w:space="0" w:color="auto"/>
        <w:bottom w:val="none" w:sz="0" w:space="0" w:color="auto"/>
        <w:right w:val="none" w:sz="0" w:space="0" w:color="auto"/>
      </w:divBdr>
    </w:div>
    <w:div w:id="2006277898">
      <w:bodyDiv w:val="1"/>
      <w:marLeft w:val="0"/>
      <w:marRight w:val="0"/>
      <w:marTop w:val="0"/>
      <w:marBottom w:val="0"/>
      <w:divBdr>
        <w:top w:val="none" w:sz="0" w:space="0" w:color="auto"/>
        <w:left w:val="none" w:sz="0" w:space="0" w:color="auto"/>
        <w:bottom w:val="none" w:sz="0" w:space="0" w:color="auto"/>
        <w:right w:val="none" w:sz="0" w:space="0" w:color="auto"/>
      </w:divBdr>
    </w:div>
    <w:div w:id="2025474663">
      <w:bodyDiv w:val="1"/>
      <w:marLeft w:val="0"/>
      <w:marRight w:val="0"/>
      <w:marTop w:val="0"/>
      <w:marBottom w:val="0"/>
      <w:divBdr>
        <w:top w:val="none" w:sz="0" w:space="0" w:color="auto"/>
        <w:left w:val="none" w:sz="0" w:space="0" w:color="auto"/>
        <w:bottom w:val="none" w:sz="0" w:space="0" w:color="auto"/>
        <w:right w:val="none" w:sz="0" w:space="0" w:color="auto"/>
      </w:divBdr>
    </w:div>
    <w:div w:id="2047948398">
      <w:bodyDiv w:val="1"/>
      <w:marLeft w:val="0"/>
      <w:marRight w:val="0"/>
      <w:marTop w:val="0"/>
      <w:marBottom w:val="0"/>
      <w:divBdr>
        <w:top w:val="none" w:sz="0" w:space="0" w:color="auto"/>
        <w:left w:val="none" w:sz="0" w:space="0" w:color="auto"/>
        <w:bottom w:val="none" w:sz="0" w:space="0" w:color="auto"/>
        <w:right w:val="none" w:sz="0" w:space="0" w:color="auto"/>
      </w:divBdr>
    </w:div>
    <w:div w:id="2049255719">
      <w:bodyDiv w:val="1"/>
      <w:marLeft w:val="0"/>
      <w:marRight w:val="0"/>
      <w:marTop w:val="0"/>
      <w:marBottom w:val="0"/>
      <w:divBdr>
        <w:top w:val="none" w:sz="0" w:space="0" w:color="auto"/>
        <w:left w:val="none" w:sz="0" w:space="0" w:color="auto"/>
        <w:bottom w:val="none" w:sz="0" w:space="0" w:color="auto"/>
        <w:right w:val="none" w:sz="0" w:space="0" w:color="auto"/>
      </w:divBdr>
    </w:div>
    <w:div w:id="2061591343">
      <w:bodyDiv w:val="1"/>
      <w:marLeft w:val="0"/>
      <w:marRight w:val="0"/>
      <w:marTop w:val="0"/>
      <w:marBottom w:val="0"/>
      <w:divBdr>
        <w:top w:val="none" w:sz="0" w:space="0" w:color="auto"/>
        <w:left w:val="none" w:sz="0" w:space="0" w:color="auto"/>
        <w:bottom w:val="none" w:sz="0" w:space="0" w:color="auto"/>
        <w:right w:val="none" w:sz="0" w:space="0" w:color="auto"/>
      </w:divBdr>
    </w:div>
    <w:div w:id="2072579382">
      <w:bodyDiv w:val="1"/>
      <w:marLeft w:val="0"/>
      <w:marRight w:val="0"/>
      <w:marTop w:val="0"/>
      <w:marBottom w:val="0"/>
      <w:divBdr>
        <w:top w:val="none" w:sz="0" w:space="0" w:color="auto"/>
        <w:left w:val="none" w:sz="0" w:space="0" w:color="auto"/>
        <w:bottom w:val="none" w:sz="0" w:space="0" w:color="auto"/>
        <w:right w:val="none" w:sz="0" w:space="0" w:color="auto"/>
      </w:divBdr>
    </w:div>
    <w:div w:id="2085297197">
      <w:bodyDiv w:val="1"/>
      <w:marLeft w:val="0"/>
      <w:marRight w:val="0"/>
      <w:marTop w:val="0"/>
      <w:marBottom w:val="0"/>
      <w:divBdr>
        <w:top w:val="none" w:sz="0" w:space="0" w:color="auto"/>
        <w:left w:val="none" w:sz="0" w:space="0" w:color="auto"/>
        <w:bottom w:val="none" w:sz="0" w:space="0" w:color="auto"/>
        <w:right w:val="none" w:sz="0" w:space="0" w:color="auto"/>
      </w:divBdr>
    </w:div>
    <w:div w:id="2098166578">
      <w:bodyDiv w:val="1"/>
      <w:marLeft w:val="0"/>
      <w:marRight w:val="0"/>
      <w:marTop w:val="0"/>
      <w:marBottom w:val="0"/>
      <w:divBdr>
        <w:top w:val="none" w:sz="0" w:space="0" w:color="auto"/>
        <w:left w:val="none" w:sz="0" w:space="0" w:color="auto"/>
        <w:bottom w:val="none" w:sz="0" w:space="0" w:color="auto"/>
        <w:right w:val="none" w:sz="0" w:space="0" w:color="auto"/>
      </w:divBdr>
    </w:div>
    <w:div w:id="2109738978">
      <w:bodyDiv w:val="1"/>
      <w:marLeft w:val="0"/>
      <w:marRight w:val="0"/>
      <w:marTop w:val="0"/>
      <w:marBottom w:val="0"/>
      <w:divBdr>
        <w:top w:val="none" w:sz="0" w:space="0" w:color="auto"/>
        <w:left w:val="none" w:sz="0" w:space="0" w:color="auto"/>
        <w:bottom w:val="none" w:sz="0" w:space="0" w:color="auto"/>
        <w:right w:val="none" w:sz="0" w:space="0" w:color="auto"/>
      </w:divBdr>
    </w:div>
    <w:div w:id="211262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yperlink" Target="https://evalian.co.uk/the-benefits-of-penetration-testing/)" TargetMode="External"/><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Syn</b:Tag>
    <b:SourceType>InternetSite</b:SourceType>
    <b:Guid>{F7BEA398-3972-4A8D-98DD-59811A6C0934}</b:Guid>
    <b:Title>Synopsys</b:Title>
    <b:InternetSiteTitle>Penetration Testing - Penetration Testing Buyer's Guide</b:InternetSiteTitle>
    <b:URL>https://www.synopsys.com/glossary/what-is-penetration-testing.html</b:URL>
    <b:RefOrder>1</b:RefOrder>
  </b:Source>
  <b:Source>
    <b:Tag>Pen17</b:Tag>
    <b:SourceType>InternetSite</b:SourceType>
    <b:Guid>{CE699651-846F-480F-8D54-7F1360ED30A3}</b:Guid>
    <b:Title>Penetration Testing</b:Title>
    <b:InternetSiteTitle>NCSC</b:InternetSiteTitle>
    <b:Year>2017</b:Year>
    <b:Month>08</b:Month>
    <b:Day>08</b:Day>
    <b:URL>https://www.ncsc.gov.uk/guidance/penetration-testing</b:URL>
    <b:RefOrder>2</b:RefOrder>
  </b:Source>
  <b:Source>
    <b:Tag>12t22</b:Tag>
    <b:SourceType>InternetSite</b:SourceType>
    <b:Guid>{00734249-2491-4791-BA34-469E7E69EDD5}</b:Guid>
    <b:Title>12 tips for mitigating cyberattacks</b:Title>
    <b:Year>2022</b:Year>
    <b:InternetSiteTitle>J.P Morgan</b:InternetSiteTitle>
    <b:Month>September</b:Month>
    <b:Day>29</b:Day>
    <b:URL>https://www.jpmorgan.com/insights/cybersecurity/ransomware/12-tips-for-mitigating-cyber-risk</b:URL>
    <b:RefOrder>10</b:RefOrder>
  </b:Source>
  <b:Source>
    <b:Tag>ArG03</b:Tag>
    <b:SourceType>InternetSite</b:SourceType>
    <b:Guid>{74F6B74F-C60E-49D0-8006-724FD4D44214}</b:Guid>
    <b:Title>ArGoSoft 1.8.- Authenication Bypass </b:Title>
    <b:Year>2003</b:Year>
    <b:InternetSiteTitle>Exploit Database</b:InternetSiteTitle>
    <b:Month>05</b:Month>
    <b:Day>15</b:Day>
    <b:URL>https://www.exploit-db.com/exploits/22604</b:URL>
    <b:RefOrder>6</b:RefOrder>
  </b:Source>
  <b:Source>
    <b:Tag>dua22</b:Tag>
    <b:SourceType>InternetSite</b:SourceType>
    <b:Guid>{63864A58-B533-40CC-B945-70E20C912E44}</b:Guid>
    <b:Author>
      <b:Author>
        <b:NameList>
          <b:Person>
            <b:Last>dualfade</b:Last>
          </b:Person>
        </b:NameList>
      </b:Author>
    </b:Author>
    <b:Title>Microsoft Windows Server 2019 Standard ( 10.0.17763 N/A Build 17763 ) - WD / BL Evasion - Priv Esc Lateral Move</b:Title>
    <b:InternetSiteTitle>Github Gist</b:InternetSiteTitle>
    <b:Year>2022</b:Year>
    <b:URL>https://gist.github.com/dualfade/48c45fb47ff273a3996c9a4f10ac9d72</b:URL>
    <b:RefOrder>4</b:RefOrder>
  </b:Source>
  <b:Source>
    <b:Tag>NCC19</b:Tag>
    <b:SourceType>InternetSite</b:SourceType>
    <b:Guid>{EC68DBE3-0AD8-48C0-80FF-6D92B0660DD9}</b:Guid>
    <b:Author>
      <b:Author>
        <b:NameList>
          <b:Person>
            <b:Last>NCC Group</b:Last>
            <b:First>hoangprod,</b:First>
            <b:Middle>bwatters-r17</b:Middle>
          </b:Person>
        </b:NameList>
      </b:Author>
    </b:Author>
    <b:Title>Microsoft UPnP Local Privilege Elevation Vulnerability - Metasploit</b:Title>
    <b:InternetSiteTitle>Infosecmatters.com</b:InternetSiteTitle>
    <b:Year>2019</b:Year>
    <b:Month>11</b:Month>
    <b:Day>12</b:Day>
    <b:URL>https://www.infosecmatter.com/metasploit-module-library/?mm=exploit/windows/local/comahawk</b:URL>
    <b:RefOrder>5</b:RefOrder>
  </b:Source>
  <b:Source>
    <b:Tag>Mas</b:Tag>
    <b:SourceType>InternetSite</b:SourceType>
    <b:Guid>{04012799-7807-4888-9657-56DBBC5F0F14}</b:Guid>
    <b:Title>Mastering Metasploit</b:Title>
    <b:InternetSiteTitle>oreilly</b:InternetSiteTitle>
    <b:URL>https://www.oreilly.com/library/view/mastering-metasploit/9781788990615/a8fcda41-1bfc-4054-a8a9-7f128b1da37b.xhtml</b:URL>
    <b:RefOrder>3</b:RefOrder>
  </b:Source>
  <b:Source>
    <b:Tag>How</b:Tag>
    <b:SourceType>InternetSite</b:SourceType>
    <b:Guid>{133A4DB0-8E48-4845-A5D4-E0194217ABCB}</b:Guid>
    <b:Title>How to Make the Metasploit Meterpreter Persistent</b:Title>
    <b:InternetSiteTitle>Hackers Arise</b:InternetSiteTitle>
    <b:URL>https://www.hackers-arise.com/how-to-make-the-meterpreter-persistent</b:URL>
    <b:RefOrder>7</b:RefOrder>
  </b:Source>
  <b:Source>
    <b:Tag>Pas</b:Tag>
    <b:SourceType>InternetSite</b:SourceType>
    <b:Guid>{0B49889A-369F-484D-B825-8AA561D99E10}</b:Guid>
    <b:Title>Password Policy Best Practices for Strong Security in AD</b:Title>
    <b:InternetSiteTitle>netwrix</b:InternetSiteTitle>
    <b:URL>https://www.netwrix.com/password_best_practice.html</b:URL>
    <b:RefOrder>8</b:RefOrder>
  </b:Source>
  <b:Source>
    <b:Tag>Eri</b:Tag>
    <b:SourceType>InternetSite</b:SourceType>
    <b:Guid>{C59D8FC4-EA01-4252-B777-4113CB44950E}</b:Guid>
    <b:Author>
      <b:Author>
        <b:NameList>
          <b:Person>
            <b:Last>Delvalle</b:Last>
            <b:First>Eric</b:First>
          </b:Person>
        </b:NameList>
      </b:Author>
    </b:Author>
    <b:Title>Behind the Hack: The Importance of Software Updates &amp; Patches</b:Title>
    <b:InternetSiteTitle>46 Solutions</b:InternetSiteTitle>
    <b:URL>https://www.46solutions.com/blog/behind-the-hack-the-importance-of-software-updates-patches/</b:URL>
    <b:RefOrder>9</b:RefOrder>
  </b:Source>
</b:Sourc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FD2C32-5AA4-4C97-8A6F-BDB2C45C7046}">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1468</TotalTime>
  <Pages>40</Pages>
  <Words>4671</Words>
  <Characters>26630</Characters>
  <Application>Microsoft Office Word</Application>
  <DocSecurity>0</DocSecurity>
  <Lines>221</Lines>
  <Paragraphs>62</Paragraphs>
  <ScaleCrop>false</ScaleCrop>
  <Company>UAD</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SNOW WHITE</cp:lastModifiedBy>
  <cp:revision>987</cp:revision>
  <dcterms:created xsi:type="dcterms:W3CDTF">2016-06-09T13:13:00Z</dcterms:created>
  <dcterms:modified xsi:type="dcterms:W3CDTF">2023-12-15T21:29:00Z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